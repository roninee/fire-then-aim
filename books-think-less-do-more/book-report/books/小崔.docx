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756A" w14:textId="5C0E5C08" w:rsidR="00EF1ED4" w:rsidRDefault="008A141A" w:rsidP="008A141A">
      <w:pPr>
        <w:pStyle w:val="Heading1"/>
      </w:pPr>
      <w:r>
        <w:rPr>
          <w:rFonts w:hint="eastAsia"/>
        </w:rPr>
        <w:t>总论</w:t>
      </w:r>
    </w:p>
    <w:p w14:paraId="6C47F936" w14:textId="7C3AC6F8" w:rsidR="008431D9" w:rsidRPr="008431D9" w:rsidRDefault="008431D9" w:rsidP="008A141A">
      <w:pPr>
        <w:pStyle w:val="ListParagraph"/>
        <w:numPr>
          <w:ilvl w:val="0"/>
          <w:numId w:val="65"/>
        </w:numPr>
        <w:rPr>
          <w:highlight w:val="red"/>
        </w:rPr>
      </w:pPr>
      <w:r w:rsidRPr="008431D9">
        <w:rPr>
          <w:rFonts w:hint="eastAsia"/>
          <w:highlight w:val="red"/>
        </w:rPr>
        <w:t>有趣</w:t>
      </w:r>
    </w:p>
    <w:p w14:paraId="24175593" w14:textId="0D7C1540" w:rsidR="008A141A" w:rsidRDefault="008A141A" w:rsidP="008A141A">
      <w:pPr>
        <w:pStyle w:val="ListParagraph"/>
        <w:numPr>
          <w:ilvl w:val="0"/>
          <w:numId w:val="65"/>
        </w:numPr>
      </w:pPr>
      <w:r>
        <w:rPr>
          <w:rFonts w:hint="eastAsia"/>
        </w:rPr>
        <w:t>引导，提问，而不是</w:t>
      </w:r>
      <w:r w:rsidR="008431D9">
        <w:rPr>
          <w:rFonts w:hint="eastAsia"/>
        </w:rPr>
        <w:t>，是教练角色</w:t>
      </w:r>
    </w:p>
    <w:p w14:paraId="41B5E52C" w14:textId="3B9080B5" w:rsidR="008A141A" w:rsidRDefault="008A141A" w:rsidP="008A141A">
      <w:pPr>
        <w:pStyle w:val="ListParagraph"/>
        <w:numPr>
          <w:ilvl w:val="0"/>
          <w:numId w:val="65"/>
        </w:numPr>
      </w:pPr>
      <w:r w:rsidRPr="003124BB">
        <w:rPr>
          <w:rFonts w:hint="eastAsia"/>
          <w:highlight w:val="red"/>
        </w:rPr>
        <w:t>锻炼表达</w:t>
      </w:r>
      <w:r>
        <w:rPr>
          <w:rFonts w:hint="eastAsia"/>
        </w:rPr>
        <w:t>——中国人缺乏</w:t>
      </w:r>
      <w:r w:rsidR="00A46AF1">
        <w:t xml:space="preserve">, </w:t>
      </w:r>
      <w:r w:rsidR="00A46AF1">
        <w:rPr>
          <w:rFonts w:hint="eastAsia"/>
        </w:rPr>
        <w:t>写作，口语</w:t>
      </w:r>
    </w:p>
    <w:p w14:paraId="068CE1E6" w14:textId="7E795227" w:rsidR="008A141A" w:rsidRDefault="008A141A" w:rsidP="008A141A">
      <w:pPr>
        <w:pStyle w:val="ListParagraph"/>
        <w:numPr>
          <w:ilvl w:val="0"/>
          <w:numId w:val="65"/>
        </w:numPr>
      </w:pPr>
      <w:r>
        <w:rPr>
          <w:rFonts w:hint="eastAsia"/>
        </w:rPr>
        <w:t>法治</w:t>
      </w:r>
    </w:p>
    <w:p w14:paraId="49420EAC" w14:textId="0073507D" w:rsidR="008A141A" w:rsidRDefault="008A141A" w:rsidP="008A141A">
      <w:pPr>
        <w:pStyle w:val="ListParagraph"/>
        <w:numPr>
          <w:ilvl w:val="0"/>
          <w:numId w:val="65"/>
        </w:numPr>
      </w:pPr>
      <w:r>
        <w:rPr>
          <w:rFonts w:hint="eastAsia"/>
        </w:rPr>
        <w:t>现实与理想：韩非子</w:t>
      </w:r>
      <w:r>
        <w:rPr>
          <w:rFonts w:hint="eastAsia"/>
        </w:rPr>
        <w:t xml:space="preserve"> vs  </w:t>
      </w:r>
      <w:r>
        <w:rPr>
          <w:rFonts w:hint="eastAsia"/>
        </w:rPr>
        <w:t>君主论</w:t>
      </w:r>
      <w:r w:rsidR="003006F8">
        <w:rPr>
          <w:rFonts w:hint="eastAsia"/>
        </w:rPr>
        <w:t xml:space="preserve"> vs </w:t>
      </w:r>
      <w:r w:rsidR="003006F8">
        <w:rPr>
          <w:rFonts w:hint="eastAsia"/>
        </w:rPr>
        <w:t>利维坦</w:t>
      </w:r>
    </w:p>
    <w:p w14:paraId="5AFA5A9F" w14:textId="3F2339E8" w:rsidR="008A141A" w:rsidRDefault="008A141A" w:rsidP="008A141A">
      <w:pPr>
        <w:pStyle w:val="ListParagraph"/>
        <w:numPr>
          <w:ilvl w:val="0"/>
          <w:numId w:val="65"/>
        </w:numPr>
      </w:pPr>
      <w:r>
        <w:rPr>
          <w:rFonts w:hint="eastAsia"/>
        </w:rPr>
        <w:t>美国核心价值观——每天复述</w:t>
      </w:r>
    </w:p>
    <w:p w14:paraId="3B0E487A" w14:textId="648E36D8" w:rsidR="003006F8" w:rsidRDefault="003006F8" w:rsidP="008A141A">
      <w:pPr>
        <w:pStyle w:val="ListParagraph"/>
        <w:numPr>
          <w:ilvl w:val="0"/>
          <w:numId w:val="65"/>
        </w:numPr>
      </w:pPr>
      <w:r>
        <w:rPr>
          <w:rFonts w:hint="eastAsia"/>
        </w:rPr>
        <w:t>哈佛公开课——公正——博弈</w:t>
      </w:r>
    </w:p>
    <w:p w14:paraId="2F311E79" w14:textId="0CB49B9A" w:rsidR="003006F8" w:rsidRDefault="003006F8" w:rsidP="008A141A">
      <w:pPr>
        <w:pStyle w:val="ListParagraph"/>
        <w:numPr>
          <w:ilvl w:val="0"/>
          <w:numId w:val="65"/>
        </w:numPr>
      </w:pPr>
      <w:r>
        <w:rPr>
          <w:rFonts w:hint="eastAsia"/>
        </w:rPr>
        <w:t>经济观——</w:t>
      </w:r>
      <w:r w:rsidRPr="00EF1ED4">
        <w:rPr>
          <w:highlight w:val="yellow"/>
        </w:rPr>
        <w:t>牛奶可乐经济学</w:t>
      </w:r>
      <w:r>
        <w:rPr>
          <w:rFonts w:hint="eastAsia"/>
          <w:highlight w:val="yellow"/>
        </w:rPr>
        <w:t>，税，谁创造了工作</w:t>
      </w:r>
    </w:p>
    <w:p w14:paraId="768ABBCE" w14:textId="0C772AC4" w:rsidR="008A141A" w:rsidRDefault="008A141A" w:rsidP="008A141A">
      <w:pPr>
        <w:pStyle w:val="ListParagraph"/>
        <w:numPr>
          <w:ilvl w:val="0"/>
          <w:numId w:val="65"/>
        </w:numPr>
      </w:pPr>
      <w:r>
        <w:rPr>
          <w:rFonts w:hint="eastAsia"/>
        </w:rPr>
        <w:t>历史——</w:t>
      </w:r>
      <w:r>
        <w:rPr>
          <w:rFonts w:hint="eastAsia"/>
        </w:rPr>
        <w:t>youtube</w:t>
      </w:r>
      <w:r>
        <w:rPr>
          <w:rFonts w:hint="eastAsia"/>
        </w:rPr>
        <w:t>，李天豪，石国鹏，袁腾飞，编程随想</w:t>
      </w:r>
    </w:p>
    <w:p w14:paraId="55D104BE" w14:textId="0CDCDB37" w:rsidR="008A141A" w:rsidRDefault="008A141A" w:rsidP="008A141A">
      <w:pPr>
        <w:pStyle w:val="ListParagraph"/>
        <w:numPr>
          <w:ilvl w:val="1"/>
          <w:numId w:val="65"/>
        </w:numPr>
      </w:pPr>
      <w:r>
        <w:rPr>
          <w:rFonts w:hint="eastAsia"/>
        </w:rPr>
        <w:t>国王可以被审判——</w:t>
      </w:r>
      <w:r w:rsidRPr="008A141A">
        <w:rPr>
          <w:rFonts w:hint="eastAsia"/>
          <w:highlight w:val="red"/>
        </w:rPr>
        <w:t>从人物开始，感性认识</w:t>
      </w:r>
      <w:r w:rsidR="00161025">
        <w:rPr>
          <w:rFonts w:hint="eastAsia"/>
          <w:highlight w:val="red"/>
        </w:rPr>
        <w:t>——人物大纲看世界历史就行</w:t>
      </w:r>
    </w:p>
    <w:p w14:paraId="28F86A7E" w14:textId="77777777" w:rsidR="008A141A" w:rsidRDefault="008A141A" w:rsidP="008A141A">
      <w:pPr>
        <w:pStyle w:val="ListParagraph"/>
        <w:numPr>
          <w:ilvl w:val="2"/>
          <w:numId w:val="65"/>
        </w:numPr>
        <w:rPr>
          <w:highlight w:val="red"/>
        </w:rPr>
      </w:pPr>
      <w:r w:rsidRPr="008A141A">
        <w:rPr>
          <w:rFonts w:hint="eastAsia"/>
          <w:highlight w:val="red"/>
        </w:rPr>
        <w:t>查理一世</w:t>
      </w:r>
    </w:p>
    <w:p w14:paraId="33BB2204" w14:textId="3070C2A1" w:rsidR="00C47EBD" w:rsidRPr="00C47EBD" w:rsidRDefault="004D10AE" w:rsidP="00C47EBD">
      <w:pPr>
        <w:pStyle w:val="ListParagraph"/>
        <w:numPr>
          <w:ilvl w:val="3"/>
          <w:numId w:val="65"/>
        </w:numPr>
      </w:pPr>
      <w:r w:rsidRPr="004D10AE">
        <w:t>Charles I</w:t>
      </w:r>
      <w:r>
        <w:rPr>
          <w:rFonts w:hint="eastAsia"/>
        </w:rPr>
        <w:t>-</w:t>
      </w:r>
      <w:r w:rsidR="00C47EBD" w:rsidRPr="004D10AE">
        <w:t>Mark Kishlansky</w:t>
      </w:r>
      <w:r w:rsidR="00C47EBD">
        <w:rPr>
          <w:rFonts w:hint="eastAsia"/>
        </w:rPr>
        <w:t>，</w:t>
      </w:r>
      <w:r w:rsidR="00C47EBD" w:rsidRPr="00C47EBD">
        <w:t>The White King : The Tragedy of Charles I</w:t>
      </w:r>
      <w:r w:rsidR="00C47EBD">
        <w:rPr>
          <w:rFonts w:hint="eastAsia"/>
        </w:rPr>
        <w:t>，前一本简短，后一本获奖很多。</w:t>
      </w:r>
    </w:p>
    <w:p w14:paraId="6F6F30FD" w14:textId="6BCB79A7" w:rsidR="008A141A" w:rsidRPr="008A141A" w:rsidRDefault="008A141A" w:rsidP="008A141A">
      <w:pPr>
        <w:pStyle w:val="ListParagraph"/>
        <w:numPr>
          <w:ilvl w:val="2"/>
          <w:numId w:val="65"/>
        </w:numPr>
        <w:rPr>
          <w:highlight w:val="red"/>
        </w:rPr>
      </w:pPr>
      <w:r w:rsidRPr="008A141A">
        <w:rPr>
          <w:rFonts w:hint="eastAsia"/>
          <w:highlight w:val="red"/>
        </w:rPr>
        <w:t>詹姆斯二世</w:t>
      </w:r>
      <w:r w:rsidR="00161025">
        <w:rPr>
          <w:rFonts w:hint="eastAsia"/>
          <w:highlight w:val="red"/>
        </w:rPr>
        <w:t>——光荣革命</w:t>
      </w:r>
    </w:p>
    <w:p w14:paraId="0174E8C6" w14:textId="5B74529A" w:rsidR="008A141A" w:rsidRPr="008A141A" w:rsidRDefault="008A141A" w:rsidP="008A141A">
      <w:pPr>
        <w:pStyle w:val="ListParagraph"/>
        <w:numPr>
          <w:ilvl w:val="2"/>
          <w:numId w:val="65"/>
        </w:numPr>
        <w:rPr>
          <w:highlight w:val="red"/>
        </w:rPr>
      </w:pPr>
      <w:r w:rsidRPr="008A141A">
        <w:rPr>
          <w:rFonts w:hint="eastAsia"/>
          <w:highlight w:val="red"/>
        </w:rPr>
        <w:t>路易十六</w:t>
      </w:r>
    </w:p>
    <w:p w14:paraId="6E250337" w14:textId="28B63994" w:rsidR="008A141A" w:rsidRDefault="008A141A" w:rsidP="008A141A">
      <w:pPr>
        <w:pStyle w:val="ListParagraph"/>
        <w:numPr>
          <w:ilvl w:val="1"/>
          <w:numId w:val="65"/>
        </w:numPr>
      </w:pPr>
      <w:r>
        <w:rPr>
          <w:rFonts w:hint="eastAsia"/>
        </w:rPr>
        <w:t>共党</w:t>
      </w:r>
    </w:p>
    <w:p w14:paraId="2C2704FD" w14:textId="77777777" w:rsidR="008A141A" w:rsidRPr="008A141A" w:rsidRDefault="008A141A" w:rsidP="008A141A">
      <w:pPr>
        <w:pStyle w:val="ListParagraph"/>
        <w:numPr>
          <w:ilvl w:val="2"/>
          <w:numId w:val="65"/>
        </w:numPr>
      </w:pPr>
    </w:p>
    <w:p w14:paraId="5D79AF68" w14:textId="37B951A0" w:rsidR="0032397E" w:rsidRDefault="0032397E" w:rsidP="0032397E">
      <w:pPr>
        <w:pStyle w:val="Heading1"/>
      </w:pPr>
      <w:r>
        <w:rPr>
          <w:rFonts w:hint="eastAsia"/>
        </w:rPr>
        <w:t>结论</w:t>
      </w:r>
    </w:p>
    <w:p w14:paraId="00555EC7" w14:textId="421FEAA6" w:rsidR="00EF1ED4" w:rsidRPr="00EF1ED4" w:rsidRDefault="00EF1ED4" w:rsidP="00EF1ED4">
      <w:pPr>
        <w:ind w:firstLine="0"/>
      </w:pPr>
      <w:r w:rsidRPr="00EF1ED4">
        <w:rPr>
          <w:rFonts w:ascii="Segoe UI Emoji" w:hAnsi="Segoe UI Emoji" w:cs="Segoe UI Emoji"/>
        </w:rPr>
        <w:t>🟡</w:t>
      </w:r>
      <w:r w:rsidRPr="00EF1ED4">
        <w:t xml:space="preserve"> 1. </w:t>
      </w:r>
      <w:r w:rsidRPr="00EF1ED4">
        <w:t>从哪个国王开始讲？如何让她有</w:t>
      </w:r>
      <w:r w:rsidRPr="00EF1ED4">
        <w:t>“</w:t>
      </w:r>
      <w:r w:rsidRPr="00EF1ED4">
        <w:t>感性认识</w:t>
      </w:r>
      <w:r w:rsidRPr="00EF1ED4">
        <w:t>”</w:t>
      </w:r>
      <w:r w:rsidRPr="00EF1ED4">
        <w:t>？</w:t>
      </w:r>
    </w:p>
    <w:p w14:paraId="6621A2ED" w14:textId="77777777" w:rsidR="00EF1ED4" w:rsidRPr="00EF1ED4" w:rsidRDefault="00EF1ED4" w:rsidP="00EF1ED4">
      <w:pPr>
        <w:ind w:firstLine="0"/>
      </w:pPr>
      <w:r w:rsidRPr="00EF1ED4">
        <w:t>你说得对，</w:t>
      </w:r>
      <w:r w:rsidRPr="00EF1ED4">
        <w:rPr>
          <w:highlight w:val="yellow"/>
        </w:rPr>
        <w:t>光读</w:t>
      </w:r>
      <w:r w:rsidRPr="00EF1ED4">
        <w:rPr>
          <w:highlight w:val="yellow"/>
        </w:rPr>
        <w:t xml:space="preserve"> Wiki </w:t>
      </w:r>
      <w:r w:rsidRPr="00EF1ED4">
        <w:rPr>
          <w:highlight w:val="yellow"/>
        </w:rPr>
        <w:t>不够生动</w:t>
      </w:r>
      <w:r w:rsidRPr="00EF1ED4">
        <w:t>，尤其对</w:t>
      </w:r>
      <w:r w:rsidRPr="00EF1ED4">
        <w:t>15</w:t>
      </w:r>
      <w:r w:rsidRPr="00EF1ED4">
        <w:t>岁初中生。以下是推荐起点和方法：</w:t>
      </w:r>
    </w:p>
    <w:p w14:paraId="33744580" w14:textId="77777777" w:rsidR="00EF1ED4" w:rsidRPr="00EF1ED4" w:rsidRDefault="00EF1ED4" w:rsidP="00EF1ED4">
      <w:pPr>
        <w:ind w:firstLine="0"/>
      </w:pPr>
      <w:r w:rsidRPr="00EF1ED4">
        <w:rPr>
          <w:rFonts w:ascii="Segoe UI Emoji" w:hAnsi="Segoe UI Emoji" w:cs="Segoe UI Emoji"/>
        </w:rPr>
        <w:t>✅</w:t>
      </w:r>
      <w:r w:rsidRPr="00EF1ED4">
        <w:t xml:space="preserve"> </w:t>
      </w:r>
      <w:r w:rsidRPr="00EF1ED4">
        <w:t>推荐从【查理一世】开始：</w:t>
      </w:r>
    </w:p>
    <w:p w14:paraId="0E9B1AD7" w14:textId="77777777" w:rsidR="00EF1ED4" w:rsidRPr="00EF1ED4" w:rsidRDefault="00EF1ED4" w:rsidP="00EF1ED4">
      <w:pPr>
        <w:numPr>
          <w:ilvl w:val="0"/>
          <w:numId w:val="12"/>
        </w:numPr>
      </w:pPr>
      <w:r w:rsidRPr="00EF1ED4">
        <w:t>理由：</w:t>
      </w:r>
    </w:p>
    <w:p w14:paraId="6F616DB0" w14:textId="77777777" w:rsidR="00EF1ED4" w:rsidRPr="00EF1ED4" w:rsidRDefault="00EF1ED4" w:rsidP="00EF1ED4">
      <w:pPr>
        <w:numPr>
          <w:ilvl w:val="1"/>
          <w:numId w:val="12"/>
        </w:numPr>
      </w:pPr>
      <w:r w:rsidRPr="00EF1ED4">
        <w:t>剧情极强（内战、法庭、处刑），她会震惊；</w:t>
      </w:r>
    </w:p>
    <w:p w14:paraId="07B9F300" w14:textId="77777777" w:rsidR="00EF1ED4" w:rsidRPr="00EF1ED4" w:rsidRDefault="00EF1ED4" w:rsidP="00EF1ED4">
      <w:pPr>
        <w:numPr>
          <w:ilvl w:val="1"/>
          <w:numId w:val="12"/>
        </w:numPr>
      </w:pPr>
      <w:r w:rsidRPr="00EF1ED4">
        <w:t>对中国学生冲击最大：</w:t>
      </w:r>
      <w:r w:rsidRPr="00EF1ED4">
        <w:rPr>
          <w:highlight w:val="green"/>
        </w:rPr>
        <w:t>国王被公开审判，是</w:t>
      </w:r>
      <w:r w:rsidRPr="00EF1ED4">
        <w:rPr>
          <w:highlight w:val="green"/>
        </w:rPr>
        <w:t>“</w:t>
      </w:r>
      <w:r w:rsidRPr="00EF1ED4">
        <w:rPr>
          <w:highlight w:val="green"/>
        </w:rPr>
        <w:t>国民不是奴才</w:t>
      </w:r>
      <w:r w:rsidRPr="00EF1ED4">
        <w:rPr>
          <w:highlight w:val="green"/>
        </w:rPr>
        <w:t>”</w:t>
      </w:r>
      <w:r w:rsidRPr="00EF1ED4">
        <w:rPr>
          <w:highlight w:val="green"/>
        </w:rPr>
        <w:t>的象征；</w:t>
      </w:r>
    </w:p>
    <w:p w14:paraId="03ABF66F" w14:textId="77777777" w:rsidR="00EF1ED4" w:rsidRPr="00EF1ED4" w:rsidRDefault="00EF1ED4" w:rsidP="00EF1ED4">
      <w:pPr>
        <w:numPr>
          <w:ilvl w:val="1"/>
          <w:numId w:val="12"/>
        </w:numPr>
      </w:pPr>
      <w:r w:rsidRPr="00EF1ED4">
        <w:t>英国也出现在她历史课本中，关联度高。</w:t>
      </w:r>
    </w:p>
    <w:p w14:paraId="7719B2F9" w14:textId="77777777" w:rsidR="00EF1ED4" w:rsidRPr="00EF1ED4" w:rsidRDefault="00000000" w:rsidP="00EF1ED4">
      <w:pPr>
        <w:ind w:firstLine="0"/>
      </w:pPr>
      <w:r>
        <w:pict w14:anchorId="459BB325">
          <v:rect id="_x0000_i1025" style="width:0;height:1.5pt" o:hralign="center" o:hrstd="t" o:hr="t" fillcolor="#a0a0a0" stroked="f"/>
        </w:pict>
      </w:r>
    </w:p>
    <w:p w14:paraId="2FF3F292" w14:textId="77777777" w:rsidR="00EF1ED4" w:rsidRPr="00EF1ED4" w:rsidRDefault="00EF1ED4" w:rsidP="00EF1ED4">
      <w:pPr>
        <w:ind w:firstLine="0"/>
      </w:pPr>
      <w:r w:rsidRPr="00EF1ED4">
        <w:rPr>
          <w:rFonts w:ascii="Segoe UI Emoji" w:hAnsi="Segoe UI Emoji" w:cs="Segoe UI Emoji"/>
        </w:rPr>
        <w:t>✅</w:t>
      </w:r>
      <w:r w:rsidRPr="00EF1ED4">
        <w:t xml:space="preserve"> </w:t>
      </w:r>
      <w:r w:rsidRPr="00EF1ED4">
        <w:t>衔接路线如下：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0"/>
        <w:gridCol w:w="3021"/>
        <w:gridCol w:w="5362"/>
      </w:tblGrid>
      <w:tr w:rsidR="00EF1ED4" w:rsidRPr="00EF1ED4" w14:paraId="296F6606" w14:textId="77777777" w:rsidTr="00EF1ED4">
        <w:trPr>
          <w:tblHeader/>
          <w:tblCellSpacing w:w="15" w:type="dxa"/>
        </w:trPr>
        <w:tc>
          <w:tcPr>
            <w:tcW w:w="0" w:type="auto"/>
            <w:vAlign w:val="center"/>
            <w:hideMark/>
          </w:tcPr>
          <w:p w14:paraId="3CAD851C" w14:textId="77777777" w:rsidR="00EF1ED4" w:rsidRPr="00EF1ED4" w:rsidRDefault="00EF1ED4" w:rsidP="00EF1ED4">
            <w:pPr>
              <w:ind w:firstLine="0"/>
            </w:pPr>
            <w:r w:rsidRPr="00EF1ED4">
              <w:t>顺序</w:t>
            </w:r>
          </w:p>
        </w:tc>
        <w:tc>
          <w:tcPr>
            <w:tcW w:w="0" w:type="auto"/>
            <w:vAlign w:val="center"/>
            <w:hideMark/>
          </w:tcPr>
          <w:p w14:paraId="67D8543E" w14:textId="77777777" w:rsidR="00EF1ED4" w:rsidRPr="00EF1ED4" w:rsidRDefault="00EF1ED4" w:rsidP="00EF1ED4">
            <w:pPr>
              <w:ind w:firstLine="0"/>
            </w:pPr>
            <w:r w:rsidRPr="00EF1ED4">
              <w:t>人物</w:t>
            </w:r>
          </w:p>
        </w:tc>
        <w:tc>
          <w:tcPr>
            <w:tcW w:w="0" w:type="auto"/>
            <w:vAlign w:val="center"/>
            <w:hideMark/>
          </w:tcPr>
          <w:p w14:paraId="7124BCE4" w14:textId="77777777" w:rsidR="00EF1ED4" w:rsidRPr="00EF1ED4" w:rsidRDefault="00EF1ED4" w:rsidP="00EF1ED4">
            <w:pPr>
              <w:ind w:firstLine="0"/>
            </w:pPr>
            <w:r w:rsidRPr="00EF1ED4">
              <w:t>对应主题</w:t>
            </w:r>
          </w:p>
        </w:tc>
      </w:tr>
      <w:tr w:rsidR="00EF1ED4" w:rsidRPr="00EF1ED4" w14:paraId="1199BB78" w14:textId="77777777" w:rsidTr="00EF1ED4">
        <w:trPr>
          <w:tblCellSpacing w:w="15" w:type="dxa"/>
        </w:trPr>
        <w:tc>
          <w:tcPr>
            <w:tcW w:w="0" w:type="auto"/>
            <w:vAlign w:val="center"/>
            <w:hideMark/>
          </w:tcPr>
          <w:p w14:paraId="31A9BCF0" w14:textId="77777777" w:rsidR="00EF1ED4" w:rsidRPr="00EF1ED4" w:rsidRDefault="00EF1ED4" w:rsidP="00EF1ED4">
            <w:pPr>
              <w:ind w:firstLine="0"/>
            </w:pPr>
            <w:r w:rsidRPr="00EF1ED4">
              <w:rPr>
                <w:rFonts w:ascii="Cambria Math" w:hAnsi="Cambria Math" w:cs="Cambria Math"/>
              </w:rPr>
              <w:t>①</w:t>
            </w:r>
          </w:p>
        </w:tc>
        <w:tc>
          <w:tcPr>
            <w:tcW w:w="0" w:type="auto"/>
            <w:vAlign w:val="center"/>
            <w:hideMark/>
          </w:tcPr>
          <w:p w14:paraId="57C204F9" w14:textId="77777777" w:rsidR="00EF1ED4" w:rsidRPr="00EF1ED4" w:rsidRDefault="00EF1ED4" w:rsidP="00EF1ED4">
            <w:pPr>
              <w:ind w:firstLine="0"/>
            </w:pPr>
            <w:r w:rsidRPr="00EF1ED4">
              <w:t>查理一世</w:t>
            </w:r>
          </w:p>
        </w:tc>
        <w:tc>
          <w:tcPr>
            <w:tcW w:w="0" w:type="auto"/>
            <w:vAlign w:val="center"/>
            <w:hideMark/>
          </w:tcPr>
          <w:p w14:paraId="4945B0BA" w14:textId="77777777" w:rsidR="00EF1ED4" w:rsidRPr="00EF1ED4" w:rsidRDefault="00EF1ED4" w:rsidP="00EF1ED4">
            <w:pPr>
              <w:ind w:firstLine="0"/>
            </w:pPr>
            <w:r w:rsidRPr="00EF1ED4">
              <w:rPr>
                <w:highlight w:val="green"/>
              </w:rPr>
              <w:t>国王不是天命，而是可以被审判的人</w:t>
            </w:r>
          </w:p>
        </w:tc>
      </w:tr>
      <w:tr w:rsidR="00EF1ED4" w:rsidRPr="00EF1ED4" w14:paraId="48FB9C59" w14:textId="77777777" w:rsidTr="00EF1ED4">
        <w:trPr>
          <w:tblCellSpacing w:w="15" w:type="dxa"/>
        </w:trPr>
        <w:tc>
          <w:tcPr>
            <w:tcW w:w="0" w:type="auto"/>
            <w:vAlign w:val="center"/>
            <w:hideMark/>
          </w:tcPr>
          <w:p w14:paraId="51B9B3A6" w14:textId="77777777" w:rsidR="00EF1ED4" w:rsidRPr="00EF1ED4" w:rsidRDefault="00EF1ED4" w:rsidP="00EF1ED4">
            <w:pPr>
              <w:ind w:firstLine="0"/>
            </w:pPr>
            <w:r w:rsidRPr="00EF1ED4">
              <w:rPr>
                <w:rFonts w:ascii="Cambria Math" w:hAnsi="Cambria Math" w:cs="Cambria Math"/>
              </w:rPr>
              <w:t>②</w:t>
            </w:r>
          </w:p>
        </w:tc>
        <w:tc>
          <w:tcPr>
            <w:tcW w:w="0" w:type="auto"/>
            <w:vAlign w:val="center"/>
            <w:hideMark/>
          </w:tcPr>
          <w:p w14:paraId="5C2DC4F7" w14:textId="77777777" w:rsidR="00EF1ED4" w:rsidRPr="00EF1ED4" w:rsidRDefault="00EF1ED4" w:rsidP="00EF1ED4">
            <w:pPr>
              <w:ind w:firstLine="0"/>
            </w:pPr>
            <w:r w:rsidRPr="00EF1ED4">
              <w:t>路易十六</w:t>
            </w:r>
          </w:p>
        </w:tc>
        <w:tc>
          <w:tcPr>
            <w:tcW w:w="0" w:type="auto"/>
            <w:vAlign w:val="center"/>
            <w:hideMark/>
          </w:tcPr>
          <w:p w14:paraId="62EA1384" w14:textId="77777777" w:rsidR="00EF1ED4" w:rsidRPr="00EF1ED4" w:rsidRDefault="00EF1ED4" w:rsidP="00EF1ED4">
            <w:pPr>
              <w:ind w:firstLine="0"/>
            </w:pPr>
            <w:r w:rsidRPr="00EF1ED4">
              <w:t>王权失败的全球连锁反应，人民不是暴民</w:t>
            </w:r>
          </w:p>
        </w:tc>
      </w:tr>
      <w:tr w:rsidR="00EF1ED4" w:rsidRPr="00EF1ED4" w14:paraId="3299FC7B" w14:textId="77777777" w:rsidTr="00EF1ED4">
        <w:trPr>
          <w:tblCellSpacing w:w="15" w:type="dxa"/>
        </w:trPr>
        <w:tc>
          <w:tcPr>
            <w:tcW w:w="0" w:type="auto"/>
            <w:vAlign w:val="center"/>
            <w:hideMark/>
          </w:tcPr>
          <w:p w14:paraId="77A9E3A9" w14:textId="77777777" w:rsidR="00EF1ED4" w:rsidRPr="00EF1ED4" w:rsidRDefault="00EF1ED4" w:rsidP="00EF1ED4">
            <w:pPr>
              <w:ind w:firstLine="0"/>
            </w:pPr>
            <w:r w:rsidRPr="00EF1ED4">
              <w:rPr>
                <w:rFonts w:ascii="Cambria Math" w:hAnsi="Cambria Math" w:cs="Cambria Math"/>
              </w:rPr>
              <w:t>③</w:t>
            </w:r>
          </w:p>
        </w:tc>
        <w:tc>
          <w:tcPr>
            <w:tcW w:w="0" w:type="auto"/>
            <w:vAlign w:val="center"/>
            <w:hideMark/>
          </w:tcPr>
          <w:p w14:paraId="4B8FC8B9" w14:textId="77777777" w:rsidR="00EF1ED4" w:rsidRPr="00EF1ED4" w:rsidRDefault="00EF1ED4" w:rsidP="00EF1ED4">
            <w:pPr>
              <w:ind w:firstLine="0"/>
            </w:pPr>
            <w:r w:rsidRPr="00EF1ED4">
              <w:t>詹姆斯二世</w:t>
            </w:r>
            <w:r w:rsidRPr="00EF1ED4">
              <w:t xml:space="preserve"> + </w:t>
            </w:r>
            <w:r w:rsidRPr="00EF1ED4">
              <w:t>光荣革命</w:t>
            </w:r>
          </w:p>
        </w:tc>
        <w:tc>
          <w:tcPr>
            <w:tcW w:w="0" w:type="auto"/>
            <w:vAlign w:val="center"/>
            <w:hideMark/>
          </w:tcPr>
          <w:p w14:paraId="661444A3" w14:textId="77777777" w:rsidR="00EF1ED4" w:rsidRPr="00EF1ED4" w:rsidRDefault="00EF1ED4" w:rsidP="00EF1ED4">
            <w:pPr>
              <w:ind w:firstLine="0"/>
            </w:pPr>
            <w:r w:rsidRPr="00EF1ED4">
              <w:t>约束权力的制度怎么建立的？</w:t>
            </w:r>
          </w:p>
        </w:tc>
      </w:tr>
      <w:tr w:rsidR="00EF1ED4" w:rsidRPr="00EF1ED4" w14:paraId="1ABCE324" w14:textId="77777777" w:rsidTr="00EF1ED4">
        <w:trPr>
          <w:tblCellSpacing w:w="15" w:type="dxa"/>
        </w:trPr>
        <w:tc>
          <w:tcPr>
            <w:tcW w:w="0" w:type="auto"/>
            <w:vAlign w:val="center"/>
            <w:hideMark/>
          </w:tcPr>
          <w:p w14:paraId="5877B74D" w14:textId="77777777" w:rsidR="00EF1ED4" w:rsidRPr="00EF1ED4" w:rsidRDefault="00EF1ED4" w:rsidP="00EF1ED4">
            <w:pPr>
              <w:ind w:firstLine="0"/>
            </w:pPr>
            <w:r w:rsidRPr="00EF1ED4">
              <w:rPr>
                <w:rFonts w:ascii="MS Gothic" w:eastAsia="MS Gothic" w:hAnsi="MS Gothic" w:cs="MS Gothic" w:hint="eastAsia"/>
              </w:rPr>
              <w:t>✔</w:t>
            </w:r>
            <w:r w:rsidRPr="00EF1ED4">
              <w:t xml:space="preserve">️ </w:t>
            </w:r>
            <w:r w:rsidRPr="00EF1ED4">
              <w:t>插入对比</w:t>
            </w:r>
          </w:p>
        </w:tc>
        <w:tc>
          <w:tcPr>
            <w:tcW w:w="0" w:type="auto"/>
            <w:vAlign w:val="center"/>
            <w:hideMark/>
          </w:tcPr>
          <w:p w14:paraId="03BFDCCB" w14:textId="77777777" w:rsidR="00EF1ED4" w:rsidRPr="00EF1ED4" w:rsidRDefault="00EF1ED4" w:rsidP="00EF1ED4">
            <w:pPr>
              <w:ind w:firstLine="0"/>
            </w:pPr>
            <w:r w:rsidRPr="00EF1ED4">
              <w:t>韩非子</w:t>
            </w:r>
            <w:r w:rsidRPr="00EF1ED4">
              <w:t xml:space="preserve"> + </w:t>
            </w:r>
            <w:r w:rsidRPr="00EF1ED4">
              <w:t>君主论</w:t>
            </w:r>
          </w:p>
        </w:tc>
        <w:tc>
          <w:tcPr>
            <w:tcW w:w="0" w:type="auto"/>
            <w:vAlign w:val="center"/>
            <w:hideMark/>
          </w:tcPr>
          <w:p w14:paraId="728606B9" w14:textId="77777777" w:rsidR="00EF1ED4" w:rsidRPr="00EF1ED4" w:rsidRDefault="00EF1ED4" w:rsidP="00EF1ED4">
            <w:pPr>
              <w:ind w:firstLine="0"/>
            </w:pPr>
            <w:r w:rsidRPr="00EF1ED4">
              <w:t>制度建立的哲学基础（权力观</w:t>
            </w:r>
            <w:r w:rsidRPr="00EF1ED4">
              <w:t>+</w:t>
            </w:r>
            <w:r w:rsidRPr="00EF1ED4">
              <w:t>人性观）</w:t>
            </w:r>
          </w:p>
        </w:tc>
      </w:tr>
    </w:tbl>
    <w:p w14:paraId="5B62A056" w14:textId="77777777" w:rsidR="00EF1ED4" w:rsidRPr="00EF1ED4" w:rsidRDefault="00000000" w:rsidP="00EF1ED4">
      <w:pPr>
        <w:ind w:firstLine="0"/>
      </w:pPr>
      <w:r>
        <w:pict w14:anchorId="013477F9">
          <v:rect id="_x0000_i1026" style="width:0;height:1.5pt" o:hralign="center" o:hrstd="t" o:hr="t" fillcolor="#a0a0a0" stroked="f"/>
        </w:pict>
      </w:r>
    </w:p>
    <w:p w14:paraId="71ADEF49" w14:textId="77777777" w:rsidR="00EF1ED4" w:rsidRPr="00EF1ED4" w:rsidRDefault="00EF1ED4" w:rsidP="00EF1ED4">
      <w:pPr>
        <w:ind w:firstLine="0"/>
      </w:pPr>
      <w:r w:rsidRPr="00EF1ED4">
        <w:rPr>
          <w:rFonts w:ascii="Segoe UI Emoji" w:hAnsi="Segoe UI Emoji" w:cs="Segoe UI Emoji"/>
        </w:rPr>
        <w:t>✅</w:t>
      </w:r>
      <w:r w:rsidRPr="00EF1ED4">
        <w:t xml:space="preserve"> </w:t>
      </w:r>
      <w:r w:rsidRPr="00EF1ED4">
        <w:t>让她有</w:t>
      </w:r>
      <w:r w:rsidRPr="00EF1ED4">
        <w:t>“</w:t>
      </w:r>
      <w:r w:rsidRPr="00EF1ED4">
        <w:t>感性认识</w:t>
      </w:r>
      <w:r w:rsidRPr="00EF1ED4">
        <w:t>”</w:t>
      </w:r>
      <w:r w:rsidRPr="00EF1ED4">
        <w:t>的方式：</w:t>
      </w:r>
    </w:p>
    <w:p w14:paraId="38C1C0E0" w14:textId="77777777" w:rsidR="00EF1ED4" w:rsidRPr="00EF1ED4" w:rsidRDefault="00EF1ED4" w:rsidP="00EF1ED4">
      <w:pPr>
        <w:numPr>
          <w:ilvl w:val="0"/>
          <w:numId w:val="13"/>
        </w:numPr>
        <w:rPr>
          <w:highlight w:val="yellow"/>
        </w:rPr>
      </w:pPr>
      <w:r w:rsidRPr="00EF1ED4">
        <w:t>用电影片段</w:t>
      </w:r>
      <w:r w:rsidRPr="00EF1ED4">
        <w:t>/</w:t>
      </w:r>
      <w:r w:rsidRPr="00EF1ED4">
        <w:t>纪录片片段配图讲故事：比如《王冠》《革命之路》《凡尔赛》《</w:t>
      </w:r>
      <w:r w:rsidRPr="00EF1ED4">
        <w:rPr>
          <w:highlight w:val="yellow"/>
        </w:rPr>
        <w:t>一战启示录</w:t>
      </w:r>
      <w:r w:rsidRPr="00EF1ED4">
        <w:t>》等，</w:t>
      </w:r>
      <w:r w:rsidRPr="00EF1ED4">
        <w:rPr>
          <w:highlight w:val="yellow"/>
        </w:rPr>
        <w:t>找几分钟画面。</w:t>
      </w:r>
    </w:p>
    <w:p w14:paraId="7C1126DD" w14:textId="77777777" w:rsidR="00EF1ED4" w:rsidRPr="00EF1ED4" w:rsidRDefault="00EF1ED4" w:rsidP="00EF1ED4">
      <w:pPr>
        <w:numPr>
          <w:ilvl w:val="0"/>
          <w:numId w:val="13"/>
        </w:numPr>
        <w:rPr>
          <w:highlight w:val="yellow"/>
        </w:rPr>
      </w:pPr>
      <w:r w:rsidRPr="00EF1ED4">
        <w:t>你亲口讲一遍，加上</w:t>
      </w:r>
      <w:r w:rsidRPr="00EF1ED4">
        <w:rPr>
          <w:highlight w:val="yellow"/>
        </w:rPr>
        <w:t>提问</w:t>
      </w:r>
      <w:r w:rsidRPr="00EF1ED4">
        <w:t>式语气：</w:t>
      </w:r>
      <w:r w:rsidRPr="00EF1ED4">
        <w:rPr>
          <w:highlight w:val="yellow"/>
        </w:rPr>
        <w:t>“</w:t>
      </w:r>
      <w:r w:rsidRPr="00EF1ED4">
        <w:rPr>
          <w:highlight w:val="green"/>
        </w:rPr>
        <w:t>你觉得国王有错吗？你愿意生活在这样国家吗？</w:t>
      </w:r>
      <w:r w:rsidRPr="00EF1ED4">
        <w:rPr>
          <w:highlight w:val="yellow"/>
        </w:rPr>
        <w:t>”</w:t>
      </w:r>
    </w:p>
    <w:p w14:paraId="390CF627" w14:textId="77777777" w:rsidR="00EF1ED4" w:rsidRPr="00EF1ED4" w:rsidRDefault="00EF1ED4" w:rsidP="00EF1ED4">
      <w:pPr>
        <w:numPr>
          <w:ilvl w:val="0"/>
          <w:numId w:val="13"/>
        </w:numPr>
      </w:pPr>
      <w:r w:rsidRPr="00EF1ED4">
        <w:t>加一张对照表：这个国王</w:t>
      </w:r>
      <w:r w:rsidRPr="00EF1ED4">
        <w:t xml:space="preserve"> vs </w:t>
      </w:r>
      <w:r w:rsidRPr="00EF1ED4">
        <w:t>中国哪个皇帝像？结局有什么不同？</w:t>
      </w:r>
    </w:p>
    <w:p w14:paraId="414C1866" w14:textId="77777777" w:rsidR="00EF1ED4" w:rsidRPr="00EF1ED4" w:rsidRDefault="00000000" w:rsidP="00EF1ED4">
      <w:pPr>
        <w:ind w:firstLine="0"/>
      </w:pPr>
      <w:r>
        <w:pict w14:anchorId="54EB43A7">
          <v:rect id="_x0000_i1027" style="width:0;height:1.5pt" o:hralign="center" o:hrstd="t" o:hr="t" fillcolor="#a0a0a0" stroked="f"/>
        </w:pict>
      </w:r>
    </w:p>
    <w:p w14:paraId="1F50DFEB" w14:textId="77777777" w:rsidR="00EF1ED4" w:rsidRPr="00EF1ED4" w:rsidRDefault="00EF1ED4" w:rsidP="00EF1ED4">
      <w:pPr>
        <w:ind w:firstLine="0"/>
      </w:pPr>
      <w:r w:rsidRPr="00EF1ED4">
        <w:rPr>
          <w:rFonts w:ascii="Segoe UI Emoji" w:hAnsi="Segoe UI Emoji" w:cs="Segoe UI Emoji"/>
        </w:rPr>
        <w:t>🟡</w:t>
      </w:r>
      <w:r w:rsidRPr="00EF1ED4">
        <w:t xml:space="preserve"> 2. </w:t>
      </w:r>
      <w:r w:rsidRPr="00EF1ED4">
        <w:t>要先讲哪个？是人物（查理一世）还是理论（君主论</w:t>
      </w:r>
      <w:r w:rsidRPr="00EF1ED4">
        <w:t xml:space="preserve"> vs </w:t>
      </w:r>
      <w:r w:rsidRPr="00EF1ED4">
        <w:t>韩非子）？</w:t>
      </w:r>
    </w:p>
    <w:p w14:paraId="7CAAEC32" w14:textId="77777777" w:rsidR="00EF1ED4" w:rsidRPr="00EF1ED4" w:rsidRDefault="00EF1ED4" w:rsidP="00EF1ED4">
      <w:pPr>
        <w:ind w:firstLine="0"/>
      </w:pPr>
      <w:r w:rsidRPr="00EF1ED4">
        <w:rPr>
          <w:highlight w:val="green"/>
        </w:rPr>
        <w:t>建议你采用以下顺序：</w:t>
      </w:r>
    </w:p>
    <w:p w14:paraId="44343259" w14:textId="77777777" w:rsidR="00EF1ED4" w:rsidRPr="00EF1ED4" w:rsidRDefault="00EF1ED4" w:rsidP="00EF1ED4">
      <w:pPr>
        <w:ind w:firstLine="0"/>
      </w:pPr>
      <w:r w:rsidRPr="00EF1ED4">
        <w:rPr>
          <w:highlight w:val="yellow"/>
        </w:rPr>
        <w:t>查理一世</w:t>
      </w:r>
      <w:r w:rsidRPr="00EF1ED4">
        <w:rPr>
          <w:highlight w:val="yellow"/>
        </w:rPr>
        <w:t xml:space="preserve"> → </w:t>
      </w:r>
      <w:r w:rsidRPr="00EF1ED4">
        <w:rPr>
          <w:highlight w:val="yellow"/>
        </w:rPr>
        <w:t>路易十六</w:t>
      </w:r>
      <w:r w:rsidRPr="00EF1ED4">
        <w:rPr>
          <w:highlight w:val="yellow"/>
        </w:rPr>
        <w:t xml:space="preserve"> → </w:t>
      </w:r>
      <w:r w:rsidRPr="00EF1ED4">
        <w:rPr>
          <w:highlight w:val="yellow"/>
        </w:rPr>
        <w:t>光荣革命</w:t>
      </w:r>
      <w:r w:rsidRPr="00EF1ED4">
        <w:rPr>
          <w:highlight w:val="yellow"/>
        </w:rPr>
        <w:t xml:space="preserve"> → </w:t>
      </w:r>
      <w:r w:rsidRPr="00EF1ED4">
        <w:rPr>
          <w:highlight w:val="yellow"/>
        </w:rPr>
        <w:t>君主论与韩非子的对比（理论总结阶段）</w:t>
      </w:r>
    </w:p>
    <w:p w14:paraId="217C67A9" w14:textId="77777777" w:rsidR="00EF1ED4" w:rsidRPr="00EF1ED4" w:rsidRDefault="00EF1ED4" w:rsidP="00EF1ED4">
      <w:pPr>
        <w:ind w:firstLine="0"/>
      </w:pPr>
      <w:r w:rsidRPr="00EF1ED4">
        <w:rPr>
          <w:rFonts w:ascii="Segoe UI Emoji" w:hAnsi="Segoe UI Emoji" w:cs="Segoe UI Emoji"/>
        </w:rPr>
        <w:t>✅</w:t>
      </w:r>
      <w:r w:rsidRPr="00EF1ED4">
        <w:t xml:space="preserve"> </w:t>
      </w:r>
      <w:r w:rsidRPr="00EF1ED4">
        <w:t>原因：</w:t>
      </w:r>
    </w:p>
    <w:p w14:paraId="3CA18461" w14:textId="77777777" w:rsidR="00EF1ED4" w:rsidRPr="00EF1ED4" w:rsidRDefault="00EF1ED4" w:rsidP="00EF1ED4">
      <w:pPr>
        <w:numPr>
          <w:ilvl w:val="0"/>
          <w:numId w:val="14"/>
        </w:numPr>
        <w:rPr>
          <w:highlight w:val="yellow"/>
        </w:rPr>
      </w:pPr>
      <w:r w:rsidRPr="00EF1ED4">
        <w:rPr>
          <w:highlight w:val="green"/>
        </w:rPr>
        <w:lastRenderedPageBreak/>
        <w:t>先讲人再讲理论</w:t>
      </w:r>
      <w:r w:rsidRPr="00EF1ED4">
        <w:t>，能建立经验主义习惯：</w:t>
      </w:r>
      <w:r w:rsidRPr="00EF1ED4">
        <w:rPr>
          <w:highlight w:val="yellow"/>
        </w:rPr>
        <w:t>她先接触鲜活人物、真实事件，再看理论，就会觉得</w:t>
      </w:r>
      <w:r w:rsidRPr="00EF1ED4">
        <w:rPr>
          <w:highlight w:val="yellow"/>
        </w:rPr>
        <w:t>“</w:t>
      </w:r>
      <w:r w:rsidRPr="00EF1ED4">
        <w:rPr>
          <w:highlight w:val="yellow"/>
        </w:rPr>
        <w:t>这理论不是空想，而是解释现实的工具</w:t>
      </w:r>
      <w:r w:rsidRPr="00EF1ED4">
        <w:rPr>
          <w:highlight w:val="yellow"/>
        </w:rPr>
        <w:t>”</w:t>
      </w:r>
      <w:r w:rsidRPr="00EF1ED4">
        <w:rPr>
          <w:highlight w:val="yellow"/>
        </w:rPr>
        <w:t>。</w:t>
      </w:r>
    </w:p>
    <w:p w14:paraId="1B6049BE" w14:textId="77777777" w:rsidR="00EF1ED4" w:rsidRPr="00EF1ED4" w:rsidRDefault="00EF1ED4" w:rsidP="00EF1ED4">
      <w:pPr>
        <w:numPr>
          <w:ilvl w:val="0"/>
          <w:numId w:val="14"/>
        </w:numPr>
        <w:rPr>
          <w:highlight w:val="yellow"/>
        </w:rPr>
      </w:pPr>
      <w:r w:rsidRPr="00EF1ED4">
        <w:rPr>
          <w:highlight w:val="yellow"/>
        </w:rPr>
        <w:t>避免提前对抗儒家</w:t>
      </w:r>
      <w:r w:rsidRPr="00EF1ED4">
        <w:t>教育系统：</w:t>
      </w:r>
      <w:r w:rsidRPr="00EF1ED4">
        <w:rPr>
          <w:highlight w:val="yellow"/>
        </w:rPr>
        <w:t>如果她先学韩非子</w:t>
      </w:r>
      <w:r w:rsidRPr="00EF1ED4">
        <w:rPr>
          <w:highlight w:val="yellow"/>
        </w:rPr>
        <w:t>/</w:t>
      </w:r>
      <w:r w:rsidRPr="00EF1ED4">
        <w:rPr>
          <w:highlight w:val="yellow"/>
        </w:rPr>
        <w:t>君主论，对老师讲的</w:t>
      </w:r>
      <w:r w:rsidRPr="00EF1ED4">
        <w:rPr>
          <w:highlight w:val="yellow"/>
        </w:rPr>
        <w:t>“</w:t>
      </w:r>
      <w:r w:rsidRPr="00EF1ED4">
        <w:rPr>
          <w:highlight w:val="yellow"/>
        </w:rPr>
        <w:t>道德</w:t>
      </w:r>
      <w:r w:rsidRPr="00EF1ED4">
        <w:rPr>
          <w:highlight w:val="yellow"/>
        </w:rPr>
        <w:t>”</w:t>
      </w:r>
      <w:r w:rsidRPr="00EF1ED4">
        <w:rPr>
          <w:highlight w:val="yellow"/>
        </w:rPr>
        <w:t>会直接产生混乱与抗拒，不利于她融入学校。</w:t>
      </w:r>
    </w:p>
    <w:p w14:paraId="57F9C2F5" w14:textId="77777777" w:rsidR="00EF1ED4" w:rsidRPr="00EF1ED4" w:rsidRDefault="00EF1ED4" w:rsidP="00EF1ED4">
      <w:pPr>
        <w:numPr>
          <w:ilvl w:val="0"/>
          <w:numId w:val="14"/>
        </w:numPr>
        <w:rPr>
          <w:highlight w:val="yellow"/>
        </w:rPr>
      </w:pPr>
      <w:r w:rsidRPr="00EF1ED4">
        <w:rPr>
          <w:highlight w:val="yellow"/>
        </w:rPr>
        <w:t>查理一世和路易十六能引出核心问题：</w:t>
      </w:r>
      <w:r w:rsidRPr="00EF1ED4">
        <w:rPr>
          <w:highlight w:val="yellow"/>
        </w:rPr>
        <w:t>“</w:t>
      </w:r>
      <w:r w:rsidRPr="00EF1ED4">
        <w:rPr>
          <w:highlight w:val="yellow"/>
        </w:rPr>
        <w:t>人不能无限掌权</w:t>
      </w:r>
      <w:r w:rsidRPr="00EF1ED4">
        <w:rPr>
          <w:highlight w:val="yellow"/>
        </w:rPr>
        <w:t>”</w:t>
      </w:r>
      <w:r w:rsidRPr="00EF1ED4">
        <w:rPr>
          <w:highlight w:val="yellow"/>
        </w:rPr>
        <w:t>，这为韩非子的</w:t>
      </w:r>
      <w:r w:rsidRPr="00EF1ED4">
        <w:rPr>
          <w:highlight w:val="yellow"/>
        </w:rPr>
        <w:t>“</w:t>
      </w:r>
      <w:r w:rsidRPr="00EF1ED4">
        <w:rPr>
          <w:highlight w:val="yellow"/>
        </w:rPr>
        <w:t>以术治人</w:t>
      </w:r>
      <w:r w:rsidRPr="00EF1ED4">
        <w:rPr>
          <w:highlight w:val="yellow"/>
        </w:rPr>
        <w:t xml:space="preserve">” vs </w:t>
      </w:r>
      <w:r w:rsidRPr="00EF1ED4">
        <w:rPr>
          <w:highlight w:val="yellow"/>
        </w:rPr>
        <w:t>君主论的</w:t>
      </w:r>
      <w:r w:rsidRPr="00EF1ED4">
        <w:rPr>
          <w:highlight w:val="yellow"/>
        </w:rPr>
        <w:t>“</w:t>
      </w:r>
      <w:r w:rsidRPr="00EF1ED4">
        <w:rPr>
          <w:highlight w:val="yellow"/>
        </w:rPr>
        <w:t>必要伪善</w:t>
      </w:r>
      <w:r w:rsidRPr="00EF1ED4">
        <w:rPr>
          <w:highlight w:val="yellow"/>
        </w:rPr>
        <w:t>”</w:t>
      </w:r>
      <w:r w:rsidRPr="00EF1ED4">
        <w:rPr>
          <w:highlight w:val="yellow"/>
        </w:rPr>
        <w:t>铺路。</w:t>
      </w:r>
    </w:p>
    <w:p w14:paraId="23B90F0A" w14:textId="77777777" w:rsidR="00EF1ED4" w:rsidRPr="00EF1ED4" w:rsidRDefault="00000000" w:rsidP="00EF1ED4">
      <w:pPr>
        <w:ind w:firstLine="0"/>
      </w:pPr>
      <w:r>
        <w:pict w14:anchorId="608F4059">
          <v:rect id="_x0000_i1028" style="width:0;height:1.5pt" o:hralign="center" o:hrstd="t" o:hr="t" fillcolor="#a0a0a0" stroked="f"/>
        </w:pict>
      </w:r>
    </w:p>
    <w:p w14:paraId="0D82CAE7" w14:textId="77777777" w:rsidR="00EF1ED4" w:rsidRPr="00EF1ED4" w:rsidRDefault="00EF1ED4" w:rsidP="00EF1ED4">
      <w:pPr>
        <w:ind w:firstLine="0"/>
      </w:pPr>
      <w:r w:rsidRPr="00EF1ED4">
        <w:rPr>
          <w:rFonts w:ascii="Segoe UI Emoji" w:hAnsi="Segoe UI Emoji" w:cs="Segoe UI Emoji"/>
        </w:rPr>
        <w:t>🟡</w:t>
      </w:r>
      <w:r w:rsidRPr="00EF1ED4">
        <w:t xml:space="preserve"> 3. </w:t>
      </w:r>
      <w:r w:rsidRPr="00EF1ED4">
        <w:t>如何告诉她</w:t>
      </w:r>
      <w:r w:rsidRPr="00EF1ED4">
        <w:t>“</w:t>
      </w:r>
      <w:r w:rsidRPr="00EF1ED4">
        <w:t>资源是有限的</w:t>
      </w:r>
      <w:r w:rsidRPr="00EF1ED4">
        <w:t>”</w:t>
      </w:r>
      <w:r w:rsidRPr="00EF1ED4">
        <w:t>，进而内化</w:t>
      </w:r>
      <w:r w:rsidRPr="00EF1ED4">
        <w:t>“</w:t>
      </w:r>
      <w:r w:rsidRPr="00EF1ED4">
        <w:t>竞争</w:t>
      </w:r>
      <w:r w:rsidRPr="00EF1ED4">
        <w:t>”</w:t>
      </w:r>
      <w:r w:rsidRPr="00EF1ED4">
        <w:t>的现实？</w:t>
      </w:r>
    </w:p>
    <w:p w14:paraId="6DAEB258" w14:textId="77777777" w:rsidR="00EF1ED4" w:rsidRPr="00EF1ED4" w:rsidRDefault="00EF1ED4" w:rsidP="00EF1ED4">
      <w:pPr>
        <w:ind w:firstLine="0"/>
      </w:pPr>
      <w:r w:rsidRPr="00EF1ED4">
        <w:t>资源有限这个观念，是经济学</w:t>
      </w:r>
      <w:r w:rsidRPr="00EF1ED4">
        <w:t>+</w:t>
      </w:r>
      <w:r w:rsidRPr="00EF1ED4">
        <w:t>现实主义思维的关键。</w:t>
      </w:r>
    </w:p>
    <w:p w14:paraId="61FCBD2C" w14:textId="77777777" w:rsidR="00EF1ED4" w:rsidRPr="00EF1ED4" w:rsidRDefault="00EF1ED4" w:rsidP="00EF1ED4">
      <w:pPr>
        <w:ind w:firstLine="0"/>
      </w:pPr>
      <w:r w:rsidRPr="00EF1ED4">
        <w:rPr>
          <w:rFonts w:ascii="Segoe UI Emoji" w:hAnsi="Segoe UI Emoji" w:cs="Segoe UI Emoji"/>
        </w:rPr>
        <w:t>✅</w:t>
      </w:r>
      <w:r w:rsidRPr="00EF1ED4">
        <w:t xml:space="preserve"> </w:t>
      </w:r>
      <w:r w:rsidRPr="00EF1ED4">
        <w:t>比喻式入门法（每日生活切入）：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5"/>
        <w:gridCol w:w="5339"/>
        <w:gridCol w:w="5362"/>
      </w:tblGrid>
      <w:tr w:rsidR="00EF1ED4" w:rsidRPr="00EF1ED4" w14:paraId="51E48CD1" w14:textId="77777777" w:rsidTr="00EF1ED4">
        <w:trPr>
          <w:tblHeader/>
          <w:tblCellSpacing w:w="15" w:type="dxa"/>
        </w:trPr>
        <w:tc>
          <w:tcPr>
            <w:tcW w:w="0" w:type="auto"/>
            <w:vAlign w:val="center"/>
            <w:hideMark/>
          </w:tcPr>
          <w:p w14:paraId="37F22DB5" w14:textId="77777777" w:rsidR="00EF1ED4" w:rsidRPr="00EF1ED4" w:rsidRDefault="00EF1ED4" w:rsidP="00EF1ED4">
            <w:pPr>
              <w:ind w:firstLine="0"/>
            </w:pPr>
            <w:r w:rsidRPr="00EF1ED4">
              <w:t>情景</w:t>
            </w:r>
          </w:p>
        </w:tc>
        <w:tc>
          <w:tcPr>
            <w:tcW w:w="0" w:type="auto"/>
            <w:vAlign w:val="center"/>
            <w:hideMark/>
          </w:tcPr>
          <w:p w14:paraId="60D041BB" w14:textId="77777777" w:rsidR="00EF1ED4" w:rsidRPr="00EF1ED4" w:rsidRDefault="00EF1ED4" w:rsidP="00EF1ED4">
            <w:pPr>
              <w:ind w:firstLine="0"/>
            </w:pPr>
            <w:r w:rsidRPr="00EF1ED4">
              <w:t>问题</w:t>
            </w:r>
          </w:p>
        </w:tc>
        <w:tc>
          <w:tcPr>
            <w:tcW w:w="0" w:type="auto"/>
            <w:vAlign w:val="center"/>
            <w:hideMark/>
          </w:tcPr>
          <w:p w14:paraId="30769FFD" w14:textId="77777777" w:rsidR="00EF1ED4" w:rsidRPr="00EF1ED4" w:rsidRDefault="00EF1ED4" w:rsidP="00EF1ED4">
            <w:pPr>
              <w:ind w:firstLine="0"/>
            </w:pPr>
            <w:r w:rsidRPr="00EF1ED4">
              <w:t>引出结论</w:t>
            </w:r>
          </w:p>
        </w:tc>
      </w:tr>
      <w:tr w:rsidR="00EF1ED4" w:rsidRPr="00EF1ED4" w14:paraId="3F01B656" w14:textId="77777777" w:rsidTr="00EF1ED4">
        <w:trPr>
          <w:tblCellSpacing w:w="15" w:type="dxa"/>
        </w:trPr>
        <w:tc>
          <w:tcPr>
            <w:tcW w:w="0" w:type="auto"/>
            <w:vAlign w:val="center"/>
            <w:hideMark/>
          </w:tcPr>
          <w:p w14:paraId="47FB1AF2" w14:textId="77777777" w:rsidR="00EF1ED4" w:rsidRPr="00EF1ED4" w:rsidRDefault="00EF1ED4" w:rsidP="00EF1ED4">
            <w:pPr>
              <w:ind w:firstLine="0"/>
            </w:pPr>
            <w:r w:rsidRPr="00EF1ED4">
              <w:t>她喜欢吃某种小吃</w:t>
            </w:r>
          </w:p>
        </w:tc>
        <w:tc>
          <w:tcPr>
            <w:tcW w:w="0" w:type="auto"/>
            <w:vAlign w:val="center"/>
            <w:hideMark/>
          </w:tcPr>
          <w:p w14:paraId="07459AC5" w14:textId="77777777" w:rsidR="00EF1ED4" w:rsidRPr="00EF1ED4" w:rsidRDefault="00EF1ED4" w:rsidP="00EF1ED4">
            <w:pPr>
              <w:ind w:firstLine="0"/>
            </w:pPr>
            <w:r w:rsidRPr="00EF1ED4">
              <w:t>“</w:t>
            </w:r>
            <w:r w:rsidRPr="00EF1ED4">
              <w:t>如果全班人都喜欢吃，价格会上涨吗？</w:t>
            </w:r>
            <w:r w:rsidRPr="00EF1ED4">
              <w:t>”</w:t>
            </w:r>
          </w:p>
        </w:tc>
        <w:tc>
          <w:tcPr>
            <w:tcW w:w="0" w:type="auto"/>
            <w:vAlign w:val="center"/>
            <w:hideMark/>
          </w:tcPr>
          <w:p w14:paraId="144F3DC7" w14:textId="77777777" w:rsidR="00EF1ED4" w:rsidRPr="00EF1ED4" w:rsidRDefault="00EF1ED4" w:rsidP="00EF1ED4">
            <w:pPr>
              <w:ind w:firstLine="0"/>
            </w:pPr>
            <w:r w:rsidRPr="00EF1ED4">
              <w:t>供需决定价格，资源有限</w:t>
            </w:r>
          </w:p>
        </w:tc>
      </w:tr>
      <w:tr w:rsidR="00EF1ED4" w:rsidRPr="00EF1ED4" w14:paraId="0E9A38CD" w14:textId="77777777" w:rsidTr="00EF1ED4">
        <w:trPr>
          <w:tblCellSpacing w:w="15" w:type="dxa"/>
        </w:trPr>
        <w:tc>
          <w:tcPr>
            <w:tcW w:w="0" w:type="auto"/>
            <w:vAlign w:val="center"/>
            <w:hideMark/>
          </w:tcPr>
          <w:p w14:paraId="3FBCE02D" w14:textId="77777777" w:rsidR="00EF1ED4" w:rsidRPr="00EF1ED4" w:rsidRDefault="00EF1ED4" w:rsidP="00EF1ED4">
            <w:pPr>
              <w:ind w:firstLine="0"/>
            </w:pPr>
            <w:r w:rsidRPr="00EF1ED4">
              <w:t>她想考好学校</w:t>
            </w:r>
          </w:p>
        </w:tc>
        <w:tc>
          <w:tcPr>
            <w:tcW w:w="0" w:type="auto"/>
            <w:vAlign w:val="center"/>
            <w:hideMark/>
          </w:tcPr>
          <w:p w14:paraId="4BF0FD82" w14:textId="77777777" w:rsidR="00EF1ED4" w:rsidRPr="00EF1ED4" w:rsidRDefault="00EF1ED4" w:rsidP="00EF1ED4">
            <w:pPr>
              <w:ind w:firstLine="0"/>
            </w:pPr>
            <w:r w:rsidRPr="00EF1ED4">
              <w:t>“</w:t>
            </w:r>
            <w:r w:rsidRPr="00EF1ED4">
              <w:t>为什么不是人人都能去清北？</w:t>
            </w:r>
            <w:r w:rsidRPr="00EF1ED4">
              <w:t>”</w:t>
            </w:r>
          </w:p>
        </w:tc>
        <w:tc>
          <w:tcPr>
            <w:tcW w:w="0" w:type="auto"/>
            <w:vAlign w:val="center"/>
            <w:hideMark/>
          </w:tcPr>
          <w:p w14:paraId="773A31ED" w14:textId="77777777" w:rsidR="00EF1ED4" w:rsidRPr="00EF1ED4" w:rsidRDefault="00EF1ED4" w:rsidP="00EF1ED4">
            <w:pPr>
              <w:ind w:firstLine="0"/>
            </w:pPr>
            <w:r w:rsidRPr="00EF1ED4">
              <w:t>资源（学校名额）有限，所以竞争是必然</w:t>
            </w:r>
          </w:p>
        </w:tc>
      </w:tr>
      <w:tr w:rsidR="00EF1ED4" w:rsidRPr="00EF1ED4" w14:paraId="33B38FE7" w14:textId="77777777" w:rsidTr="00EF1ED4">
        <w:trPr>
          <w:tblCellSpacing w:w="15" w:type="dxa"/>
        </w:trPr>
        <w:tc>
          <w:tcPr>
            <w:tcW w:w="0" w:type="auto"/>
            <w:vAlign w:val="center"/>
            <w:hideMark/>
          </w:tcPr>
          <w:p w14:paraId="4D81D2EF" w14:textId="77777777" w:rsidR="00EF1ED4" w:rsidRPr="00EF1ED4" w:rsidRDefault="00EF1ED4" w:rsidP="00EF1ED4">
            <w:pPr>
              <w:ind w:firstLine="0"/>
            </w:pPr>
            <w:r w:rsidRPr="00EF1ED4">
              <w:t>手机游戏里氪金</w:t>
            </w:r>
          </w:p>
        </w:tc>
        <w:tc>
          <w:tcPr>
            <w:tcW w:w="0" w:type="auto"/>
            <w:vAlign w:val="center"/>
            <w:hideMark/>
          </w:tcPr>
          <w:p w14:paraId="0885F916" w14:textId="77777777" w:rsidR="00EF1ED4" w:rsidRPr="00EF1ED4" w:rsidRDefault="00EF1ED4" w:rsidP="00EF1ED4">
            <w:pPr>
              <w:ind w:firstLine="0"/>
            </w:pPr>
            <w:r w:rsidRPr="00EF1ED4">
              <w:t>“</w:t>
            </w:r>
            <w:r w:rsidRPr="00EF1ED4">
              <w:t>为什么你要花钱买皮肤</w:t>
            </w:r>
            <w:r w:rsidRPr="00EF1ED4">
              <w:t>/</w:t>
            </w:r>
            <w:r w:rsidRPr="00EF1ED4">
              <w:t>钻石？</w:t>
            </w:r>
            <w:r w:rsidRPr="00EF1ED4">
              <w:t>”</w:t>
            </w:r>
          </w:p>
        </w:tc>
        <w:tc>
          <w:tcPr>
            <w:tcW w:w="0" w:type="auto"/>
            <w:vAlign w:val="center"/>
            <w:hideMark/>
          </w:tcPr>
          <w:p w14:paraId="16B187CD" w14:textId="77777777" w:rsidR="00EF1ED4" w:rsidRPr="00EF1ED4" w:rsidRDefault="00EF1ED4" w:rsidP="00EF1ED4">
            <w:pPr>
              <w:ind w:firstLine="0"/>
            </w:pPr>
            <w:r w:rsidRPr="00EF1ED4">
              <w:t>因为</w:t>
            </w:r>
            <w:r w:rsidRPr="00EF1ED4">
              <w:t>“</w:t>
            </w:r>
            <w:r w:rsidRPr="00EF1ED4">
              <w:t>别人也想要</w:t>
            </w:r>
            <w:r w:rsidRPr="00EF1ED4">
              <w:t>”——</w:t>
            </w:r>
            <w:r w:rsidRPr="00EF1ED4">
              <w:t>资源竞争创造价值</w:t>
            </w:r>
          </w:p>
        </w:tc>
      </w:tr>
    </w:tbl>
    <w:p w14:paraId="0AA44EE3" w14:textId="77777777" w:rsidR="00EF1ED4" w:rsidRPr="00EF1ED4" w:rsidRDefault="00EF1ED4" w:rsidP="00EF1ED4">
      <w:pPr>
        <w:ind w:firstLine="0"/>
      </w:pPr>
      <w:r w:rsidRPr="00EF1ED4">
        <w:rPr>
          <w:rFonts w:ascii="Segoe UI Emoji" w:hAnsi="Segoe UI Emoji" w:cs="Segoe UI Emoji"/>
        </w:rPr>
        <w:t>✅</w:t>
      </w:r>
      <w:r w:rsidRPr="00EF1ED4">
        <w:t xml:space="preserve"> </w:t>
      </w:r>
      <w:r w:rsidRPr="00EF1ED4">
        <w:t>日常提问法：</w:t>
      </w:r>
    </w:p>
    <w:p w14:paraId="5C731642" w14:textId="77777777" w:rsidR="00EF1ED4" w:rsidRPr="00EF1ED4" w:rsidRDefault="00EF1ED4" w:rsidP="00EF1ED4">
      <w:pPr>
        <w:numPr>
          <w:ilvl w:val="0"/>
          <w:numId w:val="15"/>
        </w:numPr>
      </w:pPr>
      <w:r w:rsidRPr="00EF1ED4">
        <w:t>“</w:t>
      </w:r>
      <w:r w:rsidRPr="00EF1ED4">
        <w:t>如果世界上资源无限，那我们还需要钱吗？</w:t>
      </w:r>
      <w:r w:rsidRPr="00EF1ED4">
        <w:t>”</w:t>
      </w:r>
    </w:p>
    <w:p w14:paraId="4629B9DE" w14:textId="77777777" w:rsidR="00EF1ED4" w:rsidRPr="00EF1ED4" w:rsidRDefault="00EF1ED4" w:rsidP="00EF1ED4">
      <w:pPr>
        <w:numPr>
          <w:ilvl w:val="0"/>
          <w:numId w:val="15"/>
        </w:numPr>
      </w:pPr>
      <w:r w:rsidRPr="00EF1ED4">
        <w:t>“</w:t>
      </w:r>
      <w:r w:rsidRPr="00EF1ED4">
        <w:t>为什么你不可能每天都玩游戏，还能拿第一？</w:t>
      </w:r>
      <w:r w:rsidRPr="00EF1ED4">
        <w:t>”</w:t>
      </w:r>
    </w:p>
    <w:p w14:paraId="49CC55F6" w14:textId="77777777" w:rsidR="00EF1ED4" w:rsidRPr="00EF1ED4" w:rsidRDefault="00EF1ED4" w:rsidP="00EF1ED4">
      <w:pPr>
        <w:numPr>
          <w:ilvl w:val="0"/>
          <w:numId w:val="15"/>
        </w:numPr>
      </w:pPr>
      <w:r w:rsidRPr="00EF1ED4">
        <w:t>“</w:t>
      </w:r>
      <w:r w:rsidRPr="00EF1ED4">
        <w:t>你不努力，会被谁取代？</w:t>
      </w:r>
      <w:r w:rsidRPr="00EF1ED4">
        <w:t>”</w:t>
      </w:r>
    </w:p>
    <w:p w14:paraId="3F0A8FD1" w14:textId="77777777" w:rsidR="00EF1ED4" w:rsidRPr="00EF1ED4" w:rsidRDefault="00EF1ED4" w:rsidP="00EF1ED4">
      <w:pPr>
        <w:ind w:firstLine="0"/>
      </w:pPr>
      <w:r w:rsidRPr="00EF1ED4">
        <w:t>她只要开始用</w:t>
      </w:r>
      <w:r w:rsidRPr="00EF1ED4">
        <w:t>“</w:t>
      </w:r>
      <w:r w:rsidRPr="00EF1ED4">
        <w:t>别人也要</w:t>
      </w:r>
      <w:r w:rsidRPr="00EF1ED4">
        <w:t>”</w:t>
      </w:r>
      <w:r w:rsidRPr="00EF1ED4">
        <w:t>这个视角思考问题，就开始形成资源竞争的意识。</w:t>
      </w:r>
      <w:r w:rsidRPr="00EF1ED4">
        <w:rPr>
          <w:highlight w:val="green"/>
        </w:rPr>
        <w:t>不需要灌输焦虑，只要让她理解公平规则就够了。</w:t>
      </w:r>
    </w:p>
    <w:p w14:paraId="133C096A" w14:textId="77777777" w:rsidR="00EF1ED4" w:rsidRPr="00EF1ED4" w:rsidRDefault="00000000" w:rsidP="00EF1ED4">
      <w:pPr>
        <w:ind w:firstLine="0"/>
      </w:pPr>
      <w:r>
        <w:pict w14:anchorId="72A48419">
          <v:rect id="_x0000_i1029" style="width:0;height:1.5pt" o:hralign="center" o:hrstd="t" o:hr="t" fillcolor="#a0a0a0" stroked="f"/>
        </w:pict>
      </w:r>
    </w:p>
    <w:p w14:paraId="0141DBBD" w14:textId="77777777" w:rsidR="00EF1ED4" w:rsidRPr="00EF1ED4" w:rsidRDefault="00EF1ED4" w:rsidP="00EF1ED4">
      <w:pPr>
        <w:ind w:firstLine="0"/>
      </w:pPr>
      <w:r w:rsidRPr="00EF1ED4">
        <w:rPr>
          <w:rFonts w:ascii="Segoe UI Emoji" w:hAnsi="Segoe UI Emoji" w:cs="Segoe UI Emoji"/>
        </w:rPr>
        <w:t>🟡</w:t>
      </w:r>
      <w:r w:rsidRPr="00EF1ED4">
        <w:t xml:space="preserve"> 4. </w:t>
      </w:r>
      <w:r w:rsidRPr="00EF1ED4">
        <w:t>如何每天读美国的核心价值观？尤其</w:t>
      </w:r>
      <w:r w:rsidRPr="00EF1ED4">
        <w:t>“</w:t>
      </w:r>
      <w:r w:rsidRPr="00EF1ED4">
        <w:t>追求幸福的权利</w:t>
      </w:r>
      <w:r w:rsidRPr="00EF1ED4">
        <w:t>”</w:t>
      </w:r>
    </w:p>
    <w:p w14:paraId="569785ED" w14:textId="77777777" w:rsidR="00EF1ED4" w:rsidRPr="00EF1ED4" w:rsidRDefault="00EF1ED4" w:rsidP="00EF1ED4">
      <w:pPr>
        <w:ind w:firstLine="0"/>
      </w:pPr>
      <w:r w:rsidRPr="00EF1ED4">
        <w:t>太好了，这是对抗中国集体主义</w:t>
      </w:r>
      <w:r w:rsidRPr="00EF1ED4">
        <w:t>“</w:t>
      </w:r>
      <w:r w:rsidRPr="00EF1ED4">
        <w:t>为国奉献、牺牲自己</w:t>
      </w:r>
      <w:r w:rsidRPr="00EF1ED4">
        <w:t>”</w:t>
      </w:r>
      <w:r w:rsidRPr="00EF1ED4">
        <w:t>宣传的核心武器。</w:t>
      </w:r>
    </w:p>
    <w:p w14:paraId="0DF9ABA5" w14:textId="77777777" w:rsidR="00EF1ED4" w:rsidRPr="00EF1ED4" w:rsidRDefault="00EF1ED4" w:rsidP="00EF1ED4">
      <w:pPr>
        <w:ind w:firstLine="0"/>
      </w:pPr>
      <w:r w:rsidRPr="00EF1ED4">
        <w:rPr>
          <w:rFonts w:ascii="Segoe UI Emoji" w:hAnsi="Segoe UI Emoji" w:cs="Segoe UI Emoji"/>
        </w:rPr>
        <w:t>✅</w:t>
      </w:r>
      <w:r w:rsidRPr="00EF1ED4">
        <w:t xml:space="preserve"> </w:t>
      </w:r>
      <w:r w:rsidRPr="00EF1ED4">
        <w:t>核心价值观（适合她背诵和默读的语言版本）：</w:t>
      </w:r>
    </w:p>
    <w:p w14:paraId="3E3A9004" w14:textId="77777777" w:rsidR="00EF1ED4" w:rsidRPr="00EF1ED4" w:rsidRDefault="00EF1ED4" w:rsidP="00EF1ED4">
      <w:pPr>
        <w:ind w:firstLine="0"/>
      </w:pPr>
      <w:r w:rsidRPr="00EF1ED4">
        <w:t>你可以每天让她读下面这六条（我做了简洁易读版）：</w:t>
      </w:r>
    </w:p>
    <w:p w14:paraId="67B3B055" w14:textId="77777777" w:rsidR="00EF1ED4" w:rsidRPr="00EF1ED4" w:rsidRDefault="00EF1ED4" w:rsidP="00EF1ED4">
      <w:pPr>
        <w:ind w:firstLine="0"/>
      </w:pPr>
      <w:r w:rsidRPr="00EF1ED4">
        <w:rPr>
          <w:rFonts w:ascii="Segoe UI Emoji" w:hAnsi="Segoe UI Emoji" w:cs="Segoe UI Emoji"/>
        </w:rPr>
        <w:t>🇺🇸</w:t>
      </w:r>
      <w:r w:rsidRPr="00EF1ED4">
        <w:t xml:space="preserve"> </w:t>
      </w:r>
      <w:r w:rsidRPr="00EF1ED4">
        <w:t>美国核心价值观简明版（适合</w:t>
      </w:r>
      <w:r w:rsidRPr="00EF1ED4">
        <w:t>15</w:t>
      </w:r>
      <w:r w:rsidRPr="00EF1ED4">
        <w:t>岁）</w:t>
      </w:r>
    </w:p>
    <w:p w14:paraId="7380A6A2" w14:textId="77777777" w:rsidR="00EF1ED4" w:rsidRPr="00EF1ED4" w:rsidRDefault="00EF1ED4" w:rsidP="00EF1ED4">
      <w:pPr>
        <w:numPr>
          <w:ilvl w:val="0"/>
          <w:numId w:val="16"/>
        </w:numPr>
      </w:pPr>
      <w:r w:rsidRPr="00EF1ED4">
        <w:t>每个人都是平等的，不论出身。</w:t>
      </w:r>
    </w:p>
    <w:p w14:paraId="29859B6D" w14:textId="77777777" w:rsidR="00EF1ED4" w:rsidRPr="00EF1ED4" w:rsidRDefault="00EF1ED4" w:rsidP="00EF1ED4">
      <w:pPr>
        <w:numPr>
          <w:ilvl w:val="0"/>
          <w:numId w:val="16"/>
        </w:numPr>
      </w:pPr>
      <w:r w:rsidRPr="00EF1ED4">
        <w:t>每个人都有追求幸福的自由，别人无权干涉。</w:t>
      </w:r>
    </w:p>
    <w:p w14:paraId="05A860C5" w14:textId="77777777" w:rsidR="00EF1ED4" w:rsidRPr="00EF1ED4" w:rsidRDefault="00EF1ED4" w:rsidP="00EF1ED4">
      <w:pPr>
        <w:numPr>
          <w:ilvl w:val="0"/>
          <w:numId w:val="16"/>
        </w:numPr>
      </w:pPr>
      <w:r w:rsidRPr="00EF1ED4">
        <w:t>政府应该受人民监督，而不是凌驾于人民之上。</w:t>
      </w:r>
    </w:p>
    <w:p w14:paraId="27951393" w14:textId="77777777" w:rsidR="00EF1ED4" w:rsidRPr="00EF1ED4" w:rsidRDefault="00EF1ED4" w:rsidP="00EF1ED4">
      <w:pPr>
        <w:numPr>
          <w:ilvl w:val="0"/>
          <w:numId w:val="16"/>
        </w:numPr>
      </w:pPr>
      <w:r w:rsidRPr="00EF1ED4">
        <w:t>自由不是混乱，而是每个人都有边界的权利。</w:t>
      </w:r>
    </w:p>
    <w:p w14:paraId="1D1CB61C" w14:textId="77777777" w:rsidR="00EF1ED4" w:rsidRPr="00EF1ED4" w:rsidRDefault="00EF1ED4" w:rsidP="00EF1ED4">
      <w:pPr>
        <w:numPr>
          <w:ilvl w:val="0"/>
          <w:numId w:val="16"/>
        </w:numPr>
      </w:pPr>
      <w:r w:rsidRPr="00EF1ED4">
        <w:t>责任不是服从，而是为自己做出的选择负责。</w:t>
      </w:r>
    </w:p>
    <w:p w14:paraId="7183237D" w14:textId="77777777" w:rsidR="00EF1ED4" w:rsidRPr="00EF1ED4" w:rsidRDefault="00EF1ED4" w:rsidP="00EF1ED4">
      <w:pPr>
        <w:numPr>
          <w:ilvl w:val="0"/>
          <w:numId w:val="16"/>
        </w:numPr>
      </w:pPr>
      <w:r w:rsidRPr="00EF1ED4">
        <w:t>社会不是牺牲个体换来的，而是由自由人组成的共同体。</w:t>
      </w:r>
    </w:p>
    <w:p w14:paraId="4EF57203" w14:textId="77777777" w:rsidR="00EF1ED4" w:rsidRPr="00EF1ED4" w:rsidRDefault="00000000" w:rsidP="00EF1ED4">
      <w:pPr>
        <w:ind w:firstLine="0"/>
      </w:pPr>
      <w:r>
        <w:pict w14:anchorId="2C6CB742">
          <v:rect id="_x0000_i1030" style="width:0;height:1.5pt" o:hralign="center" o:hrstd="t" o:hr="t" fillcolor="#a0a0a0" stroked="f"/>
        </w:pict>
      </w:r>
    </w:p>
    <w:p w14:paraId="3923C3D1" w14:textId="77777777" w:rsidR="00EF1ED4" w:rsidRPr="00EF1ED4" w:rsidRDefault="00EF1ED4" w:rsidP="00EF1ED4">
      <w:pPr>
        <w:ind w:firstLine="0"/>
      </w:pPr>
      <w:r w:rsidRPr="00EF1ED4">
        <w:rPr>
          <w:rFonts w:ascii="Segoe UI Emoji" w:hAnsi="Segoe UI Emoji" w:cs="Segoe UI Emoji"/>
        </w:rPr>
        <w:t>✅</w:t>
      </w:r>
      <w:r w:rsidRPr="00EF1ED4">
        <w:t xml:space="preserve"> </w:t>
      </w:r>
      <w:r w:rsidRPr="00EF1ED4">
        <w:t>内化方式：</w:t>
      </w:r>
    </w:p>
    <w:p w14:paraId="2C1C03E4" w14:textId="77777777" w:rsidR="00EF1ED4" w:rsidRPr="00EF1ED4" w:rsidRDefault="00EF1ED4" w:rsidP="00EF1ED4">
      <w:pPr>
        <w:numPr>
          <w:ilvl w:val="0"/>
          <w:numId w:val="17"/>
        </w:numPr>
      </w:pPr>
      <w:r w:rsidRPr="00EF1ED4">
        <w:t>每天选一条，聊聊她今天有没有遇到类似场景（比如老师偏心、朋友强迫她帮忙）</w:t>
      </w:r>
    </w:p>
    <w:p w14:paraId="49CE08EF" w14:textId="77777777" w:rsidR="00EF1ED4" w:rsidRPr="00EF1ED4" w:rsidRDefault="00EF1ED4" w:rsidP="00EF1ED4">
      <w:pPr>
        <w:numPr>
          <w:ilvl w:val="0"/>
          <w:numId w:val="17"/>
        </w:numPr>
      </w:pPr>
      <w:r w:rsidRPr="00EF1ED4">
        <w:t>反复出现</w:t>
      </w:r>
      <w:r w:rsidRPr="00EF1ED4">
        <w:t>“</w:t>
      </w:r>
      <w:r w:rsidRPr="00EF1ED4">
        <w:t>你有权不配合</w:t>
      </w:r>
      <w:r w:rsidRPr="00EF1ED4">
        <w:t>/</w:t>
      </w:r>
      <w:r w:rsidRPr="00EF1ED4">
        <w:t>表达不满</w:t>
      </w:r>
      <w:r w:rsidRPr="00EF1ED4">
        <w:t>/</w:t>
      </w:r>
      <w:r w:rsidRPr="00EF1ED4">
        <w:t>坚持自己</w:t>
      </w:r>
      <w:r w:rsidRPr="00EF1ED4">
        <w:t>”</w:t>
      </w:r>
      <w:r w:rsidRPr="00EF1ED4">
        <w:t>，让她认同</w:t>
      </w:r>
      <w:r w:rsidRPr="00EF1ED4">
        <w:t>“</w:t>
      </w:r>
      <w:r w:rsidRPr="00EF1ED4">
        <w:t>自我边界</w:t>
      </w:r>
      <w:r w:rsidRPr="00EF1ED4">
        <w:t>”</w:t>
      </w:r>
    </w:p>
    <w:p w14:paraId="0039A121" w14:textId="77777777" w:rsidR="00EF1ED4" w:rsidRPr="00EF1ED4" w:rsidRDefault="00EF1ED4" w:rsidP="00EF1ED4">
      <w:pPr>
        <w:ind w:firstLine="0"/>
      </w:pPr>
      <w:r w:rsidRPr="00EF1ED4">
        <w:t>你可以设计她的每日问答日记：</w:t>
      </w:r>
    </w:p>
    <w:p w14:paraId="3DE71C78" w14:textId="77777777" w:rsidR="00EF1ED4" w:rsidRPr="00EF1ED4" w:rsidRDefault="00EF1ED4" w:rsidP="00EF1ED4">
      <w:pPr>
        <w:numPr>
          <w:ilvl w:val="0"/>
          <w:numId w:val="18"/>
        </w:numPr>
      </w:pPr>
      <w:r w:rsidRPr="00EF1ED4">
        <w:t>今天我感觉最自由</w:t>
      </w:r>
      <w:r w:rsidRPr="00EF1ED4">
        <w:t>/</w:t>
      </w:r>
      <w:r w:rsidRPr="00EF1ED4">
        <w:t>不自由的时刻是什么？</w:t>
      </w:r>
    </w:p>
    <w:p w14:paraId="663C0B3F" w14:textId="77777777" w:rsidR="00EF1ED4" w:rsidRPr="00EF1ED4" w:rsidRDefault="00EF1ED4" w:rsidP="00EF1ED4">
      <w:pPr>
        <w:numPr>
          <w:ilvl w:val="0"/>
          <w:numId w:val="18"/>
        </w:numPr>
      </w:pPr>
      <w:r w:rsidRPr="00EF1ED4">
        <w:t>今天有没有人试图决定我应该怎么做？我是怎么回应的？</w:t>
      </w:r>
    </w:p>
    <w:p w14:paraId="28886E71" w14:textId="77777777" w:rsidR="00EF1ED4" w:rsidRPr="00EF1ED4" w:rsidRDefault="00000000" w:rsidP="00EF1ED4">
      <w:pPr>
        <w:ind w:firstLine="0"/>
      </w:pPr>
      <w:r>
        <w:pict w14:anchorId="61BF2256">
          <v:rect id="_x0000_i1031" style="width:0;height:1.5pt" o:hralign="center" o:hrstd="t" o:hr="t" fillcolor="#a0a0a0" stroked="f"/>
        </w:pict>
      </w:r>
    </w:p>
    <w:p w14:paraId="1501B6E0" w14:textId="77777777" w:rsidR="00EF1ED4" w:rsidRPr="00EF1ED4" w:rsidRDefault="00EF1ED4" w:rsidP="00EF1ED4">
      <w:pPr>
        <w:ind w:firstLine="0"/>
      </w:pPr>
      <w:r w:rsidRPr="00EF1ED4">
        <w:rPr>
          <w:rFonts w:ascii="Segoe UI Emoji" w:hAnsi="Segoe UI Emoji" w:cs="Segoe UI Emoji"/>
        </w:rPr>
        <w:t>🔚</w:t>
      </w:r>
      <w:r w:rsidRPr="00EF1ED4">
        <w:t xml:space="preserve"> </w:t>
      </w:r>
      <w:r w:rsidRPr="00EF1ED4">
        <w:t>总结：下一步教学节奏建议</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7"/>
        <w:gridCol w:w="5641"/>
        <w:gridCol w:w="5060"/>
      </w:tblGrid>
      <w:tr w:rsidR="00EF1ED4" w:rsidRPr="00EF1ED4" w14:paraId="63DA9E18" w14:textId="77777777" w:rsidTr="00EF1ED4">
        <w:trPr>
          <w:tblHeader/>
          <w:tblCellSpacing w:w="15" w:type="dxa"/>
        </w:trPr>
        <w:tc>
          <w:tcPr>
            <w:tcW w:w="0" w:type="auto"/>
            <w:vAlign w:val="center"/>
            <w:hideMark/>
          </w:tcPr>
          <w:p w14:paraId="7DD17056" w14:textId="77777777" w:rsidR="00EF1ED4" w:rsidRPr="00EF1ED4" w:rsidRDefault="00EF1ED4" w:rsidP="00EF1ED4">
            <w:pPr>
              <w:ind w:firstLine="0"/>
            </w:pPr>
            <w:r w:rsidRPr="00EF1ED4">
              <w:t>阶段</w:t>
            </w:r>
          </w:p>
        </w:tc>
        <w:tc>
          <w:tcPr>
            <w:tcW w:w="0" w:type="auto"/>
            <w:vAlign w:val="center"/>
            <w:hideMark/>
          </w:tcPr>
          <w:p w14:paraId="66CF7F96" w14:textId="77777777" w:rsidR="00EF1ED4" w:rsidRPr="00EF1ED4" w:rsidRDefault="00EF1ED4" w:rsidP="00EF1ED4">
            <w:pPr>
              <w:ind w:firstLine="0"/>
            </w:pPr>
            <w:r w:rsidRPr="00EF1ED4">
              <w:t>内容</w:t>
            </w:r>
          </w:p>
        </w:tc>
        <w:tc>
          <w:tcPr>
            <w:tcW w:w="0" w:type="auto"/>
            <w:vAlign w:val="center"/>
            <w:hideMark/>
          </w:tcPr>
          <w:p w14:paraId="415E9082" w14:textId="77777777" w:rsidR="00EF1ED4" w:rsidRPr="00EF1ED4" w:rsidRDefault="00EF1ED4" w:rsidP="00EF1ED4">
            <w:pPr>
              <w:ind w:firstLine="0"/>
            </w:pPr>
            <w:r w:rsidRPr="00EF1ED4">
              <w:t>核心目标</w:t>
            </w:r>
          </w:p>
        </w:tc>
      </w:tr>
      <w:tr w:rsidR="00EF1ED4" w:rsidRPr="00EF1ED4" w14:paraId="7870AB42" w14:textId="77777777" w:rsidTr="00EF1ED4">
        <w:trPr>
          <w:tblCellSpacing w:w="15" w:type="dxa"/>
        </w:trPr>
        <w:tc>
          <w:tcPr>
            <w:tcW w:w="0" w:type="auto"/>
            <w:vAlign w:val="center"/>
            <w:hideMark/>
          </w:tcPr>
          <w:p w14:paraId="54EFFAE0" w14:textId="77777777" w:rsidR="00EF1ED4" w:rsidRPr="00EF1ED4" w:rsidRDefault="00EF1ED4" w:rsidP="00EF1ED4">
            <w:pPr>
              <w:ind w:firstLine="0"/>
            </w:pPr>
            <w:r w:rsidRPr="00EF1ED4">
              <w:t>阶段一</w:t>
            </w:r>
          </w:p>
        </w:tc>
        <w:tc>
          <w:tcPr>
            <w:tcW w:w="0" w:type="auto"/>
            <w:vAlign w:val="center"/>
            <w:hideMark/>
          </w:tcPr>
          <w:p w14:paraId="15783C65" w14:textId="77777777" w:rsidR="00EF1ED4" w:rsidRPr="00EF1ED4" w:rsidRDefault="00EF1ED4" w:rsidP="00EF1ED4">
            <w:pPr>
              <w:ind w:firstLine="0"/>
            </w:pPr>
            <w:r w:rsidRPr="00EF1ED4">
              <w:t>查理一世、路易十六、詹姆斯二世</w:t>
            </w:r>
          </w:p>
        </w:tc>
        <w:tc>
          <w:tcPr>
            <w:tcW w:w="0" w:type="auto"/>
            <w:vAlign w:val="center"/>
            <w:hideMark/>
          </w:tcPr>
          <w:p w14:paraId="40B19A13" w14:textId="77777777" w:rsidR="00EF1ED4" w:rsidRPr="00EF1ED4" w:rsidRDefault="00EF1ED4" w:rsidP="00EF1ED4">
            <w:pPr>
              <w:ind w:firstLine="0"/>
            </w:pPr>
            <w:r w:rsidRPr="00EF1ED4">
              <w:t>理解</w:t>
            </w:r>
            <w:r w:rsidRPr="00EF1ED4">
              <w:t>“</w:t>
            </w:r>
            <w:r w:rsidRPr="00EF1ED4">
              <w:t>权力需要被限制</w:t>
            </w:r>
            <w:r w:rsidRPr="00EF1ED4">
              <w:t>”</w:t>
            </w:r>
            <w:r w:rsidRPr="00EF1ED4">
              <w:t>，激发兴趣</w:t>
            </w:r>
          </w:p>
        </w:tc>
      </w:tr>
      <w:tr w:rsidR="00EF1ED4" w:rsidRPr="00EF1ED4" w14:paraId="3C42DACF" w14:textId="77777777" w:rsidTr="00EF1ED4">
        <w:trPr>
          <w:tblCellSpacing w:w="15" w:type="dxa"/>
        </w:trPr>
        <w:tc>
          <w:tcPr>
            <w:tcW w:w="0" w:type="auto"/>
            <w:vAlign w:val="center"/>
            <w:hideMark/>
          </w:tcPr>
          <w:p w14:paraId="1566F372" w14:textId="77777777" w:rsidR="00EF1ED4" w:rsidRPr="00EF1ED4" w:rsidRDefault="00EF1ED4" w:rsidP="00EF1ED4">
            <w:pPr>
              <w:ind w:firstLine="0"/>
            </w:pPr>
            <w:r w:rsidRPr="00EF1ED4">
              <w:t>阶段二</w:t>
            </w:r>
          </w:p>
        </w:tc>
        <w:tc>
          <w:tcPr>
            <w:tcW w:w="0" w:type="auto"/>
            <w:vAlign w:val="center"/>
            <w:hideMark/>
          </w:tcPr>
          <w:p w14:paraId="2996289E" w14:textId="77777777" w:rsidR="00EF1ED4" w:rsidRPr="00EF1ED4" w:rsidRDefault="00EF1ED4" w:rsidP="00EF1ED4">
            <w:pPr>
              <w:ind w:firstLine="0"/>
            </w:pPr>
            <w:r w:rsidRPr="00EF1ED4">
              <w:t>君主论</w:t>
            </w:r>
            <w:r w:rsidRPr="00EF1ED4">
              <w:t xml:space="preserve"> vs </w:t>
            </w:r>
            <w:r w:rsidRPr="00EF1ED4">
              <w:t>韩非子</w:t>
            </w:r>
          </w:p>
        </w:tc>
        <w:tc>
          <w:tcPr>
            <w:tcW w:w="0" w:type="auto"/>
            <w:vAlign w:val="center"/>
            <w:hideMark/>
          </w:tcPr>
          <w:p w14:paraId="00A104D4" w14:textId="77777777" w:rsidR="00EF1ED4" w:rsidRPr="00EF1ED4" w:rsidRDefault="00EF1ED4" w:rsidP="00EF1ED4">
            <w:pPr>
              <w:ind w:firstLine="0"/>
            </w:pPr>
            <w:r w:rsidRPr="00EF1ED4">
              <w:t>内化</w:t>
            </w:r>
            <w:r w:rsidRPr="00EF1ED4">
              <w:t>“</w:t>
            </w:r>
            <w:r w:rsidRPr="00EF1ED4">
              <w:t>人性有弱点，制度必须限制权力</w:t>
            </w:r>
            <w:r w:rsidRPr="00EF1ED4">
              <w:t>”</w:t>
            </w:r>
          </w:p>
        </w:tc>
      </w:tr>
      <w:tr w:rsidR="00EF1ED4" w:rsidRPr="00EF1ED4" w14:paraId="2AB2917F" w14:textId="77777777" w:rsidTr="00EF1ED4">
        <w:trPr>
          <w:tblCellSpacing w:w="15" w:type="dxa"/>
        </w:trPr>
        <w:tc>
          <w:tcPr>
            <w:tcW w:w="0" w:type="auto"/>
            <w:vAlign w:val="center"/>
            <w:hideMark/>
          </w:tcPr>
          <w:p w14:paraId="6BD10DF7" w14:textId="77777777" w:rsidR="00EF1ED4" w:rsidRPr="00EF1ED4" w:rsidRDefault="00EF1ED4" w:rsidP="00EF1ED4">
            <w:pPr>
              <w:ind w:firstLine="0"/>
            </w:pPr>
            <w:r w:rsidRPr="00EF1ED4">
              <w:lastRenderedPageBreak/>
              <w:t>阶段三</w:t>
            </w:r>
          </w:p>
        </w:tc>
        <w:tc>
          <w:tcPr>
            <w:tcW w:w="0" w:type="auto"/>
            <w:vAlign w:val="center"/>
            <w:hideMark/>
          </w:tcPr>
          <w:p w14:paraId="4E11AF12" w14:textId="77777777" w:rsidR="00EF1ED4" w:rsidRPr="00EF1ED4" w:rsidRDefault="00EF1ED4" w:rsidP="00EF1ED4">
            <w:pPr>
              <w:ind w:firstLine="0"/>
            </w:pPr>
            <w:r w:rsidRPr="00EF1ED4">
              <w:t>每日核心价值观</w:t>
            </w:r>
            <w:r w:rsidRPr="00EF1ED4">
              <w:t xml:space="preserve"> + </w:t>
            </w:r>
            <w:r w:rsidRPr="00EF1ED4">
              <w:t>日常比喻</w:t>
            </w:r>
          </w:p>
        </w:tc>
        <w:tc>
          <w:tcPr>
            <w:tcW w:w="0" w:type="auto"/>
            <w:vAlign w:val="center"/>
            <w:hideMark/>
          </w:tcPr>
          <w:p w14:paraId="17762693" w14:textId="77777777" w:rsidR="00EF1ED4" w:rsidRPr="00EF1ED4" w:rsidRDefault="00EF1ED4" w:rsidP="00EF1ED4">
            <w:pPr>
              <w:ind w:firstLine="0"/>
            </w:pPr>
            <w:r w:rsidRPr="00EF1ED4">
              <w:t>建立个人权利意识，抗衡集体主义</w:t>
            </w:r>
          </w:p>
        </w:tc>
      </w:tr>
      <w:tr w:rsidR="00EF1ED4" w:rsidRPr="00EF1ED4" w14:paraId="700954D2" w14:textId="77777777" w:rsidTr="00EF1ED4">
        <w:trPr>
          <w:tblCellSpacing w:w="15" w:type="dxa"/>
        </w:trPr>
        <w:tc>
          <w:tcPr>
            <w:tcW w:w="0" w:type="auto"/>
            <w:vAlign w:val="center"/>
            <w:hideMark/>
          </w:tcPr>
          <w:p w14:paraId="1F84828A" w14:textId="77777777" w:rsidR="00EF1ED4" w:rsidRPr="00EF1ED4" w:rsidRDefault="00EF1ED4" w:rsidP="00EF1ED4">
            <w:pPr>
              <w:ind w:firstLine="0"/>
            </w:pPr>
            <w:r w:rsidRPr="00EF1ED4">
              <w:t>阶段四</w:t>
            </w:r>
          </w:p>
        </w:tc>
        <w:tc>
          <w:tcPr>
            <w:tcW w:w="0" w:type="auto"/>
            <w:vAlign w:val="center"/>
            <w:hideMark/>
          </w:tcPr>
          <w:p w14:paraId="3990B3F6" w14:textId="77777777" w:rsidR="00EF1ED4" w:rsidRPr="00EF1ED4" w:rsidRDefault="00EF1ED4" w:rsidP="00EF1ED4">
            <w:pPr>
              <w:ind w:firstLine="0"/>
            </w:pPr>
            <w:r w:rsidRPr="00EF1ED4">
              <w:t>资源有限与竞争逻辑（</w:t>
            </w:r>
            <w:r w:rsidRPr="00EF1ED4">
              <w:rPr>
                <w:highlight w:val="yellow"/>
              </w:rPr>
              <w:t>牛奶可乐经济学</w:t>
            </w:r>
            <w:r w:rsidRPr="00EF1ED4">
              <w:t>等）</w:t>
            </w:r>
          </w:p>
        </w:tc>
        <w:tc>
          <w:tcPr>
            <w:tcW w:w="0" w:type="auto"/>
            <w:vAlign w:val="center"/>
            <w:hideMark/>
          </w:tcPr>
          <w:p w14:paraId="7F54B74F" w14:textId="77777777" w:rsidR="00EF1ED4" w:rsidRPr="00EF1ED4" w:rsidRDefault="00EF1ED4" w:rsidP="00EF1ED4">
            <w:pPr>
              <w:ind w:firstLine="0"/>
            </w:pPr>
            <w:r w:rsidRPr="00EF1ED4">
              <w:t>认识社会结构，形成现实思维</w:t>
            </w:r>
          </w:p>
        </w:tc>
      </w:tr>
    </w:tbl>
    <w:p w14:paraId="3107F7B2" w14:textId="77777777" w:rsidR="00EF1ED4" w:rsidRPr="00EF1ED4" w:rsidRDefault="00000000" w:rsidP="00EF1ED4">
      <w:pPr>
        <w:ind w:firstLine="0"/>
      </w:pPr>
      <w:r>
        <w:pict w14:anchorId="7C952264">
          <v:rect id="_x0000_i1032" style="width:0;height:1.5pt" o:hralign="center" o:hrstd="t" o:hr="t" fillcolor="#a0a0a0" stroked="f"/>
        </w:pict>
      </w:r>
    </w:p>
    <w:p w14:paraId="551C598C" w14:textId="77777777" w:rsidR="00EF1ED4" w:rsidRPr="000F0B04" w:rsidRDefault="00EF1ED4" w:rsidP="00EF1ED4">
      <w:pPr>
        <w:ind w:firstLine="0"/>
      </w:pPr>
    </w:p>
    <w:p w14:paraId="2595760B" w14:textId="77777777" w:rsidR="00EF1ED4" w:rsidRPr="000F0B04" w:rsidRDefault="00EF1ED4" w:rsidP="00EF1ED4">
      <w:pPr>
        <w:ind w:firstLine="0"/>
      </w:pPr>
    </w:p>
    <w:p w14:paraId="78CE82EA" w14:textId="5CB26029" w:rsidR="00EF1ED4" w:rsidRPr="000F0B04" w:rsidRDefault="0032397E" w:rsidP="0032397E">
      <w:pPr>
        <w:pStyle w:val="Heading1"/>
      </w:pPr>
      <w:r>
        <w:rPr>
          <w:rFonts w:hint="eastAsia"/>
        </w:rPr>
        <w:t>利维坦</w:t>
      </w:r>
    </w:p>
    <w:p w14:paraId="6A57BD92" w14:textId="77777777" w:rsidR="00EF1ED4" w:rsidRPr="000F0B04" w:rsidRDefault="00EF1ED4" w:rsidP="00EF1ED4">
      <w:pPr>
        <w:ind w:firstLine="0"/>
      </w:pPr>
    </w:p>
    <w:p w14:paraId="6B5AEC4A" w14:textId="05184999" w:rsidR="00EF1ED4" w:rsidRDefault="0032397E" w:rsidP="00EF1ED4">
      <w:pPr>
        <w:ind w:firstLine="0"/>
      </w:pPr>
      <w:r w:rsidRPr="0032397E">
        <w:t>《利维坦》全书分为四部分，分别为</w:t>
      </w:r>
      <w:r w:rsidRPr="0032397E">
        <w:t>“</w:t>
      </w:r>
      <w:r w:rsidRPr="0032397E">
        <w:t>论人</w:t>
      </w:r>
      <w:r w:rsidRPr="0032397E">
        <w:t>”</w:t>
      </w:r>
      <w:r w:rsidRPr="0032397E">
        <w:t>、</w:t>
      </w:r>
      <w:r w:rsidRPr="0032397E">
        <w:t>“</w:t>
      </w:r>
      <w:r w:rsidRPr="0032397E">
        <w:t>论国家</w:t>
      </w:r>
      <w:r w:rsidRPr="0032397E">
        <w:t>”</w:t>
      </w:r>
      <w:r w:rsidRPr="0032397E">
        <w:t>、</w:t>
      </w:r>
      <w:r w:rsidRPr="0032397E">
        <w:t>“</w:t>
      </w:r>
      <w:r w:rsidRPr="0032397E">
        <w:t>论基督教国家</w:t>
      </w:r>
      <w:r w:rsidRPr="0032397E">
        <w:t>”</w:t>
      </w:r>
      <w:r w:rsidRPr="0032397E">
        <w:t>、</w:t>
      </w:r>
      <w:r w:rsidRPr="0032397E">
        <w:t>“</w:t>
      </w:r>
      <w:r w:rsidRPr="0032397E">
        <w:t>论黑暗王国</w:t>
      </w:r>
      <w:r w:rsidRPr="0032397E">
        <w:t>”</w:t>
      </w:r>
      <w:r w:rsidRPr="0032397E">
        <w:t>。</w:t>
      </w:r>
    </w:p>
    <w:p w14:paraId="17B60B93" w14:textId="5355C853" w:rsidR="0050252C" w:rsidRPr="000F0B04" w:rsidRDefault="0050252C" w:rsidP="00EF1ED4">
      <w:pPr>
        <w:ind w:firstLine="0"/>
      </w:pPr>
      <w:r w:rsidRPr="0050252C">
        <w:rPr>
          <w:highlight w:val="red"/>
        </w:rPr>
        <w:t>欲望终止的人，和感觉与映像停顿的人同样无法活下去。</w:t>
      </w:r>
    </w:p>
    <w:p w14:paraId="031C38B7" w14:textId="198E9C0B" w:rsidR="00EF1ED4" w:rsidRPr="000F0B04" w:rsidRDefault="0032397E" w:rsidP="00EF1ED4">
      <w:pPr>
        <w:ind w:firstLine="0"/>
      </w:pPr>
      <w:r w:rsidRPr="0032397E">
        <w:rPr>
          <w:highlight w:val="red"/>
        </w:rPr>
        <w:t>在自然状态下，每个人都需要世界上的每样东西，也有拿取每样东西的权力。但世界上的东西都是不足的，所以就有持续的，基于权力的</w:t>
      </w:r>
      <w:r w:rsidRPr="0032397E">
        <w:rPr>
          <w:highlight w:val="red"/>
        </w:rPr>
        <w:t>“</w:t>
      </w:r>
      <w:hyperlink r:id="rId5" w:tooltip="所有人对所有人的战争" w:history="1">
        <w:r w:rsidRPr="0032397E">
          <w:rPr>
            <w:rStyle w:val="Hyperlink"/>
            <w:highlight w:val="red"/>
          </w:rPr>
          <w:t>所有人对所有人的战争</w:t>
        </w:r>
      </w:hyperlink>
      <w:r w:rsidRPr="0032397E">
        <w:rPr>
          <w:highlight w:val="red"/>
        </w:rPr>
        <w:t>”</w:t>
      </w:r>
      <w:r w:rsidRPr="0032397E">
        <w:rPr>
          <w:highlight w:val="red"/>
        </w:rPr>
        <w:t>。人生在自然状态下是</w:t>
      </w:r>
      <w:r w:rsidRPr="0032397E">
        <w:rPr>
          <w:highlight w:val="red"/>
        </w:rPr>
        <w:t>“</w:t>
      </w:r>
      <w:r w:rsidRPr="0032397E">
        <w:rPr>
          <w:highlight w:val="red"/>
        </w:rPr>
        <w:t>孤独、贫穷、龌龊、粗暴又短命</w:t>
      </w:r>
      <w:r w:rsidRPr="0032397E">
        <w:rPr>
          <w:highlight w:val="red"/>
        </w:rPr>
        <w:t>”</w:t>
      </w:r>
      <w:r w:rsidRPr="0032397E">
        <w:rPr>
          <w:highlight w:val="red"/>
        </w:rPr>
        <w:t>（</w:t>
      </w:r>
      <w:r w:rsidRPr="0032397E">
        <w:rPr>
          <w:highlight w:val="red"/>
        </w:rPr>
        <w:t>xiii</w:t>
      </w:r>
      <w:r w:rsidRPr="0032397E">
        <w:rPr>
          <w:highlight w:val="red"/>
        </w:rPr>
        <w:t>）。</w:t>
      </w:r>
    </w:p>
    <w:p w14:paraId="79CAFB9A" w14:textId="6DBF1846" w:rsidR="00EF1ED4" w:rsidRDefault="0032397E" w:rsidP="00EF1ED4">
      <w:pPr>
        <w:ind w:firstLine="0"/>
      </w:pPr>
      <w:r w:rsidRPr="0032397E">
        <w:t>利维坦国家在防止人对人的攻击以及保持国家的统合方面是有无限威权的。至于其他方面，国家是完全不管的。只要一个人不去伤害别人，国家主权是不会去干涉他的。（不过，在</w:t>
      </w:r>
      <w:r w:rsidRPr="0032397E">
        <w:rPr>
          <w:highlight w:val="red"/>
        </w:rPr>
        <w:t>国家主权之上并没有任何更高的权力可以防止国家破坏这规则</w:t>
      </w:r>
      <w:r w:rsidRPr="0032397E">
        <w:t>。）</w:t>
      </w:r>
      <w:r w:rsidRPr="0032397E">
        <w:rPr>
          <w:highlight w:val="red"/>
        </w:rPr>
        <w:t>国家主权也要保持内部的平等。</w:t>
      </w:r>
    </w:p>
    <w:p w14:paraId="7FE11CF6" w14:textId="77777777" w:rsidR="0032397E" w:rsidRDefault="0032397E" w:rsidP="00EF1ED4">
      <w:pPr>
        <w:ind w:firstLine="0"/>
      </w:pPr>
    </w:p>
    <w:p w14:paraId="723C112F" w14:textId="77777777" w:rsidR="0032397E" w:rsidRPr="0032397E" w:rsidRDefault="0032397E" w:rsidP="0032397E">
      <w:pPr>
        <w:ind w:firstLine="0"/>
      </w:pPr>
      <w:r w:rsidRPr="0032397E">
        <w:t>有鉴于</w:t>
      </w:r>
      <w:r w:rsidRPr="0032397E">
        <w:rPr>
          <w:highlight w:val="red"/>
        </w:rPr>
        <w:t>人类本性与欲望的多变</w:t>
      </w:r>
      <w:r w:rsidRPr="0032397E">
        <w:t>性，以及对稀缺资源的需要以满足这些欲望，</w:t>
      </w:r>
      <w:hyperlink r:id="rId6" w:tooltip="自然状态" w:history="1">
        <w:r w:rsidRPr="0032397E">
          <w:rPr>
            <w:rStyle w:val="Hyperlink"/>
          </w:rPr>
          <w:t>自然状态</w:t>
        </w:r>
      </w:hyperlink>
      <w:r w:rsidRPr="0032397E">
        <w:t>，如霍布斯所称这个无政府主义的情况，必然</w:t>
      </w:r>
      <w:r w:rsidRPr="0032397E">
        <w:rPr>
          <w:highlight w:val="red"/>
        </w:rPr>
        <w:t>是一切人对一切人的战争（</w:t>
      </w:r>
      <w:r w:rsidRPr="0032397E">
        <w:rPr>
          <w:highlight w:val="red"/>
        </w:rPr>
        <w:t>bellum omnium contra omnes</w:t>
      </w:r>
      <w:r w:rsidRPr="0032397E">
        <w:rPr>
          <w:highlight w:val="red"/>
        </w:rPr>
        <w:t>），亦即所有人之间的战争。即使两个人不争斗，</w:t>
      </w:r>
      <w:r w:rsidRPr="0032397E">
        <w:t>也不能保证一人不会因为其财产或是某种受屈的荣誉感试图杀死另一人，所以他们必须不断地对彼此抱持戒心。甚至抢先攻击自己的邻居，也是非常合理的。</w:t>
      </w:r>
    </w:p>
    <w:p w14:paraId="056C3AFA" w14:textId="77777777" w:rsidR="0032397E" w:rsidRPr="0032397E" w:rsidRDefault="0032397E" w:rsidP="0032397E">
      <w:pPr>
        <w:ind w:firstLine="0"/>
      </w:pPr>
      <w:r w:rsidRPr="0032397E">
        <w:t>因此，在人人相互为敌的战争时期所产生的一切，也会在人们只能依靠自己的体力与创造能力来保障生活的时期中产生。在这种状况下，产业是无法存在的，因为其成果不稳定。这样一来，举凡土地的栽培、航海、外洋进口商品的运用、舒适的建筑、移动与卸除须费巨大力量的物体的工具、地貌的知识、时间的记载、文艺、文学、社会等等都将不存在。</w:t>
      </w:r>
      <w:hyperlink r:id="rId7" w:anchor="cite_note-1" w:history="1">
        <w:r w:rsidRPr="0032397E">
          <w:rPr>
            <w:rStyle w:val="Hyperlink"/>
            <w:vertAlign w:val="superscript"/>
          </w:rPr>
          <w:t>[1]</w:t>
        </w:r>
      </w:hyperlink>
    </w:p>
    <w:p w14:paraId="5FC6BFCD" w14:textId="77777777" w:rsidR="0032397E" w:rsidRDefault="0032397E" w:rsidP="00EF1ED4">
      <w:pPr>
        <w:ind w:firstLine="0"/>
      </w:pPr>
    </w:p>
    <w:p w14:paraId="0415CE64" w14:textId="77777777" w:rsidR="0032397E" w:rsidRPr="000F0B04" w:rsidRDefault="0032397E" w:rsidP="00EF1ED4">
      <w:pPr>
        <w:ind w:firstLine="0"/>
      </w:pPr>
    </w:p>
    <w:p w14:paraId="2262B8B1" w14:textId="77777777" w:rsidR="00EF1ED4" w:rsidRPr="000F0B04" w:rsidRDefault="00EF1ED4" w:rsidP="00EF1ED4">
      <w:pPr>
        <w:ind w:firstLine="0"/>
      </w:pPr>
    </w:p>
    <w:p w14:paraId="71BB442F" w14:textId="2CF84C17" w:rsidR="00332FB0" w:rsidRPr="000F0B04" w:rsidRDefault="00CA5E2D" w:rsidP="00377BD0">
      <w:r w:rsidRPr="000F0B04">
        <w:rPr>
          <w:rFonts w:hint="eastAsia"/>
        </w:rPr>
        <w:t>视频资源发音都很标准，描述也很客观</w:t>
      </w:r>
      <w:r w:rsidR="00EF1ED4" w:rsidRPr="000F0B04">
        <w:rPr>
          <w:rFonts w:hint="eastAsia"/>
        </w:rPr>
        <w:t>，尽量找</w:t>
      </w:r>
      <w:r w:rsidR="00EF1ED4" w:rsidRPr="000F0B04">
        <w:rPr>
          <w:rFonts w:hint="eastAsia"/>
        </w:rPr>
        <w:t>short</w:t>
      </w:r>
      <w:r w:rsidR="00EF1ED4" w:rsidRPr="000F0B04">
        <w:rPr>
          <w:rFonts w:hint="eastAsia"/>
        </w:rPr>
        <w:t>看，大部分人对战争没兴趣</w:t>
      </w:r>
    </w:p>
    <w:p w14:paraId="30ABC1AB" w14:textId="77777777" w:rsidR="00332FB0" w:rsidRPr="000F0B04" w:rsidRDefault="00332FB0" w:rsidP="00377BD0"/>
    <w:tbl>
      <w:tblPr>
        <w:tblStyle w:val="TableGrid"/>
        <w:tblW w:w="0" w:type="auto"/>
        <w:tblLook w:val="04A0" w:firstRow="1" w:lastRow="0" w:firstColumn="1" w:lastColumn="0" w:noHBand="0" w:noVBand="1"/>
      </w:tblPr>
      <w:tblGrid>
        <w:gridCol w:w="3788"/>
        <w:gridCol w:w="3789"/>
        <w:gridCol w:w="3789"/>
      </w:tblGrid>
      <w:tr w:rsidR="00332FB0" w:rsidRPr="000F0B04" w14:paraId="39456AE8" w14:textId="77777777" w:rsidTr="00332FB0">
        <w:tc>
          <w:tcPr>
            <w:tcW w:w="3788" w:type="dxa"/>
          </w:tcPr>
          <w:p w14:paraId="3AC4A94F" w14:textId="77777777" w:rsidR="00332FB0" w:rsidRPr="000F0B04" w:rsidRDefault="00332FB0" w:rsidP="00377BD0">
            <w:pPr>
              <w:ind w:firstLine="0"/>
            </w:pPr>
          </w:p>
        </w:tc>
        <w:tc>
          <w:tcPr>
            <w:tcW w:w="3789" w:type="dxa"/>
          </w:tcPr>
          <w:p w14:paraId="25A00342" w14:textId="07D811A4" w:rsidR="00332FB0" w:rsidRPr="000F0B04" w:rsidRDefault="00332FB0" w:rsidP="00377BD0">
            <w:pPr>
              <w:ind w:firstLine="0"/>
            </w:pPr>
            <w:r w:rsidRPr="000F0B04">
              <w:t>Advantage</w:t>
            </w:r>
          </w:p>
        </w:tc>
        <w:tc>
          <w:tcPr>
            <w:tcW w:w="3789" w:type="dxa"/>
          </w:tcPr>
          <w:p w14:paraId="06A9C05D" w14:textId="5979AA42" w:rsidR="00332FB0" w:rsidRPr="000F0B04" w:rsidRDefault="00332FB0" w:rsidP="00377BD0">
            <w:pPr>
              <w:ind w:firstLine="0"/>
            </w:pPr>
            <w:r w:rsidRPr="000F0B04">
              <w:t>Disadvantage</w:t>
            </w:r>
          </w:p>
        </w:tc>
      </w:tr>
      <w:tr w:rsidR="00332FB0" w:rsidRPr="000F0B04" w14:paraId="42E01D09" w14:textId="77777777" w:rsidTr="00332FB0">
        <w:tc>
          <w:tcPr>
            <w:tcW w:w="3788" w:type="dxa"/>
          </w:tcPr>
          <w:p w14:paraId="372305D2" w14:textId="5B28C3A3" w:rsidR="00332FB0" w:rsidRPr="000F0B04" w:rsidRDefault="0066274C" w:rsidP="00377BD0">
            <w:pPr>
              <w:ind w:firstLine="0"/>
            </w:pPr>
            <w:r w:rsidRPr="000F0B04">
              <w:t>一战启示录</w:t>
            </w:r>
            <w:r w:rsidRPr="000F0B04">
              <w:t xml:space="preserve"> / Apocalypse: World War I</w:t>
            </w:r>
          </w:p>
        </w:tc>
        <w:tc>
          <w:tcPr>
            <w:tcW w:w="3789" w:type="dxa"/>
          </w:tcPr>
          <w:p w14:paraId="55A32453" w14:textId="56C77BE7" w:rsidR="00332FB0" w:rsidRPr="000F0B04" w:rsidRDefault="0066274C" w:rsidP="00377BD0">
            <w:pPr>
              <w:ind w:firstLine="0"/>
            </w:pPr>
            <w:r w:rsidRPr="000F0B04">
              <w:rPr>
                <w:rFonts w:hint="eastAsia"/>
              </w:rPr>
              <w:t>5</w:t>
            </w:r>
            <w:r w:rsidRPr="000F0B04">
              <w:rPr>
                <w:rFonts w:hint="eastAsia"/>
              </w:rPr>
              <w:t>集</w:t>
            </w:r>
            <w:r w:rsidR="007F467E" w:rsidRPr="000F0B04">
              <w:t xml:space="preserve"> B</w:t>
            </w:r>
            <w:r w:rsidR="007F467E" w:rsidRPr="000F0B04">
              <w:rPr>
                <w:rFonts w:hint="eastAsia"/>
              </w:rPr>
              <w:t>站，英法两种语音</w:t>
            </w:r>
          </w:p>
        </w:tc>
        <w:tc>
          <w:tcPr>
            <w:tcW w:w="3789" w:type="dxa"/>
          </w:tcPr>
          <w:p w14:paraId="6EB57897" w14:textId="77777777" w:rsidR="00332FB0" w:rsidRPr="000F0B04" w:rsidRDefault="00332FB0" w:rsidP="00377BD0">
            <w:pPr>
              <w:ind w:firstLine="0"/>
            </w:pPr>
          </w:p>
        </w:tc>
      </w:tr>
      <w:tr w:rsidR="0052396B" w:rsidRPr="000F0B04" w14:paraId="7DF49EEB" w14:textId="77777777" w:rsidTr="00332FB0">
        <w:tc>
          <w:tcPr>
            <w:tcW w:w="3788" w:type="dxa"/>
          </w:tcPr>
          <w:p w14:paraId="3BE490BC" w14:textId="3D4F96F8" w:rsidR="0052396B" w:rsidRPr="000F0B04" w:rsidRDefault="0052396B" w:rsidP="0052396B">
            <w:pPr>
              <w:ind w:firstLine="0"/>
            </w:pPr>
            <w:r w:rsidRPr="000F0B04">
              <w:rPr>
                <w:rFonts w:hint="eastAsia"/>
              </w:rPr>
              <w:t>二战启示录</w:t>
            </w:r>
            <w:r w:rsidRPr="000F0B04">
              <w:t>Apocalypse: The Second World War</w:t>
            </w:r>
          </w:p>
        </w:tc>
        <w:tc>
          <w:tcPr>
            <w:tcW w:w="3789" w:type="dxa"/>
          </w:tcPr>
          <w:p w14:paraId="4A916007" w14:textId="29F7277E" w:rsidR="0052396B" w:rsidRPr="000F0B04" w:rsidRDefault="00C36E18" w:rsidP="00377BD0">
            <w:pPr>
              <w:ind w:firstLine="0"/>
            </w:pPr>
            <w:r w:rsidRPr="000F0B04">
              <w:rPr>
                <w:rFonts w:hint="eastAsia"/>
              </w:rPr>
              <w:t>6</w:t>
            </w:r>
            <w:r w:rsidR="0052396B" w:rsidRPr="000F0B04">
              <w:rPr>
                <w:rFonts w:hint="eastAsia"/>
              </w:rPr>
              <w:t>集</w:t>
            </w:r>
            <w:r w:rsidR="0052396B" w:rsidRPr="000F0B04">
              <w:t xml:space="preserve"> B</w:t>
            </w:r>
            <w:r w:rsidR="0052396B" w:rsidRPr="000F0B04">
              <w:rPr>
                <w:rFonts w:hint="eastAsia"/>
              </w:rPr>
              <w:t>站</w:t>
            </w:r>
          </w:p>
        </w:tc>
        <w:tc>
          <w:tcPr>
            <w:tcW w:w="3789" w:type="dxa"/>
          </w:tcPr>
          <w:p w14:paraId="461DBD51" w14:textId="77777777" w:rsidR="0052396B" w:rsidRPr="000F0B04" w:rsidRDefault="0052396B" w:rsidP="00377BD0">
            <w:pPr>
              <w:ind w:firstLine="0"/>
            </w:pPr>
          </w:p>
        </w:tc>
      </w:tr>
      <w:tr w:rsidR="00332FB0" w:rsidRPr="000F0B04" w14:paraId="56099924" w14:textId="77777777" w:rsidTr="00332FB0">
        <w:tc>
          <w:tcPr>
            <w:tcW w:w="3788" w:type="dxa"/>
          </w:tcPr>
          <w:p w14:paraId="78FA7E61" w14:textId="77777777" w:rsidR="0052396B" w:rsidRPr="0052396B" w:rsidRDefault="0052396B" w:rsidP="0052396B">
            <w:pPr>
              <w:ind w:firstLine="0"/>
            </w:pPr>
            <w:r w:rsidRPr="0052396B">
              <w:t>凡尔登战役启示录</w:t>
            </w:r>
            <w:r w:rsidRPr="0052396B">
              <w:t> </w:t>
            </w:r>
          </w:p>
          <w:p w14:paraId="2AC6B691" w14:textId="77777777" w:rsidR="00332FB0" w:rsidRPr="000F0B04" w:rsidRDefault="00332FB0" w:rsidP="00377BD0">
            <w:pPr>
              <w:ind w:firstLine="0"/>
            </w:pPr>
          </w:p>
        </w:tc>
        <w:tc>
          <w:tcPr>
            <w:tcW w:w="3789" w:type="dxa"/>
          </w:tcPr>
          <w:p w14:paraId="2456996A" w14:textId="2DC9A3B4" w:rsidR="00332FB0" w:rsidRPr="000F0B04" w:rsidRDefault="0052396B" w:rsidP="00377BD0">
            <w:pPr>
              <w:ind w:firstLine="0"/>
            </w:pPr>
            <w:r w:rsidRPr="000F0B04">
              <w:rPr>
                <w:rFonts w:hint="eastAsia"/>
              </w:rPr>
              <w:t>2</w:t>
            </w:r>
            <w:r w:rsidRPr="000F0B04">
              <w:rPr>
                <w:rFonts w:hint="eastAsia"/>
              </w:rPr>
              <w:t>集</w:t>
            </w:r>
            <w:r w:rsidRPr="000F0B04">
              <w:rPr>
                <w:rFonts w:hint="eastAsia"/>
              </w:rPr>
              <w:t xml:space="preserve"> </w:t>
            </w:r>
            <w:r w:rsidRPr="000F0B04">
              <w:rPr>
                <w:rFonts w:hint="eastAsia"/>
              </w:rPr>
              <w:t>有很多个人的书信，中国由“</w:t>
            </w:r>
            <w:r w:rsidRPr="000F0B04">
              <w:rPr>
                <w:rFonts w:hint="eastAsia"/>
                <w:strike/>
              </w:rPr>
              <w:t>专家</w:t>
            </w:r>
            <w:r w:rsidRPr="000F0B04">
              <w:rPr>
                <w:rFonts w:hint="eastAsia"/>
              </w:rPr>
              <w:t>”而不是亲历者讲述</w:t>
            </w:r>
          </w:p>
        </w:tc>
        <w:tc>
          <w:tcPr>
            <w:tcW w:w="3789" w:type="dxa"/>
          </w:tcPr>
          <w:p w14:paraId="29484EF3" w14:textId="245879B7" w:rsidR="00332FB0" w:rsidRPr="000F0B04" w:rsidRDefault="0052396B" w:rsidP="00377BD0">
            <w:pPr>
              <w:ind w:firstLine="0"/>
            </w:pPr>
            <w:r w:rsidRPr="000F0B04">
              <w:rPr>
                <w:rFonts w:hint="eastAsia"/>
              </w:rPr>
              <w:t>单一事件</w:t>
            </w:r>
          </w:p>
        </w:tc>
      </w:tr>
      <w:tr w:rsidR="00332FB0" w:rsidRPr="000F0B04" w14:paraId="07C24379" w14:textId="77777777" w:rsidTr="00332FB0">
        <w:tc>
          <w:tcPr>
            <w:tcW w:w="3788" w:type="dxa"/>
          </w:tcPr>
          <w:p w14:paraId="4CA31FE7" w14:textId="77777777" w:rsidR="00CA5E2D" w:rsidRPr="00CA5E2D" w:rsidRDefault="00CA5E2D" w:rsidP="00CA5E2D">
            <w:pPr>
              <w:ind w:firstLine="0"/>
            </w:pPr>
            <w:r w:rsidRPr="00CA5E2D">
              <w:t>二次大战全彩实录</w:t>
            </w:r>
            <w:r w:rsidRPr="00CA5E2D">
              <w:t> </w:t>
            </w:r>
          </w:p>
          <w:p w14:paraId="4944E440" w14:textId="77777777" w:rsidR="00332FB0" w:rsidRPr="000F0B04" w:rsidRDefault="00332FB0" w:rsidP="00377BD0">
            <w:pPr>
              <w:ind w:firstLine="0"/>
            </w:pPr>
          </w:p>
        </w:tc>
        <w:tc>
          <w:tcPr>
            <w:tcW w:w="3789" w:type="dxa"/>
          </w:tcPr>
          <w:p w14:paraId="72F553D9" w14:textId="77777777" w:rsidR="00332FB0" w:rsidRPr="000F0B04" w:rsidRDefault="00332FB0" w:rsidP="00377BD0">
            <w:pPr>
              <w:ind w:firstLine="0"/>
            </w:pPr>
          </w:p>
        </w:tc>
        <w:tc>
          <w:tcPr>
            <w:tcW w:w="3789" w:type="dxa"/>
          </w:tcPr>
          <w:p w14:paraId="489E9B8D" w14:textId="77777777" w:rsidR="00332FB0" w:rsidRPr="000F0B04" w:rsidRDefault="00332FB0" w:rsidP="00377BD0">
            <w:pPr>
              <w:ind w:firstLine="0"/>
            </w:pPr>
          </w:p>
        </w:tc>
      </w:tr>
      <w:tr w:rsidR="00332FB0" w:rsidRPr="000F0B04" w14:paraId="24752D4A" w14:textId="77777777" w:rsidTr="00332FB0">
        <w:tc>
          <w:tcPr>
            <w:tcW w:w="3788" w:type="dxa"/>
          </w:tcPr>
          <w:p w14:paraId="42A324DD" w14:textId="77777777" w:rsidR="00332FB0" w:rsidRPr="000F0B04" w:rsidRDefault="00332FB0" w:rsidP="00377BD0">
            <w:pPr>
              <w:ind w:firstLine="0"/>
            </w:pPr>
          </w:p>
        </w:tc>
        <w:tc>
          <w:tcPr>
            <w:tcW w:w="3789" w:type="dxa"/>
          </w:tcPr>
          <w:p w14:paraId="07CA1D10" w14:textId="77777777" w:rsidR="00332FB0" w:rsidRPr="000F0B04" w:rsidRDefault="00332FB0" w:rsidP="00377BD0">
            <w:pPr>
              <w:ind w:firstLine="0"/>
            </w:pPr>
          </w:p>
        </w:tc>
        <w:tc>
          <w:tcPr>
            <w:tcW w:w="3789" w:type="dxa"/>
          </w:tcPr>
          <w:p w14:paraId="6FC99C11" w14:textId="77777777" w:rsidR="00332FB0" w:rsidRPr="000F0B04" w:rsidRDefault="00332FB0" w:rsidP="00377BD0">
            <w:pPr>
              <w:ind w:firstLine="0"/>
            </w:pPr>
          </w:p>
        </w:tc>
      </w:tr>
      <w:tr w:rsidR="00332FB0" w:rsidRPr="000F0B04" w14:paraId="10A62A7C" w14:textId="77777777" w:rsidTr="00332FB0">
        <w:tc>
          <w:tcPr>
            <w:tcW w:w="3788" w:type="dxa"/>
          </w:tcPr>
          <w:p w14:paraId="3E574620" w14:textId="77777777" w:rsidR="00332FB0" w:rsidRPr="000F0B04" w:rsidRDefault="00332FB0" w:rsidP="00377BD0">
            <w:pPr>
              <w:ind w:firstLine="0"/>
            </w:pPr>
          </w:p>
        </w:tc>
        <w:tc>
          <w:tcPr>
            <w:tcW w:w="3789" w:type="dxa"/>
          </w:tcPr>
          <w:p w14:paraId="352A1616" w14:textId="77777777" w:rsidR="00332FB0" w:rsidRPr="000F0B04" w:rsidRDefault="00332FB0" w:rsidP="00377BD0">
            <w:pPr>
              <w:ind w:firstLine="0"/>
            </w:pPr>
          </w:p>
        </w:tc>
        <w:tc>
          <w:tcPr>
            <w:tcW w:w="3789" w:type="dxa"/>
          </w:tcPr>
          <w:p w14:paraId="2A9E2961" w14:textId="77777777" w:rsidR="00332FB0" w:rsidRPr="000F0B04" w:rsidRDefault="00332FB0" w:rsidP="00377BD0">
            <w:pPr>
              <w:ind w:firstLine="0"/>
            </w:pPr>
          </w:p>
        </w:tc>
      </w:tr>
      <w:tr w:rsidR="00332FB0" w:rsidRPr="000F0B04" w14:paraId="5168E446" w14:textId="77777777" w:rsidTr="00332FB0">
        <w:tc>
          <w:tcPr>
            <w:tcW w:w="3788" w:type="dxa"/>
          </w:tcPr>
          <w:p w14:paraId="51B88C05" w14:textId="77777777" w:rsidR="00332FB0" w:rsidRPr="000F0B04" w:rsidRDefault="00332FB0" w:rsidP="00377BD0">
            <w:pPr>
              <w:ind w:firstLine="0"/>
            </w:pPr>
          </w:p>
        </w:tc>
        <w:tc>
          <w:tcPr>
            <w:tcW w:w="3789" w:type="dxa"/>
          </w:tcPr>
          <w:p w14:paraId="2FE085C4" w14:textId="77777777" w:rsidR="00332FB0" w:rsidRPr="000F0B04" w:rsidRDefault="00332FB0" w:rsidP="00377BD0">
            <w:pPr>
              <w:ind w:firstLine="0"/>
            </w:pPr>
          </w:p>
        </w:tc>
        <w:tc>
          <w:tcPr>
            <w:tcW w:w="3789" w:type="dxa"/>
          </w:tcPr>
          <w:p w14:paraId="537883E6" w14:textId="77777777" w:rsidR="00332FB0" w:rsidRPr="000F0B04" w:rsidRDefault="00332FB0" w:rsidP="00377BD0">
            <w:pPr>
              <w:ind w:firstLine="0"/>
            </w:pPr>
          </w:p>
        </w:tc>
      </w:tr>
      <w:tr w:rsidR="00332FB0" w:rsidRPr="000F0B04" w14:paraId="170C66DD" w14:textId="77777777" w:rsidTr="00332FB0">
        <w:tc>
          <w:tcPr>
            <w:tcW w:w="3788" w:type="dxa"/>
          </w:tcPr>
          <w:p w14:paraId="400A237A" w14:textId="77777777" w:rsidR="00332FB0" w:rsidRPr="000F0B04" w:rsidRDefault="00332FB0" w:rsidP="00377BD0">
            <w:pPr>
              <w:ind w:firstLine="0"/>
            </w:pPr>
          </w:p>
        </w:tc>
        <w:tc>
          <w:tcPr>
            <w:tcW w:w="3789" w:type="dxa"/>
          </w:tcPr>
          <w:p w14:paraId="5FFFD530" w14:textId="77777777" w:rsidR="00332FB0" w:rsidRPr="000F0B04" w:rsidRDefault="00332FB0" w:rsidP="00377BD0">
            <w:pPr>
              <w:ind w:firstLine="0"/>
            </w:pPr>
          </w:p>
        </w:tc>
        <w:tc>
          <w:tcPr>
            <w:tcW w:w="3789" w:type="dxa"/>
          </w:tcPr>
          <w:p w14:paraId="74A2726B" w14:textId="77777777" w:rsidR="00332FB0" w:rsidRPr="000F0B04" w:rsidRDefault="00332FB0" w:rsidP="00377BD0">
            <w:pPr>
              <w:ind w:firstLine="0"/>
            </w:pPr>
          </w:p>
        </w:tc>
      </w:tr>
    </w:tbl>
    <w:p w14:paraId="2D9F3966" w14:textId="77777777" w:rsidR="00332FB0" w:rsidRDefault="00332FB0" w:rsidP="00377BD0"/>
    <w:p w14:paraId="55D76ED0" w14:textId="77777777" w:rsidR="006F0F13" w:rsidRDefault="006F0F13" w:rsidP="00377BD0"/>
    <w:p w14:paraId="71B2CD96" w14:textId="3032B4F7" w:rsidR="006F0F13" w:rsidRDefault="006F0F13" w:rsidP="006F0F13">
      <w:pPr>
        <w:pStyle w:val="Heading1"/>
      </w:pPr>
      <w:r>
        <w:t>Gpt:</w:t>
      </w:r>
      <w:r w:rsidRPr="006F0F13">
        <w:t xml:space="preserve"> </w:t>
      </w:r>
      <w:r w:rsidRPr="006F0F13">
        <w:t>马基雅维利的君主论和韩非子的学说</w:t>
      </w:r>
    </w:p>
    <w:p w14:paraId="5420C5B7" w14:textId="77777777" w:rsidR="006F0F13" w:rsidRDefault="006F0F13" w:rsidP="006F0F13">
      <w:pPr>
        <w:ind w:firstLine="0"/>
      </w:pPr>
    </w:p>
    <w:p w14:paraId="736A1795" w14:textId="77777777" w:rsidR="006F0F13" w:rsidRPr="006F0F13" w:rsidRDefault="006F0F13" w:rsidP="006F0F13">
      <w:pPr>
        <w:ind w:firstLine="0"/>
      </w:pPr>
      <w:r w:rsidRPr="006F0F13">
        <w:t>马基雅维利的君主论和韩非子的学说，都是有点偏向厚黑学的，</w:t>
      </w:r>
      <w:r w:rsidRPr="006F0F13">
        <w:t xml:space="preserve"> 1.</w:t>
      </w:r>
      <w:r w:rsidRPr="006F0F13">
        <w:t>但是为什么说很多中国自己的哲学家说</w:t>
      </w:r>
      <w:r w:rsidRPr="006F0F13">
        <w:t>“</w:t>
      </w:r>
      <w:r w:rsidRPr="006F0F13">
        <w:t>韩非子写的的确深刻，文笔的确优美，我很喜欢。但是没有打开一个时代的序幕，却象征了一个黑暗的开始。</w:t>
      </w:r>
      <w:r w:rsidRPr="006F0F13">
        <w:t>”</w:t>
      </w:r>
      <w:r w:rsidRPr="006F0F13">
        <w:t>，这里到底是</w:t>
      </w:r>
      <w:r w:rsidRPr="006F0F13">
        <w:lastRenderedPageBreak/>
        <w:t>抨击法家的什么，如果你不了解可以参考秦晖的文章和观点</w:t>
      </w:r>
      <w:r w:rsidRPr="006F0F13">
        <w:t xml:space="preserve"> 2. </w:t>
      </w:r>
      <w:r w:rsidRPr="006F0F13">
        <w:t>又由此引申出</w:t>
      </w:r>
      <w:r w:rsidRPr="006F0F13">
        <w:t>“</w:t>
      </w:r>
      <w:r w:rsidRPr="006F0F13">
        <w:t>中国政治思想早熟之时却也过早萎靡</w:t>
      </w:r>
      <w:r w:rsidRPr="006F0F13">
        <w:t>”. 3.</w:t>
      </w:r>
      <w:r w:rsidRPr="006F0F13">
        <w:t>更重要的是他的学说头一次创新性的将个人道德与公共道德，即私德与公德划分开来。很遗憾，中国尽管韩非子妙笔生花，一直到现在，我们还是公私德不分，否则也不会出现某地以官员是否对家庭孝顺忠诚为考核标准了（那个贪官不是为家庭牟利的？和绅对其子其家族应该算很好吧，留下多少财富，多少清官对家人严苛，甚至大义灭亲？）</w:t>
      </w:r>
    </w:p>
    <w:p w14:paraId="48179568" w14:textId="77777777" w:rsidR="006F0F13" w:rsidRPr="006F0F13" w:rsidRDefault="006F0F13" w:rsidP="006F0F13">
      <w:pPr>
        <w:ind w:firstLine="0"/>
        <w:rPr>
          <w:b/>
          <w:bCs/>
        </w:rPr>
      </w:pPr>
      <w:r w:rsidRPr="006F0F13">
        <w:rPr>
          <w:b/>
          <w:bCs/>
        </w:rPr>
        <w:t>ChatGPT said:</w:t>
      </w:r>
    </w:p>
    <w:p w14:paraId="4BCB8E5F" w14:textId="77777777" w:rsidR="006F0F13" w:rsidRPr="006F0F13" w:rsidRDefault="006F0F13" w:rsidP="006F0F13">
      <w:pPr>
        <w:ind w:firstLine="0"/>
      </w:pPr>
      <w:r w:rsidRPr="006F0F13">
        <w:t>你提出的问题切中要害，事实上是对中国政治思想、中国传统伦理、以及韩非子和法家思想历史角色的深入反思。我们可以从你提出的三个角度分别梳理：</w:t>
      </w:r>
    </w:p>
    <w:p w14:paraId="5B21B950" w14:textId="77777777" w:rsidR="006F0F13" w:rsidRPr="006F0F13" w:rsidRDefault="00000000" w:rsidP="006F0F13">
      <w:pPr>
        <w:ind w:firstLine="0"/>
      </w:pPr>
      <w:r>
        <w:pict w14:anchorId="4C92BB6B">
          <v:rect id="_x0000_i1033" style="width:0;height:1.5pt" o:hralign="center" o:hrstd="t" o:hr="t" fillcolor="#a0a0a0" stroked="f"/>
        </w:pict>
      </w:r>
    </w:p>
    <w:p w14:paraId="37CF13FF" w14:textId="77777777" w:rsidR="006F0F13" w:rsidRPr="006F0F13" w:rsidRDefault="006F0F13" w:rsidP="006F0F13">
      <w:pPr>
        <w:ind w:firstLine="0"/>
        <w:rPr>
          <w:b/>
          <w:bCs/>
        </w:rPr>
      </w:pPr>
      <w:r w:rsidRPr="006F0F13">
        <w:rPr>
          <w:b/>
          <w:bCs/>
        </w:rPr>
        <w:t xml:space="preserve">1. </w:t>
      </w:r>
      <w:r w:rsidRPr="006F0F13">
        <w:rPr>
          <w:b/>
          <w:bCs/>
        </w:rPr>
        <w:t>为何说</w:t>
      </w:r>
      <w:r w:rsidRPr="006F0F13">
        <w:rPr>
          <w:b/>
          <w:bCs/>
        </w:rPr>
        <w:t>“</w:t>
      </w:r>
      <w:r w:rsidRPr="006F0F13">
        <w:rPr>
          <w:b/>
          <w:bCs/>
        </w:rPr>
        <w:t>韩非子深刻优美，却象征了黑暗的开始</w:t>
      </w:r>
      <w:r w:rsidRPr="006F0F13">
        <w:rPr>
          <w:b/>
          <w:bCs/>
        </w:rPr>
        <w:t>”</w:t>
      </w:r>
      <w:r w:rsidRPr="006F0F13">
        <w:rPr>
          <w:b/>
          <w:bCs/>
        </w:rPr>
        <w:t>？</w:t>
      </w:r>
      <w:r w:rsidRPr="006F0F13">
        <w:rPr>
          <w:b/>
          <w:bCs/>
        </w:rPr>
        <w:t>——</w:t>
      </w:r>
      <w:r w:rsidRPr="006F0F13">
        <w:rPr>
          <w:b/>
          <w:bCs/>
        </w:rPr>
        <w:t>批评法家的核心到底是什么？</w:t>
      </w:r>
    </w:p>
    <w:p w14:paraId="1E3EE0A0" w14:textId="77777777" w:rsidR="006F0F13" w:rsidRPr="006F0F13" w:rsidRDefault="006F0F13" w:rsidP="006F0F13">
      <w:pPr>
        <w:ind w:firstLine="0"/>
      </w:pPr>
      <w:r w:rsidRPr="006F0F13">
        <w:t>这句话是带有</w:t>
      </w:r>
      <w:r w:rsidRPr="006F0F13">
        <w:t>“</w:t>
      </w:r>
      <w:r w:rsidRPr="006F0F13">
        <w:t>忧思文明</w:t>
      </w:r>
      <w:r w:rsidRPr="006F0F13">
        <w:t>”</w:t>
      </w:r>
      <w:r w:rsidRPr="006F0F13">
        <w:t>的感情色彩的评价。它不是否定韩非子的才华，而是在批评他的</w:t>
      </w:r>
      <w:r w:rsidRPr="006F0F13">
        <w:rPr>
          <w:b/>
          <w:bCs/>
        </w:rPr>
        <w:t>政治哲学在历史中的实践后果</w:t>
      </w:r>
      <w:r w:rsidRPr="006F0F13">
        <w:t>。</w:t>
      </w:r>
    </w:p>
    <w:p w14:paraId="6D3C1C6F" w14:textId="77777777" w:rsidR="006F0F13" w:rsidRPr="006F0F13" w:rsidRDefault="006F0F13" w:rsidP="006F0F13">
      <w:pPr>
        <w:ind w:firstLine="0"/>
      </w:pPr>
      <w:r w:rsidRPr="006F0F13">
        <w:t>法家的核心可以概括为：</w:t>
      </w:r>
    </w:p>
    <w:p w14:paraId="361BC503" w14:textId="77777777" w:rsidR="006F0F13" w:rsidRPr="006F0F13" w:rsidRDefault="006F0F13" w:rsidP="006F0F13">
      <w:pPr>
        <w:numPr>
          <w:ilvl w:val="0"/>
          <w:numId w:val="19"/>
        </w:numPr>
      </w:pPr>
      <w:r w:rsidRPr="006F0F13">
        <w:rPr>
          <w:b/>
          <w:bCs/>
        </w:rPr>
        <w:t>“</w:t>
      </w:r>
      <w:r w:rsidRPr="006F0F13">
        <w:rPr>
          <w:b/>
          <w:bCs/>
        </w:rPr>
        <w:t>以法治国</w:t>
      </w:r>
      <w:r w:rsidRPr="006F0F13">
        <w:rPr>
          <w:b/>
          <w:bCs/>
        </w:rPr>
        <w:t>”</w:t>
      </w:r>
      <w:r w:rsidRPr="006F0F13">
        <w:t>：强调法律的绝对权威。</w:t>
      </w:r>
    </w:p>
    <w:p w14:paraId="6261D323" w14:textId="77777777" w:rsidR="006F0F13" w:rsidRPr="006F0F13" w:rsidRDefault="006F0F13" w:rsidP="006F0F13">
      <w:pPr>
        <w:numPr>
          <w:ilvl w:val="0"/>
          <w:numId w:val="19"/>
        </w:numPr>
      </w:pPr>
      <w:r w:rsidRPr="006F0F13">
        <w:rPr>
          <w:b/>
          <w:bCs/>
        </w:rPr>
        <w:t>“</w:t>
      </w:r>
      <w:r w:rsidRPr="006F0F13">
        <w:rPr>
          <w:b/>
          <w:bCs/>
        </w:rPr>
        <w:t>术</w:t>
      </w:r>
      <w:r w:rsidRPr="006F0F13">
        <w:rPr>
          <w:b/>
          <w:bCs/>
        </w:rPr>
        <w:t>”</w:t>
      </w:r>
      <w:r w:rsidRPr="006F0F13">
        <w:rPr>
          <w:b/>
          <w:bCs/>
        </w:rPr>
        <w:t>与</w:t>
      </w:r>
      <w:r w:rsidRPr="006F0F13">
        <w:rPr>
          <w:b/>
          <w:bCs/>
        </w:rPr>
        <w:t>“</w:t>
      </w:r>
      <w:r w:rsidRPr="006F0F13">
        <w:rPr>
          <w:b/>
          <w:bCs/>
        </w:rPr>
        <w:t>势</w:t>
      </w:r>
      <w:r w:rsidRPr="006F0F13">
        <w:rPr>
          <w:b/>
          <w:bCs/>
        </w:rPr>
        <w:t>”</w:t>
      </w:r>
      <w:r w:rsidRPr="006F0F13">
        <w:t>：君主通过掌控术（手段）与势（权位）来驾驭臣民。</w:t>
      </w:r>
    </w:p>
    <w:p w14:paraId="5DEDD7C1" w14:textId="77777777" w:rsidR="006F0F13" w:rsidRPr="006F0F13" w:rsidRDefault="006F0F13" w:rsidP="006F0F13">
      <w:pPr>
        <w:numPr>
          <w:ilvl w:val="0"/>
          <w:numId w:val="19"/>
        </w:numPr>
      </w:pPr>
      <w:r w:rsidRPr="006F0F13">
        <w:rPr>
          <w:b/>
          <w:bCs/>
        </w:rPr>
        <w:t>“</w:t>
      </w:r>
      <w:r w:rsidRPr="006F0F13">
        <w:rPr>
          <w:b/>
          <w:bCs/>
        </w:rPr>
        <w:t>废仁弃礼</w:t>
      </w:r>
      <w:r w:rsidRPr="006F0F13">
        <w:rPr>
          <w:b/>
          <w:bCs/>
        </w:rPr>
        <w:t>”</w:t>
      </w:r>
      <w:r w:rsidRPr="006F0F13">
        <w:t>：抛弃儒家仁义道德，认为那只是装饰。</w:t>
      </w:r>
    </w:p>
    <w:p w14:paraId="087AF27D" w14:textId="77777777" w:rsidR="006F0F13" w:rsidRPr="006F0F13" w:rsidRDefault="006F0F13" w:rsidP="006F0F13">
      <w:pPr>
        <w:ind w:firstLine="0"/>
      </w:pPr>
      <w:r w:rsidRPr="006F0F13">
        <w:t>在秦始皇统一中国的过程中，法家提供了高效、集权、纪律性的治理模型。但问题在于：</w:t>
      </w:r>
    </w:p>
    <w:p w14:paraId="6FB5640C" w14:textId="77777777" w:rsidR="006F0F13" w:rsidRPr="006F0F13" w:rsidRDefault="006F0F13" w:rsidP="006F0F13">
      <w:pPr>
        <w:ind w:firstLine="0"/>
      </w:pPr>
      <w:r w:rsidRPr="006F0F13">
        <w:rPr>
          <w:b/>
          <w:bCs/>
          <w:highlight w:val="yellow"/>
        </w:rPr>
        <w:t>法家从未真正构建出</w:t>
      </w:r>
      <w:r w:rsidRPr="006F0F13">
        <w:rPr>
          <w:b/>
          <w:bCs/>
          <w:highlight w:val="yellow"/>
        </w:rPr>
        <w:t>“</w:t>
      </w:r>
      <w:r w:rsidRPr="006F0F13">
        <w:rPr>
          <w:b/>
          <w:bCs/>
          <w:highlight w:val="yellow"/>
        </w:rPr>
        <w:t>法治</w:t>
      </w:r>
      <w:r w:rsidRPr="006F0F13">
        <w:rPr>
          <w:b/>
          <w:bCs/>
          <w:highlight w:val="yellow"/>
        </w:rPr>
        <w:t>”</w:t>
      </w:r>
      <w:r w:rsidRPr="006F0F13">
        <w:rPr>
          <w:b/>
          <w:bCs/>
          <w:highlight w:val="yellow"/>
        </w:rPr>
        <w:t>国家，而是</w:t>
      </w:r>
      <w:r w:rsidRPr="006F0F13">
        <w:rPr>
          <w:b/>
          <w:bCs/>
          <w:highlight w:val="yellow"/>
        </w:rPr>
        <w:t>“</w:t>
      </w:r>
      <w:r w:rsidRPr="006F0F13">
        <w:rPr>
          <w:b/>
          <w:bCs/>
          <w:highlight w:val="yellow"/>
        </w:rPr>
        <w:t>法术君主独裁</w:t>
      </w:r>
      <w:r w:rsidRPr="006F0F13">
        <w:rPr>
          <w:b/>
          <w:bCs/>
          <w:highlight w:val="yellow"/>
        </w:rPr>
        <w:t>”</w:t>
      </w:r>
      <w:r w:rsidRPr="006F0F13">
        <w:rPr>
          <w:b/>
          <w:bCs/>
          <w:highlight w:val="yellow"/>
        </w:rPr>
        <w:t>的工具包。</w:t>
      </w:r>
    </w:p>
    <w:p w14:paraId="1CCC1ADF" w14:textId="77777777" w:rsidR="006F0F13" w:rsidRPr="006F0F13" w:rsidRDefault="006F0F13" w:rsidP="006F0F13">
      <w:pPr>
        <w:ind w:firstLine="0"/>
      </w:pPr>
      <w:r w:rsidRPr="006F0F13">
        <w:t>这也是批评的核心：</w:t>
      </w:r>
    </w:p>
    <w:p w14:paraId="5D2F8FE3" w14:textId="77777777" w:rsidR="006F0F13" w:rsidRPr="006F0F13" w:rsidRDefault="006F0F13" w:rsidP="006F0F13">
      <w:pPr>
        <w:numPr>
          <w:ilvl w:val="0"/>
          <w:numId w:val="20"/>
        </w:numPr>
        <w:rPr>
          <w:highlight w:val="yellow"/>
        </w:rPr>
      </w:pPr>
      <w:r w:rsidRPr="006F0F13">
        <w:rPr>
          <w:b/>
          <w:bCs/>
          <w:highlight w:val="yellow"/>
        </w:rPr>
        <w:t>法家把人性视为恶，因而不信任人，只信制度和惩罚</w:t>
      </w:r>
      <w:r w:rsidRPr="006F0F13">
        <w:rPr>
          <w:highlight w:val="yellow"/>
        </w:rPr>
        <w:t>；</w:t>
      </w:r>
    </w:p>
    <w:p w14:paraId="04AFDE1F" w14:textId="77777777" w:rsidR="006F0F13" w:rsidRPr="006F0F13" w:rsidRDefault="006F0F13" w:rsidP="006F0F13">
      <w:pPr>
        <w:numPr>
          <w:ilvl w:val="0"/>
          <w:numId w:val="20"/>
        </w:numPr>
      </w:pPr>
      <w:r w:rsidRPr="006F0F13">
        <w:rPr>
          <w:b/>
          <w:bCs/>
        </w:rPr>
        <w:t>它抹杀了政治的</w:t>
      </w:r>
      <w:r w:rsidRPr="006F0F13">
        <w:rPr>
          <w:b/>
          <w:bCs/>
          <w:highlight w:val="yellow"/>
        </w:rPr>
        <w:t>伦理</w:t>
      </w:r>
      <w:r w:rsidRPr="006F0F13">
        <w:rPr>
          <w:b/>
          <w:bCs/>
        </w:rPr>
        <w:t>维度，只讲</w:t>
      </w:r>
      <w:r w:rsidRPr="006F0F13">
        <w:rPr>
          <w:b/>
          <w:bCs/>
        </w:rPr>
        <w:t>“</w:t>
      </w:r>
      <w:r w:rsidRPr="006F0F13">
        <w:rPr>
          <w:b/>
          <w:bCs/>
        </w:rPr>
        <w:t>有效统治</w:t>
      </w:r>
      <w:r w:rsidRPr="006F0F13">
        <w:rPr>
          <w:b/>
          <w:bCs/>
        </w:rPr>
        <w:t>”</w:t>
      </w:r>
      <w:r w:rsidRPr="006F0F13">
        <w:rPr>
          <w:b/>
          <w:bCs/>
        </w:rPr>
        <w:t>而不讲</w:t>
      </w:r>
      <w:r w:rsidRPr="006F0F13">
        <w:rPr>
          <w:b/>
          <w:bCs/>
        </w:rPr>
        <w:t>“</w:t>
      </w:r>
      <w:r w:rsidRPr="006F0F13">
        <w:rPr>
          <w:b/>
          <w:bCs/>
        </w:rPr>
        <w:t>善的统治</w:t>
      </w:r>
      <w:r w:rsidRPr="006F0F13">
        <w:rPr>
          <w:b/>
          <w:bCs/>
        </w:rPr>
        <w:t>”</w:t>
      </w:r>
      <w:r w:rsidRPr="006F0F13">
        <w:t>；</w:t>
      </w:r>
    </w:p>
    <w:p w14:paraId="69E8F8E4" w14:textId="77777777" w:rsidR="006F0F13" w:rsidRPr="006F0F13" w:rsidRDefault="006F0F13" w:rsidP="006F0F13">
      <w:pPr>
        <w:numPr>
          <w:ilvl w:val="0"/>
          <w:numId w:val="20"/>
        </w:numPr>
      </w:pPr>
      <w:r w:rsidRPr="006F0F13">
        <w:rPr>
          <w:b/>
          <w:bCs/>
        </w:rPr>
        <w:t>韩非子将</w:t>
      </w:r>
      <w:r w:rsidRPr="006F0F13">
        <w:rPr>
          <w:b/>
          <w:bCs/>
          <w:highlight w:val="yellow"/>
        </w:rPr>
        <w:t>个人变为</w:t>
      </w:r>
      <w:r w:rsidRPr="006F0F13">
        <w:rPr>
          <w:b/>
          <w:bCs/>
          <w:highlight w:val="yellow"/>
        </w:rPr>
        <w:t>“</w:t>
      </w:r>
      <w:r w:rsidRPr="006F0F13">
        <w:rPr>
          <w:b/>
          <w:bCs/>
          <w:highlight w:val="yellow"/>
        </w:rPr>
        <w:t>工具人</w:t>
      </w:r>
      <w:r w:rsidRPr="006F0F13">
        <w:rPr>
          <w:b/>
          <w:bCs/>
        </w:rPr>
        <w:t>”</w:t>
      </w:r>
      <w:r w:rsidRPr="006F0F13">
        <w:rPr>
          <w:b/>
          <w:bCs/>
        </w:rPr>
        <w:t>，制度成了</w:t>
      </w:r>
      <w:r w:rsidRPr="006F0F13">
        <w:rPr>
          <w:b/>
          <w:bCs/>
        </w:rPr>
        <w:t>“</w:t>
      </w:r>
      <w:r w:rsidRPr="006F0F13">
        <w:rPr>
          <w:b/>
          <w:bCs/>
        </w:rPr>
        <w:t>驾驭人性</w:t>
      </w:r>
      <w:r w:rsidRPr="006F0F13">
        <w:rPr>
          <w:b/>
          <w:bCs/>
        </w:rPr>
        <w:t>”</w:t>
      </w:r>
      <w:r w:rsidRPr="006F0F13">
        <w:rPr>
          <w:b/>
          <w:bCs/>
        </w:rPr>
        <w:t>的陷阱</w:t>
      </w:r>
      <w:r w:rsidRPr="006F0F13">
        <w:t>；</w:t>
      </w:r>
    </w:p>
    <w:p w14:paraId="29A1346C" w14:textId="77777777" w:rsidR="006F0F13" w:rsidRPr="006F0F13" w:rsidRDefault="006F0F13" w:rsidP="006F0F13">
      <w:pPr>
        <w:numPr>
          <w:ilvl w:val="0"/>
          <w:numId w:val="20"/>
        </w:numPr>
      </w:pPr>
      <w:r w:rsidRPr="006F0F13">
        <w:rPr>
          <w:b/>
          <w:bCs/>
        </w:rPr>
        <w:t>这种思想一旦成为政治正统，</w:t>
      </w:r>
      <w:r w:rsidRPr="006F0F13">
        <w:rPr>
          <w:b/>
          <w:bCs/>
          <w:highlight w:val="yellow"/>
        </w:rPr>
        <w:t>就无法形成</w:t>
      </w:r>
      <w:r w:rsidRPr="006F0F13">
        <w:rPr>
          <w:b/>
          <w:bCs/>
          <w:highlight w:val="yellow"/>
        </w:rPr>
        <w:t>“</w:t>
      </w:r>
      <w:r w:rsidRPr="006F0F13">
        <w:rPr>
          <w:b/>
          <w:bCs/>
          <w:highlight w:val="yellow"/>
        </w:rPr>
        <w:t>良性政治传统</w:t>
      </w:r>
      <w:r w:rsidRPr="006F0F13">
        <w:rPr>
          <w:b/>
          <w:bCs/>
          <w:highlight w:val="yellow"/>
        </w:rPr>
        <w:t>”——</w:t>
      </w:r>
      <w:r w:rsidRPr="006F0F13">
        <w:rPr>
          <w:b/>
          <w:bCs/>
          <w:highlight w:val="yellow"/>
        </w:rPr>
        <w:t>统治者视民为物，百姓则用谎言与犬儒应对</w:t>
      </w:r>
      <w:r w:rsidRPr="006F0F13">
        <w:rPr>
          <w:b/>
          <w:bCs/>
        </w:rPr>
        <w:t>。</w:t>
      </w:r>
    </w:p>
    <w:p w14:paraId="2864D4CC" w14:textId="77777777" w:rsidR="006F0F13" w:rsidRPr="006F0F13" w:rsidRDefault="006F0F13" w:rsidP="006F0F13">
      <w:pPr>
        <w:ind w:firstLine="0"/>
      </w:pPr>
      <w:r w:rsidRPr="006F0F13">
        <w:t>这不是</w:t>
      </w:r>
      <w:r w:rsidRPr="006F0F13">
        <w:t>“</w:t>
      </w:r>
      <w:r w:rsidRPr="006F0F13">
        <w:t>深刻</w:t>
      </w:r>
      <w:r w:rsidRPr="006F0F13">
        <w:t>”</w:t>
      </w:r>
      <w:r w:rsidRPr="006F0F13">
        <w:t>的错，而是</w:t>
      </w:r>
      <w:r w:rsidRPr="006F0F13">
        <w:t>“</w:t>
      </w:r>
      <w:r w:rsidRPr="006F0F13">
        <w:t>深刻</w:t>
      </w:r>
      <w:r w:rsidRPr="006F0F13">
        <w:t>”</w:t>
      </w:r>
      <w:r w:rsidRPr="006F0F13">
        <w:t>被用于强化暴政之手的问题。秦晖等人指出：</w:t>
      </w:r>
    </w:p>
    <w:p w14:paraId="3F446D7A" w14:textId="77777777" w:rsidR="006F0F13" w:rsidRPr="006F0F13" w:rsidRDefault="006F0F13" w:rsidP="006F0F13">
      <w:pPr>
        <w:ind w:firstLine="0"/>
      </w:pPr>
      <w:r w:rsidRPr="006F0F13">
        <w:t>法家思想在秦朝</w:t>
      </w:r>
      <w:r w:rsidRPr="006F0F13">
        <w:t>“</w:t>
      </w:r>
      <w:r w:rsidRPr="006F0F13">
        <w:t>胜利</w:t>
      </w:r>
      <w:r w:rsidRPr="006F0F13">
        <w:t>”</w:t>
      </w:r>
      <w:r w:rsidRPr="006F0F13">
        <w:t>后并没有带来一个长治久安的新文明，反而是秦朝二世而亡的根本原因。</w:t>
      </w:r>
    </w:p>
    <w:p w14:paraId="3F28B338" w14:textId="77777777" w:rsidR="006F0F13" w:rsidRPr="006F0F13" w:rsidRDefault="006F0F13" w:rsidP="006F0F13">
      <w:pPr>
        <w:ind w:firstLine="0"/>
      </w:pPr>
      <w:r w:rsidRPr="006F0F13">
        <w:t>所以，</w:t>
      </w:r>
      <w:r w:rsidRPr="006F0F13">
        <w:t>“</w:t>
      </w:r>
      <w:r w:rsidRPr="006F0F13">
        <w:t>象征了黑暗的开始</w:t>
      </w:r>
      <w:r w:rsidRPr="006F0F13">
        <w:t>”</w:t>
      </w:r>
      <w:r w:rsidRPr="006F0F13">
        <w:t>指的是：</w:t>
      </w:r>
    </w:p>
    <w:p w14:paraId="17703347" w14:textId="77777777" w:rsidR="006F0F13" w:rsidRPr="006F0F13" w:rsidRDefault="006F0F13" w:rsidP="006F0F13">
      <w:pPr>
        <w:numPr>
          <w:ilvl w:val="0"/>
          <w:numId w:val="21"/>
        </w:numPr>
      </w:pPr>
      <w:r w:rsidRPr="006F0F13">
        <w:rPr>
          <w:highlight w:val="yellow"/>
        </w:rPr>
        <w:t>一种彻底工具理性、道德虚无</w:t>
      </w:r>
      <w:r w:rsidRPr="006F0F13">
        <w:t>的统治模型；</w:t>
      </w:r>
    </w:p>
    <w:p w14:paraId="466BECA8" w14:textId="77777777" w:rsidR="006F0F13" w:rsidRPr="006F0F13" w:rsidRDefault="006F0F13" w:rsidP="006F0F13">
      <w:pPr>
        <w:numPr>
          <w:ilvl w:val="0"/>
          <w:numId w:val="21"/>
        </w:numPr>
      </w:pPr>
      <w:r w:rsidRPr="006F0F13">
        <w:t>是法家思想一旦成为国家哲学，政治变成了</w:t>
      </w:r>
      <w:r w:rsidRPr="006F0F13">
        <w:rPr>
          <w:b/>
          <w:bCs/>
        </w:rPr>
        <w:t>惩罚与操控的机器</w:t>
      </w:r>
      <w:r w:rsidRPr="006F0F13">
        <w:t>，人被剥夺了</w:t>
      </w:r>
      <w:r w:rsidRPr="006F0F13">
        <w:t>“</w:t>
      </w:r>
      <w:r w:rsidRPr="006F0F13">
        <w:t>被善良统治</w:t>
      </w:r>
      <w:r w:rsidRPr="006F0F13">
        <w:t>”</w:t>
      </w:r>
      <w:r w:rsidRPr="006F0F13">
        <w:t>的可能。</w:t>
      </w:r>
    </w:p>
    <w:p w14:paraId="3562B5E9" w14:textId="77777777" w:rsidR="006F0F13" w:rsidRPr="006F0F13" w:rsidRDefault="00000000" w:rsidP="006F0F13">
      <w:pPr>
        <w:ind w:firstLine="0"/>
      </w:pPr>
      <w:r>
        <w:pict w14:anchorId="342CCD11">
          <v:rect id="_x0000_i1034" style="width:0;height:1.5pt" o:hralign="center" o:hrstd="t" o:hr="t" fillcolor="#a0a0a0" stroked="f"/>
        </w:pict>
      </w:r>
    </w:p>
    <w:p w14:paraId="26E96D0F" w14:textId="77777777" w:rsidR="006F0F13" w:rsidRPr="006F0F13" w:rsidRDefault="006F0F13" w:rsidP="006F0F13">
      <w:pPr>
        <w:ind w:firstLine="0"/>
        <w:rPr>
          <w:b/>
          <w:bCs/>
        </w:rPr>
      </w:pPr>
      <w:r w:rsidRPr="006F0F13">
        <w:rPr>
          <w:b/>
          <w:bCs/>
        </w:rPr>
        <w:t>2. “</w:t>
      </w:r>
      <w:r w:rsidRPr="006F0F13">
        <w:rPr>
          <w:b/>
          <w:bCs/>
        </w:rPr>
        <w:t>中国政治思想早熟却过早萎靡</w:t>
      </w:r>
      <w:r w:rsidRPr="006F0F13">
        <w:rPr>
          <w:b/>
          <w:bCs/>
        </w:rPr>
        <w:t>”——</w:t>
      </w:r>
      <w:r w:rsidRPr="006F0F13">
        <w:rPr>
          <w:b/>
          <w:bCs/>
        </w:rPr>
        <w:t>什么意思？</w:t>
      </w:r>
    </w:p>
    <w:p w14:paraId="6409A1E1" w14:textId="77777777" w:rsidR="006F0F13" w:rsidRPr="006F0F13" w:rsidRDefault="006F0F13" w:rsidP="006F0F13">
      <w:pPr>
        <w:ind w:firstLine="0"/>
      </w:pPr>
      <w:r w:rsidRPr="006F0F13">
        <w:t>这句话的含义可以理解为：</w:t>
      </w:r>
    </w:p>
    <w:p w14:paraId="60940EE0" w14:textId="77777777" w:rsidR="006F0F13" w:rsidRPr="006F0F13" w:rsidRDefault="006F0F13" w:rsidP="006F0F13">
      <w:pPr>
        <w:ind w:firstLine="0"/>
      </w:pPr>
      <w:r w:rsidRPr="006F0F13">
        <w:rPr>
          <w:b/>
          <w:bCs/>
        </w:rPr>
        <w:t>中国早期政治思想已经极度成熟</w:t>
      </w:r>
      <w:r w:rsidRPr="006F0F13">
        <w:rPr>
          <w:b/>
          <w:bCs/>
        </w:rPr>
        <w:t>——</w:t>
      </w:r>
      <w:r w:rsidRPr="006F0F13">
        <w:rPr>
          <w:b/>
          <w:bCs/>
          <w:highlight w:val="yellow"/>
        </w:rPr>
        <w:t>但这种成熟偏向权术和实用主义，而非制度化或伦理政治的延续。</w:t>
      </w:r>
    </w:p>
    <w:p w14:paraId="2B0B94EC" w14:textId="77777777" w:rsidR="006F0F13" w:rsidRPr="006F0F13" w:rsidRDefault="006F0F13" w:rsidP="006F0F13">
      <w:pPr>
        <w:ind w:firstLine="0"/>
      </w:pPr>
      <w:r w:rsidRPr="006F0F13">
        <w:t>对比：</w:t>
      </w:r>
    </w:p>
    <w:p w14:paraId="765CEAA3" w14:textId="77777777" w:rsidR="006F0F13" w:rsidRPr="006F0F13" w:rsidRDefault="006F0F13" w:rsidP="006F0F13">
      <w:pPr>
        <w:numPr>
          <w:ilvl w:val="0"/>
          <w:numId w:val="22"/>
        </w:numPr>
      </w:pPr>
      <w:r w:rsidRPr="006F0F13">
        <w:t>古希腊政治思想的发展路径是：</w:t>
      </w:r>
    </w:p>
    <w:p w14:paraId="65A2654D" w14:textId="77777777" w:rsidR="006F0F13" w:rsidRPr="006F0F13" w:rsidRDefault="006F0F13" w:rsidP="006F0F13">
      <w:pPr>
        <w:numPr>
          <w:ilvl w:val="1"/>
          <w:numId w:val="22"/>
        </w:numPr>
      </w:pPr>
      <w:r w:rsidRPr="006F0F13">
        <w:t>公民自治</w:t>
      </w:r>
      <w:r w:rsidRPr="006F0F13">
        <w:t xml:space="preserve"> → </w:t>
      </w:r>
      <w:r w:rsidRPr="006F0F13">
        <w:t>政治哲学</w:t>
      </w:r>
      <w:r w:rsidRPr="006F0F13">
        <w:t xml:space="preserve"> → </w:t>
      </w:r>
      <w:r w:rsidRPr="006F0F13">
        <w:t>法律结构</w:t>
      </w:r>
      <w:r w:rsidRPr="006F0F13">
        <w:t xml:space="preserve"> → </w:t>
      </w:r>
      <w:r w:rsidRPr="006F0F13">
        <w:rPr>
          <w:highlight w:val="yellow"/>
        </w:rPr>
        <w:t>公民权利</w:t>
      </w:r>
      <w:r w:rsidRPr="006F0F13">
        <w:rPr>
          <w:highlight w:val="yellow"/>
        </w:rPr>
        <w:t xml:space="preserve"> → </w:t>
      </w:r>
      <w:r w:rsidRPr="006F0F13">
        <w:rPr>
          <w:highlight w:val="yellow"/>
        </w:rPr>
        <w:t>代议制</w:t>
      </w:r>
      <w:r w:rsidRPr="006F0F13">
        <w:t>。</w:t>
      </w:r>
    </w:p>
    <w:p w14:paraId="22151F01" w14:textId="77777777" w:rsidR="006F0F13" w:rsidRPr="006F0F13" w:rsidRDefault="006F0F13" w:rsidP="006F0F13">
      <w:pPr>
        <w:numPr>
          <w:ilvl w:val="0"/>
          <w:numId w:val="22"/>
        </w:numPr>
      </w:pPr>
      <w:r w:rsidRPr="006F0F13">
        <w:t>中国则是：</w:t>
      </w:r>
    </w:p>
    <w:p w14:paraId="1F532FA6" w14:textId="77777777" w:rsidR="006F0F13" w:rsidRPr="006F0F13" w:rsidRDefault="006F0F13" w:rsidP="006F0F13">
      <w:pPr>
        <w:numPr>
          <w:ilvl w:val="1"/>
          <w:numId w:val="22"/>
        </w:numPr>
      </w:pPr>
      <w:r w:rsidRPr="006F0F13">
        <w:t>帝王统治</w:t>
      </w:r>
      <w:r w:rsidRPr="006F0F13">
        <w:t xml:space="preserve"> → </w:t>
      </w:r>
      <w:r w:rsidRPr="006F0F13">
        <w:t>君主权术</w:t>
      </w:r>
      <w:r w:rsidRPr="006F0F13">
        <w:t xml:space="preserve"> → </w:t>
      </w:r>
      <w:r w:rsidRPr="006F0F13">
        <w:t>道德规范服务于集权</w:t>
      </w:r>
      <w:r w:rsidRPr="006F0F13">
        <w:t xml:space="preserve"> → </w:t>
      </w:r>
      <w:r w:rsidRPr="006F0F13">
        <w:rPr>
          <w:highlight w:val="yellow"/>
        </w:rPr>
        <w:t>君主一人决定一切。</w:t>
      </w:r>
    </w:p>
    <w:p w14:paraId="5557B551" w14:textId="77777777" w:rsidR="006F0F13" w:rsidRPr="006F0F13" w:rsidRDefault="006F0F13" w:rsidP="006F0F13">
      <w:pPr>
        <w:ind w:firstLine="0"/>
      </w:pPr>
      <w:r w:rsidRPr="006F0F13">
        <w:t>韩非子等法家思想的</w:t>
      </w:r>
      <w:r w:rsidRPr="006F0F13">
        <w:t>“</w:t>
      </w:r>
      <w:r w:rsidRPr="006F0F13">
        <w:t>早熟</w:t>
      </w:r>
      <w:r w:rsidRPr="006F0F13">
        <w:t>”</w:t>
      </w:r>
      <w:r w:rsidRPr="006F0F13">
        <w:t>体现在：</w:t>
      </w:r>
    </w:p>
    <w:p w14:paraId="20D3BF3E" w14:textId="77777777" w:rsidR="006F0F13" w:rsidRPr="006F0F13" w:rsidRDefault="006F0F13" w:rsidP="006F0F13">
      <w:pPr>
        <w:numPr>
          <w:ilvl w:val="0"/>
          <w:numId w:val="23"/>
        </w:numPr>
      </w:pPr>
      <w:r w:rsidRPr="006F0F13">
        <w:t>对人性恶的假设提出得早；</w:t>
      </w:r>
    </w:p>
    <w:p w14:paraId="765C66B1" w14:textId="77777777" w:rsidR="006F0F13" w:rsidRPr="006F0F13" w:rsidRDefault="006F0F13" w:rsidP="006F0F13">
      <w:pPr>
        <w:numPr>
          <w:ilvl w:val="0"/>
          <w:numId w:val="23"/>
        </w:numPr>
      </w:pPr>
      <w:r w:rsidRPr="006F0F13">
        <w:t>对组织权力、集中治理的技术理解极为透彻；</w:t>
      </w:r>
    </w:p>
    <w:p w14:paraId="51DC84D8" w14:textId="77777777" w:rsidR="006F0F13" w:rsidRPr="006F0F13" w:rsidRDefault="006F0F13" w:rsidP="006F0F13">
      <w:pPr>
        <w:numPr>
          <w:ilvl w:val="0"/>
          <w:numId w:val="23"/>
        </w:numPr>
      </w:pPr>
      <w:r w:rsidRPr="006F0F13">
        <w:t>对于治理效率的追求远远超前于世界其他文明。</w:t>
      </w:r>
    </w:p>
    <w:p w14:paraId="13E125B8" w14:textId="77777777" w:rsidR="006F0F13" w:rsidRPr="006F0F13" w:rsidRDefault="006F0F13" w:rsidP="006F0F13">
      <w:pPr>
        <w:ind w:firstLine="0"/>
      </w:pPr>
      <w:r w:rsidRPr="006F0F13">
        <w:t>但它</w:t>
      </w:r>
      <w:r w:rsidRPr="006F0F13">
        <w:t>“</w:t>
      </w:r>
      <w:r w:rsidRPr="006F0F13">
        <w:t>萎靡</w:t>
      </w:r>
      <w:r w:rsidRPr="006F0F13">
        <w:t>”</w:t>
      </w:r>
      <w:r w:rsidRPr="006F0F13">
        <w:t>的表现是：</w:t>
      </w:r>
    </w:p>
    <w:p w14:paraId="3F70AFC1" w14:textId="77777777" w:rsidR="006F0F13" w:rsidRPr="006F0F13" w:rsidRDefault="006F0F13" w:rsidP="006F0F13">
      <w:pPr>
        <w:numPr>
          <w:ilvl w:val="0"/>
          <w:numId w:val="24"/>
        </w:numPr>
      </w:pPr>
      <w:r w:rsidRPr="006F0F13">
        <w:rPr>
          <w:highlight w:val="yellow"/>
        </w:rPr>
        <w:t>缺乏对公共领域的伦理关照</w:t>
      </w:r>
      <w:r w:rsidRPr="006F0F13">
        <w:t>（如权力制衡、公民权利）；</w:t>
      </w:r>
    </w:p>
    <w:p w14:paraId="61134385" w14:textId="77777777" w:rsidR="006F0F13" w:rsidRPr="006F0F13" w:rsidRDefault="006F0F13" w:rsidP="006F0F13">
      <w:pPr>
        <w:numPr>
          <w:ilvl w:val="0"/>
          <w:numId w:val="24"/>
        </w:numPr>
      </w:pPr>
      <w:r w:rsidRPr="006F0F13">
        <w:t>法家终结了</w:t>
      </w:r>
      <w:r w:rsidRPr="006F0F13">
        <w:rPr>
          <w:b/>
          <w:bCs/>
        </w:rPr>
        <w:t>政治参与的想象</w:t>
      </w:r>
      <w:r w:rsidRPr="006F0F13">
        <w:t>，</w:t>
      </w:r>
      <w:r w:rsidRPr="006F0F13">
        <w:rPr>
          <w:highlight w:val="yellow"/>
        </w:rPr>
        <w:t>之后的政治思想只是服务于维稳。</w:t>
      </w:r>
    </w:p>
    <w:p w14:paraId="3B123F4D" w14:textId="77777777" w:rsidR="006F0F13" w:rsidRPr="006F0F13" w:rsidRDefault="006F0F13" w:rsidP="006F0F13">
      <w:pPr>
        <w:ind w:firstLine="0"/>
      </w:pPr>
      <w:r w:rsidRPr="006F0F13">
        <w:t>秦晖指出，中国没有从法家走向现代宪政或法治，而是法家成为</w:t>
      </w:r>
      <w:r w:rsidRPr="006F0F13">
        <w:rPr>
          <w:b/>
          <w:bCs/>
        </w:rPr>
        <w:t>控制技术</w:t>
      </w:r>
      <w:r w:rsidRPr="006F0F13">
        <w:t>的源泉。这就是</w:t>
      </w:r>
      <w:r w:rsidRPr="006F0F13">
        <w:t>“</w:t>
      </w:r>
      <w:r w:rsidRPr="006F0F13">
        <w:t>早熟而萎靡</w:t>
      </w:r>
      <w:r w:rsidRPr="006F0F13">
        <w:t>”</w:t>
      </w:r>
      <w:r w:rsidRPr="006F0F13">
        <w:t>。</w:t>
      </w:r>
    </w:p>
    <w:p w14:paraId="46133BB9" w14:textId="77777777" w:rsidR="006F0F13" w:rsidRPr="006F0F13" w:rsidRDefault="00000000" w:rsidP="006F0F13">
      <w:pPr>
        <w:ind w:firstLine="0"/>
      </w:pPr>
      <w:r>
        <w:lastRenderedPageBreak/>
        <w:pict w14:anchorId="35C3CCCF">
          <v:rect id="_x0000_i1035" style="width:0;height:1.5pt" o:hralign="center" o:hrstd="t" o:hr="t" fillcolor="#a0a0a0" stroked="f"/>
        </w:pict>
      </w:r>
    </w:p>
    <w:p w14:paraId="6AE6FE5F" w14:textId="77777777" w:rsidR="006F0F13" w:rsidRPr="006F0F13" w:rsidRDefault="006F0F13" w:rsidP="006F0F13">
      <w:pPr>
        <w:ind w:firstLine="0"/>
        <w:rPr>
          <w:b/>
          <w:bCs/>
        </w:rPr>
      </w:pPr>
      <w:r w:rsidRPr="006F0F13">
        <w:rPr>
          <w:b/>
          <w:bCs/>
        </w:rPr>
        <w:t xml:space="preserve">3. </w:t>
      </w:r>
      <w:r w:rsidRPr="006F0F13">
        <w:rPr>
          <w:b/>
          <w:bCs/>
        </w:rPr>
        <w:t>韩非子首度区分私德与公德，为何这一分野未真正立住？</w:t>
      </w:r>
    </w:p>
    <w:p w14:paraId="3AB97E5E" w14:textId="77777777" w:rsidR="006F0F13" w:rsidRPr="006F0F13" w:rsidRDefault="006F0F13" w:rsidP="006F0F13">
      <w:pPr>
        <w:ind w:firstLine="0"/>
      </w:pPr>
      <w:r w:rsidRPr="006F0F13">
        <w:t>你的观察非常精准：韩非子是</w:t>
      </w:r>
      <w:r w:rsidRPr="006F0F13">
        <w:rPr>
          <w:b/>
          <w:bCs/>
        </w:rPr>
        <w:t>最早在中国提出</w:t>
      </w:r>
      <w:r w:rsidRPr="006F0F13">
        <w:rPr>
          <w:b/>
          <w:bCs/>
          <w:highlight w:val="yellow"/>
        </w:rPr>
        <w:t>私德与公德应当分离</w:t>
      </w:r>
      <w:r w:rsidRPr="006F0F13">
        <w:rPr>
          <w:b/>
          <w:bCs/>
        </w:rPr>
        <w:t>的思想家</w:t>
      </w:r>
      <w:r w:rsidRPr="006F0F13">
        <w:t>。</w:t>
      </w:r>
    </w:p>
    <w:p w14:paraId="7931BFBA" w14:textId="77777777" w:rsidR="006F0F13" w:rsidRPr="006F0F13" w:rsidRDefault="006F0F13" w:rsidP="006F0F13">
      <w:pPr>
        <w:ind w:firstLine="0"/>
      </w:pPr>
      <w:r w:rsidRPr="006F0F13">
        <w:t>韩非子强调：</w:t>
      </w:r>
    </w:p>
    <w:p w14:paraId="04952BC6" w14:textId="77777777" w:rsidR="006F0F13" w:rsidRPr="006F0F13" w:rsidRDefault="006F0F13" w:rsidP="006F0F13">
      <w:pPr>
        <w:numPr>
          <w:ilvl w:val="0"/>
          <w:numId w:val="25"/>
        </w:numPr>
      </w:pPr>
      <w:r w:rsidRPr="006F0F13">
        <w:rPr>
          <w:b/>
          <w:bCs/>
        </w:rPr>
        <w:t>忠孝不可混同</w:t>
      </w:r>
      <w:r w:rsidRPr="006F0F13">
        <w:t>；</w:t>
      </w:r>
    </w:p>
    <w:p w14:paraId="69BCFF4D" w14:textId="77777777" w:rsidR="006F0F13" w:rsidRPr="006F0F13" w:rsidRDefault="006F0F13" w:rsidP="006F0F13">
      <w:pPr>
        <w:numPr>
          <w:ilvl w:val="0"/>
          <w:numId w:val="25"/>
        </w:numPr>
      </w:pPr>
      <w:r w:rsidRPr="006F0F13">
        <w:t>君主考察臣子的标准应为是否忠于国家，而非是否孝顺父母；</w:t>
      </w:r>
    </w:p>
    <w:p w14:paraId="129B2BE7" w14:textId="77777777" w:rsidR="006F0F13" w:rsidRPr="006F0F13" w:rsidRDefault="006F0F13" w:rsidP="006F0F13">
      <w:pPr>
        <w:numPr>
          <w:ilvl w:val="0"/>
          <w:numId w:val="25"/>
        </w:numPr>
      </w:pPr>
      <w:r w:rsidRPr="006F0F13">
        <w:rPr>
          <w:b/>
          <w:bCs/>
        </w:rPr>
        <w:t>私德（如孝顺、节俭、温和）并不代表公德（如清廉、公正、忠诚国家）</w:t>
      </w:r>
      <w:r w:rsidRPr="006F0F13">
        <w:t>。</w:t>
      </w:r>
    </w:p>
    <w:p w14:paraId="65F00B37" w14:textId="77777777" w:rsidR="006F0F13" w:rsidRPr="006F0F13" w:rsidRDefault="006F0F13" w:rsidP="006F0F13">
      <w:pPr>
        <w:ind w:firstLine="0"/>
      </w:pPr>
      <w:r w:rsidRPr="006F0F13">
        <w:rPr>
          <w:highlight w:val="yellow"/>
        </w:rPr>
        <w:t>但这种分野并没有在中国传统文化中站住脚，原因有几方面：</w:t>
      </w:r>
    </w:p>
    <w:p w14:paraId="44EB3611" w14:textId="77777777" w:rsidR="006F0F13" w:rsidRPr="006F0F13" w:rsidRDefault="006F0F13" w:rsidP="006F0F13">
      <w:pPr>
        <w:ind w:firstLine="0"/>
        <w:rPr>
          <w:b/>
          <w:bCs/>
        </w:rPr>
      </w:pPr>
      <w:r w:rsidRPr="006F0F13">
        <w:rPr>
          <w:b/>
          <w:bCs/>
        </w:rPr>
        <w:t xml:space="preserve">▶ </w:t>
      </w:r>
      <w:r w:rsidRPr="006F0F13">
        <w:rPr>
          <w:b/>
          <w:bCs/>
        </w:rPr>
        <w:t>一、儒家文化深植人心</w:t>
      </w:r>
    </w:p>
    <w:p w14:paraId="0E85F209" w14:textId="77777777" w:rsidR="006F0F13" w:rsidRPr="006F0F13" w:rsidRDefault="006F0F13" w:rsidP="006F0F13">
      <w:pPr>
        <w:numPr>
          <w:ilvl w:val="0"/>
          <w:numId w:val="26"/>
        </w:numPr>
      </w:pPr>
      <w:r w:rsidRPr="006F0F13">
        <w:t>儒家讲</w:t>
      </w:r>
      <w:r w:rsidRPr="006F0F13">
        <w:t>“</w:t>
      </w:r>
      <w:r w:rsidRPr="006F0F13">
        <w:t>三纲五常</w:t>
      </w:r>
      <w:r w:rsidRPr="006F0F13">
        <w:t>”</w:t>
      </w:r>
      <w:r w:rsidRPr="006F0F13">
        <w:t>，其中</w:t>
      </w:r>
      <w:r w:rsidRPr="006F0F13">
        <w:t>“</w:t>
      </w:r>
      <w:r w:rsidRPr="006F0F13">
        <w:t>孝</w:t>
      </w:r>
      <w:r w:rsidRPr="006F0F13">
        <w:t>”</w:t>
      </w:r>
      <w:r w:rsidRPr="006F0F13">
        <w:t>为百善之首；</w:t>
      </w:r>
    </w:p>
    <w:p w14:paraId="43A2FE2A" w14:textId="77777777" w:rsidR="006F0F13" w:rsidRPr="006F0F13" w:rsidRDefault="006F0F13" w:rsidP="006F0F13">
      <w:pPr>
        <w:numPr>
          <w:ilvl w:val="0"/>
          <w:numId w:val="26"/>
        </w:numPr>
      </w:pPr>
      <w:r w:rsidRPr="006F0F13">
        <w:t>公私混淆</w:t>
      </w:r>
      <w:r w:rsidRPr="006F0F13">
        <w:t>——“</w:t>
      </w:r>
      <w:r w:rsidRPr="006F0F13">
        <w:t>天下为家</w:t>
      </w:r>
      <w:r w:rsidRPr="006F0F13">
        <w:t>”</w:t>
      </w:r>
      <w:r w:rsidRPr="006F0F13">
        <w:t>，皇帝是</w:t>
      </w:r>
      <w:r w:rsidRPr="006F0F13">
        <w:t>“</w:t>
      </w:r>
      <w:r w:rsidRPr="006F0F13">
        <w:t>天下之父</w:t>
      </w:r>
      <w:r w:rsidRPr="006F0F13">
        <w:t>”</w:t>
      </w:r>
      <w:r w:rsidRPr="006F0F13">
        <w:t>，百姓是</w:t>
      </w:r>
      <w:r w:rsidRPr="006F0F13">
        <w:t>“</w:t>
      </w:r>
      <w:r w:rsidRPr="006F0F13">
        <w:t>子民</w:t>
      </w:r>
      <w:r w:rsidRPr="006F0F13">
        <w:t>”</w:t>
      </w:r>
      <w:r w:rsidRPr="006F0F13">
        <w:t>；</w:t>
      </w:r>
    </w:p>
    <w:p w14:paraId="5EFD6241" w14:textId="77777777" w:rsidR="006F0F13" w:rsidRPr="006F0F13" w:rsidRDefault="006F0F13" w:rsidP="006F0F13">
      <w:pPr>
        <w:numPr>
          <w:ilvl w:val="0"/>
          <w:numId w:val="26"/>
        </w:numPr>
      </w:pPr>
      <w:r w:rsidRPr="006F0F13">
        <w:t>所以</w:t>
      </w:r>
      <w:r w:rsidRPr="006F0F13">
        <w:rPr>
          <w:b/>
          <w:bCs/>
        </w:rPr>
        <w:t>对一个人的道德判断经常是看他对家庭、长辈是否忠顺</w:t>
      </w:r>
      <w:r w:rsidRPr="006F0F13">
        <w:t>。</w:t>
      </w:r>
    </w:p>
    <w:p w14:paraId="39AF3F04" w14:textId="77777777" w:rsidR="006F0F13" w:rsidRPr="006F0F13" w:rsidRDefault="006F0F13" w:rsidP="006F0F13">
      <w:pPr>
        <w:ind w:firstLine="0"/>
      </w:pPr>
      <w:r w:rsidRPr="006F0F13">
        <w:t>举例：很多地方官员评比清廉标准会用</w:t>
      </w:r>
      <w:r w:rsidRPr="006F0F13">
        <w:t>“</w:t>
      </w:r>
      <w:r w:rsidRPr="006F0F13">
        <w:t>是否孝顺</w:t>
      </w:r>
      <w:r w:rsidRPr="006F0F13">
        <w:t>”</w:t>
      </w:r>
      <w:r w:rsidRPr="006F0F13">
        <w:t>来作为参考。</w:t>
      </w:r>
    </w:p>
    <w:p w14:paraId="13114968" w14:textId="77777777" w:rsidR="006F0F13" w:rsidRPr="006F0F13" w:rsidRDefault="006F0F13" w:rsidP="006F0F13">
      <w:pPr>
        <w:ind w:firstLine="0"/>
        <w:rPr>
          <w:b/>
          <w:bCs/>
        </w:rPr>
      </w:pPr>
      <w:r w:rsidRPr="006F0F13">
        <w:rPr>
          <w:b/>
          <w:bCs/>
        </w:rPr>
        <w:t xml:space="preserve">▶ </w:t>
      </w:r>
      <w:r w:rsidRPr="006F0F13">
        <w:rPr>
          <w:b/>
          <w:bCs/>
        </w:rPr>
        <w:t>二、</w:t>
      </w:r>
      <w:r w:rsidRPr="006F0F13">
        <w:rPr>
          <w:b/>
          <w:bCs/>
          <w:highlight w:val="yellow"/>
        </w:rPr>
        <w:t>政治缺乏制度化监督，只能</w:t>
      </w:r>
      <w:r w:rsidRPr="006F0F13">
        <w:rPr>
          <w:b/>
          <w:bCs/>
          <w:highlight w:val="yellow"/>
        </w:rPr>
        <w:t>“</w:t>
      </w:r>
      <w:r w:rsidRPr="006F0F13">
        <w:rPr>
          <w:b/>
          <w:bCs/>
          <w:highlight w:val="yellow"/>
        </w:rPr>
        <w:t>道德化</w:t>
      </w:r>
      <w:r w:rsidRPr="006F0F13">
        <w:rPr>
          <w:b/>
          <w:bCs/>
          <w:highlight w:val="yellow"/>
        </w:rPr>
        <w:t>”</w:t>
      </w:r>
    </w:p>
    <w:p w14:paraId="1939E32A" w14:textId="77777777" w:rsidR="006F0F13" w:rsidRPr="006F0F13" w:rsidRDefault="006F0F13" w:rsidP="006F0F13">
      <w:pPr>
        <w:numPr>
          <w:ilvl w:val="0"/>
          <w:numId w:val="27"/>
        </w:numPr>
      </w:pPr>
      <w:r w:rsidRPr="006F0F13">
        <w:t>没有真正意义上的法治与监察系统；</w:t>
      </w:r>
    </w:p>
    <w:p w14:paraId="5CCC8791" w14:textId="77777777" w:rsidR="006F0F13" w:rsidRPr="006F0F13" w:rsidRDefault="006F0F13" w:rsidP="006F0F13">
      <w:pPr>
        <w:numPr>
          <w:ilvl w:val="0"/>
          <w:numId w:val="27"/>
        </w:numPr>
      </w:pPr>
      <w:r w:rsidRPr="006F0F13">
        <w:t>无法通过公开制度惩治贪污、滥权，于是社会只能依靠道德评判。</w:t>
      </w:r>
    </w:p>
    <w:p w14:paraId="2D79A031" w14:textId="77777777" w:rsidR="006F0F13" w:rsidRPr="006F0F13" w:rsidRDefault="006F0F13" w:rsidP="006F0F13">
      <w:pPr>
        <w:ind w:firstLine="0"/>
      </w:pPr>
      <w:r w:rsidRPr="006F0F13">
        <w:rPr>
          <w:highlight w:val="yellow"/>
        </w:rPr>
        <w:t>比如和珅</w:t>
      </w:r>
      <w:r w:rsidRPr="006F0F13">
        <w:rPr>
          <w:highlight w:val="yellow"/>
        </w:rPr>
        <w:t>——</w:t>
      </w:r>
      <w:r w:rsidRPr="006F0F13">
        <w:rPr>
          <w:highlight w:val="yellow"/>
        </w:rPr>
        <w:t>对家族很好，但对国家极度贪腐；而清官海瑞对家人苛刻，但对国家清廉</w:t>
      </w:r>
      <w:r w:rsidRPr="006F0F13">
        <w:t>。</w:t>
      </w:r>
    </w:p>
    <w:p w14:paraId="2E033B76" w14:textId="77777777" w:rsidR="006F0F13" w:rsidRPr="006F0F13" w:rsidRDefault="006F0F13" w:rsidP="006F0F13">
      <w:pPr>
        <w:ind w:firstLine="0"/>
      </w:pPr>
      <w:r w:rsidRPr="006F0F13">
        <w:t>传统中国社会</w:t>
      </w:r>
      <w:r w:rsidRPr="006F0F13">
        <w:rPr>
          <w:b/>
          <w:bCs/>
        </w:rPr>
        <w:t>往往容忍</w:t>
      </w:r>
      <w:r w:rsidRPr="006F0F13">
        <w:rPr>
          <w:b/>
          <w:bCs/>
        </w:rPr>
        <w:t>“</w:t>
      </w:r>
      <w:r w:rsidRPr="006F0F13">
        <w:rPr>
          <w:b/>
          <w:bCs/>
        </w:rPr>
        <w:t>为家族贪污</w:t>
      </w:r>
      <w:r w:rsidRPr="006F0F13">
        <w:rPr>
          <w:b/>
          <w:bCs/>
        </w:rPr>
        <w:t>”</w:t>
      </w:r>
      <w:r w:rsidRPr="006F0F13">
        <w:rPr>
          <w:b/>
          <w:bCs/>
        </w:rPr>
        <w:t>而鄙视</w:t>
      </w:r>
      <w:r w:rsidRPr="006F0F13">
        <w:rPr>
          <w:b/>
          <w:bCs/>
        </w:rPr>
        <w:t>“</w:t>
      </w:r>
      <w:r w:rsidRPr="006F0F13">
        <w:rPr>
          <w:b/>
          <w:bCs/>
        </w:rPr>
        <w:t>大义灭亲</w:t>
      </w:r>
      <w:r w:rsidRPr="006F0F13">
        <w:rPr>
          <w:b/>
          <w:bCs/>
        </w:rPr>
        <w:t>”</w:t>
      </w:r>
      <w:r w:rsidRPr="006F0F13">
        <w:rPr>
          <w:b/>
          <w:bCs/>
        </w:rPr>
        <w:t>式的清官</w:t>
      </w:r>
      <w:r w:rsidRPr="006F0F13">
        <w:t>，正是因为公私德界限模糊。</w:t>
      </w:r>
    </w:p>
    <w:p w14:paraId="4D0CF888" w14:textId="77777777" w:rsidR="006F0F13" w:rsidRPr="006F0F13" w:rsidRDefault="006F0F13" w:rsidP="006F0F13">
      <w:pPr>
        <w:ind w:firstLine="0"/>
        <w:rPr>
          <w:b/>
          <w:bCs/>
        </w:rPr>
      </w:pPr>
      <w:r w:rsidRPr="006F0F13">
        <w:rPr>
          <w:b/>
          <w:bCs/>
        </w:rPr>
        <w:t xml:space="preserve">▶ </w:t>
      </w:r>
      <w:r w:rsidRPr="006F0F13">
        <w:rPr>
          <w:b/>
          <w:bCs/>
        </w:rPr>
        <w:t>三、韩非子虽有洞见，但未在实践中获得支持</w:t>
      </w:r>
    </w:p>
    <w:p w14:paraId="05A74B02" w14:textId="77777777" w:rsidR="006F0F13" w:rsidRPr="006F0F13" w:rsidRDefault="006F0F13" w:rsidP="006F0F13">
      <w:pPr>
        <w:numPr>
          <w:ilvl w:val="0"/>
          <w:numId w:val="28"/>
        </w:numPr>
      </w:pPr>
      <w:r w:rsidRPr="006F0F13">
        <w:t>韩非子被李斯所害，秦始皇虽赏识其学说，但并未全面施行；</w:t>
      </w:r>
    </w:p>
    <w:p w14:paraId="7DF537C8" w14:textId="77777777" w:rsidR="006F0F13" w:rsidRPr="006F0F13" w:rsidRDefault="006F0F13" w:rsidP="006F0F13">
      <w:pPr>
        <w:numPr>
          <w:ilvl w:val="0"/>
          <w:numId w:val="28"/>
        </w:numPr>
      </w:pPr>
      <w:r w:rsidRPr="006F0F13">
        <w:rPr>
          <w:b/>
          <w:bCs/>
        </w:rPr>
        <w:t>法家的术语和工具被采纳，但其深层伦理探索未被继承</w:t>
      </w:r>
      <w:r w:rsidRPr="006F0F13">
        <w:t>；</w:t>
      </w:r>
    </w:p>
    <w:p w14:paraId="4369EC5E" w14:textId="77777777" w:rsidR="006F0F13" w:rsidRPr="006F0F13" w:rsidRDefault="006F0F13" w:rsidP="006F0F13">
      <w:pPr>
        <w:numPr>
          <w:ilvl w:val="0"/>
          <w:numId w:val="28"/>
        </w:numPr>
      </w:pPr>
      <w:r w:rsidRPr="006F0F13">
        <w:t>儒法混合（如汉初</w:t>
      </w:r>
      <w:r w:rsidRPr="006F0F13">
        <w:t>“</w:t>
      </w:r>
      <w:r w:rsidRPr="006F0F13">
        <w:t>外儒内法</w:t>
      </w:r>
      <w:r w:rsidRPr="006F0F13">
        <w:t>”</w:t>
      </w:r>
      <w:r w:rsidRPr="006F0F13">
        <w:t>）更强化了这一混乱。</w:t>
      </w:r>
    </w:p>
    <w:p w14:paraId="519D9D9A" w14:textId="77777777" w:rsidR="006F0F13" w:rsidRPr="006F0F13" w:rsidRDefault="00000000" w:rsidP="006F0F13">
      <w:pPr>
        <w:ind w:firstLine="0"/>
      </w:pPr>
      <w:r>
        <w:pict w14:anchorId="3394ED8D">
          <v:rect id="_x0000_i1036" style="width:0;height:1.5pt" o:hralign="center" o:hrstd="t" o:hr="t" fillcolor="#a0a0a0" stroked="f"/>
        </w:pict>
      </w:r>
    </w:p>
    <w:p w14:paraId="26B3F36A" w14:textId="77777777" w:rsidR="006F0F13" w:rsidRPr="006F0F13" w:rsidRDefault="006F0F13" w:rsidP="006F0F13">
      <w:pPr>
        <w:ind w:firstLine="0"/>
        <w:rPr>
          <w:b/>
          <w:bCs/>
        </w:rPr>
      </w:pPr>
      <w:r w:rsidRPr="006F0F13">
        <w:rPr>
          <w:b/>
          <w:bCs/>
        </w:rPr>
        <w:t>小结：</w:t>
      </w:r>
    </w:p>
    <w:p w14:paraId="608DF482" w14:textId="77777777" w:rsidR="006F0F13" w:rsidRPr="006F0F13" w:rsidRDefault="006F0F13" w:rsidP="006F0F13">
      <w:pPr>
        <w:ind w:firstLine="0"/>
      </w:pPr>
      <w:r w:rsidRPr="006F0F13">
        <w:t>你提到的三点，其实隐含一个核心命题：</w:t>
      </w:r>
    </w:p>
    <w:p w14:paraId="40EA189C" w14:textId="77777777" w:rsidR="006F0F13" w:rsidRPr="006F0F13" w:rsidRDefault="006F0F13" w:rsidP="006F0F13">
      <w:pPr>
        <w:ind w:firstLine="0"/>
      </w:pPr>
      <w:r w:rsidRPr="006F0F13">
        <w:rPr>
          <w:b/>
          <w:bCs/>
        </w:rPr>
        <w:t>中国传统政治思想虽然在技术上非常先进（法家），但在伦理结构和制度保障上却非常薄弱，导致政治走向了</w:t>
      </w:r>
      <w:r w:rsidRPr="006F0F13">
        <w:rPr>
          <w:b/>
          <w:bCs/>
          <w:highlight w:val="yellow"/>
        </w:rPr>
        <w:t>“</w:t>
      </w:r>
      <w:r w:rsidRPr="006F0F13">
        <w:rPr>
          <w:b/>
          <w:bCs/>
          <w:highlight w:val="yellow"/>
        </w:rPr>
        <w:t>实用暴政</w:t>
      </w:r>
      <w:r w:rsidRPr="006F0F13">
        <w:rPr>
          <w:b/>
          <w:bCs/>
          <w:highlight w:val="yellow"/>
        </w:rPr>
        <w:t>”</w:t>
      </w:r>
      <w:r w:rsidRPr="006F0F13">
        <w:rPr>
          <w:b/>
          <w:bCs/>
          <w:highlight w:val="yellow"/>
        </w:rPr>
        <w:t>，而不是</w:t>
      </w:r>
      <w:r w:rsidRPr="006F0F13">
        <w:rPr>
          <w:b/>
          <w:bCs/>
          <w:highlight w:val="yellow"/>
        </w:rPr>
        <w:t>“</w:t>
      </w:r>
      <w:r w:rsidRPr="006F0F13">
        <w:rPr>
          <w:b/>
          <w:bCs/>
          <w:highlight w:val="yellow"/>
        </w:rPr>
        <w:t>公共理性</w:t>
      </w:r>
      <w:r w:rsidRPr="006F0F13">
        <w:rPr>
          <w:b/>
          <w:bCs/>
          <w:highlight w:val="yellow"/>
        </w:rPr>
        <w:t>”</w:t>
      </w:r>
      <w:r w:rsidRPr="006F0F13">
        <w:rPr>
          <w:b/>
          <w:bCs/>
          <w:highlight w:val="yellow"/>
        </w:rPr>
        <w:t>。</w:t>
      </w:r>
    </w:p>
    <w:p w14:paraId="6FBEFC66" w14:textId="77777777" w:rsidR="006F0F13" w:rsidRPr="006F0F13" w:rsidRDefault="006F0F13" w:rsidP="006F0F13">
      <w:pPr>
        <w:ind w:firstLine="0"/>
      </w:pPr>
      <w:r w:rsidRPr="006F0F13">
        <w:t>韩非子确实是中国哲学史上一个高峰，他提出的许多问题（比如公私德分立）在今天依然尖锐。但也正因为他对现实政治太过清醒、太过功利，才让他成为了</w:t>
      </w:r>
      <w:r w:rsidRPr="006F0F13">
        <w:t>“</w:t>
      </w:r>
      <w:r w:rsidRPr="006F0F13">
        <w:t>一个时代黑暗的象征</w:t>
      </w:r>
      <w:r w:rsidRPr="006F0F13">
        <w:t>”</w:t>
      </w:r>
      <w:r w:rsidRPr="006F0F13">
        <w:t>。</w:t>
      </w:r>
    </w:p>
    <w:p w14:paraId="0CE5CC32" w14:textId="77777777" w:rsidR="006F0F13" w:rsidRPr="006F0F13" w:rsidRDefault="006F0F13" w:rsidP="006F0F13">
      <w:pPr>
        <w:ind w:firstLine="0"/>
      </w:pPr>
      <w:r w:rsidRPr="006F0F13">
        <w:t>如果你对这个话题有兴趣，推荐：</w:t>
      </w:r>
    </w:p>
    <w:p w14:paraId="66D74672" w14:textId="77777777" w:rsidR="006F0F13" w:rsidRPr="006F0F13" w:rsidRDefault="006F0F13" w:rsidP="006F0F13">
      <w:pPr>
        <w:numPr>
          <w:ilvl w:val="0"/>
          <w:numId w:val="29"/>
        </w:numPr>
      </w:pPr>
      <w:r w:rsidRPr="006F0F13">
        <w:t>秦晖：《传统十论》《走出帝制》</w:t>
      </w:r>
    </w:p>
    <w:p w14:paraId="6BB66AAA" w14:textId="77777777" w:rsidR="006F0F13" w:rsidRPr="006F0F13" w:rsidRDefault="006F0F13" w:rsidP="006F0F13">
      <w:pPr>
        <w:numPr>
          <w:ilvl w:val="0"/>
          <w:numId w:val="29"/>
        </w:numPr>
      </w:pPr>
      <w:r w:rsidRPr="006F0F13">
        <w:t>余英时：《中国思想传统的现代诠释》</w:t>
      </w:r>
    </w:p>
    <w:p w14:paraId="5026E123" w14:textId="77777777" w:rsidR="006F0F13" w:rsidRPr="006F0F13" w:rsidRDefault="006F0F13" w:rsidP="006F0F13">
      <w:pPr>
        <w:numPr>
          <w:ilvl w:val="0"/>
          <w:numId w:val="29"/>
        </w:numPr>
      </w:pPr>
      <w:r w:rsidRPr="006F0F13">
        <w:t>雷颐：《韩非子与</w:t>
      </w:r>
      <w:r w:rsidRPr="006F0F13">
        <w:t>“</w:t>
      </w:r>
      <w:r w:rsidRPr="006F0F13">
        <w:t>国家理性</w:t>
      </w:r>
      <w:r w:rsidRPr="006F0F13">
        <w:t>”</w:t>
      </w:r>
      <w:r w:rsidRPr="006F0F13">
        <w:t>》</w:t>
      </w:r>
    </w:p>
    <w:p w14:paraId="7E97CC69" w14:textId="77777777" w:rsidR="006F0F13" w:rsidRDefault="006F0F13" w:rsidP="006F0F13">
      <w:pPr>
        <w:ind w:firstLine="0"/>
      </w:pPr>
      <w:r w:rsidRPr="006F0F13">
        <w:t>这些都能帮助你更深入地理解这个问题。需要我总结成学习提纲或写成一篇文章，也可以告诉我。</w:t>
      </w:r>
    </w:p>
    <w:p w14:paraId="7E56EA7D" w14:textId="77777777" w:rsidR="006F0F13" w:rsidRDefault="006F0F13" w:rsidP="006F0F13">
      <w:pPr>
        <w:ind w:firstLine="0"/>
      </w:pPr>
    </w:p>
    <w:p w14:paraId="20194E71" w14:textId="604F9732" w:rsidR="006F0F13" w:rsidRDefault="006F0F13" w:rsidP="006F0F13">
      <w:pPr>
        <w:pStyle w:val="Heading1"/>
      </w:pPr>
      <w:r w:rsidRPr="006F0F13">
        <w:t>现实主义训练</w:t>
      </w:r>
    </w:p>
    <w:p w14:paraId="36E19153" w14:textId="77777777" w:rsidR="006F0F13" w:rsidRPr="006F0F13" w:rsidRDefault="006F0F13" w:rsidP="006F0F13">
      <w:pPr>
        <w:ind w:firstLine="0"/>
      </w:pPr>
      <w:r w:rsidRPr="006F0F13">
        <w:t>你的思路非常好，而且你提出的这个</w:t>
      </w:r>
      <w:r w:rsidRPr="006F0F13">
        <w:t>“</w:t>
      </w:r>
      <w:r w:rsidRPr="006F0F13">
        <w:t>现实主义训练</w:t>
      </w:r>
      <w:r w:rsidRPr="006F0F13">
        <w:t>”</w:t>
      </w:r>
      <w:r w:rsidRPr="006F0F13">
        <w:t>方法已经具备了一套完整的教育哲学框架：</w:t>
      </w:r>
      <w:r w:rsidRPr="006F0F13">
        <w:t>**</w:t>
      </w:r>
      <w:r w:rsidRPr="006F0F13">
        <w:t>以比较视角切入，借助现实议题引导思辨，辅以体验式学习，目标是让她跳出理想主义、学会现实判断。</w:t>
      </w:r>
      <w:r w:rsidRPr="006F0F13">
        <w:t>**</w:t>
      </w:r>
      <w:r w:rsidRPr="006F0F13">
        <w:t>下面是我对你四个观点的整理和建议：</w:t>
      </w:r>
    </w:p>
    <w:p w14:paraId="0690F3A0" w14:textId="77777777" w:rsidR="006F0F13" w:rsidRPr="006F0F13" w:rsidRDefault="00000000" w:rsidP="006F0F13">
      <w:pPr>
        <w:ind w:firstLine="0"/>
      </w:pPr>
      <w:r>
        <w:pict w14:anchorId="515EAA51">
          <v:rect id="_x0000_i1037" style="width:0;height:1.5pt" o:hralign="center" o:hrstd="t" o:hr="t" fillcolor="#a0a0a0" stroked="f"/>
        </w:pict>
      </w:r>
    </w:p>
    <w:p w14:paraId="01DEE5C5" w14:textId="77777777" w:rsidR="006F0F13" w:rsidRPr="006F0F13" w:rsidRDefault="006F0F13" w:rsidP="006F0F13">
      <w:pPr>
        <w:ind w:firstLine="0"/>
        <w:rPr>
          <w:b/>
          <w:bCs/>
        </w:rPr>
      </w:pPr>
      <w:r w:rsidRPr="006F0F13">
        <w:rPr>
          <w:b/>
          <w:bCs/>
        </w:rPr>
        <w:t xml:space="preserve">1. </w:t>
      </w:r>
      <w:r w:rsidRPr="006F0F13">
        <w:rPr>
          <w:b/>
          <w:bCs/>
        </w:rPr>
        <w:t>对比《君主论》与《韩非子》的写作任务：现实主义思维的起点</w:t>
      </w:r>
    </w:p>
    <w:p w14:paraId="5F216339" w14:textId="77777777" w:rsidR="006F0F13" w:rsidRPr="006F0F13" w:rsidRDefault="006F0F13" w:rsidP="006F0F13">
      <w:pPr>
        <w:ind w:firstLine="0"/>
      </w:pPr>
      <w:r w:rsidRPr="006F0F13">
        <w:t>这是一个非常出色的切入点，原因有三：</w:t>
      </w:r>
    </w:p>
    <w:p w14:paraId="1EE86571" w14:textId="77777777" w:rsidR="006F0F13" w:rsidRPr="006F0F13" w:rsidRDefault="006F0F13" w:rsidP="006F0F13">
      <w:pPr>
        <w:numPr>
          <w:ilvl w:val="0"/>
          <w:numId w:val="30"/>
        </w:numPr>
      </w:pPr>
      <w:r w:rsidRPr="006F0F13">
        <w:rPr>
          <w:b/>
          <w:bCs/>
        </w:rPr>
        <w:t>题目有张力</w:t>
      </w:r>
      <w:r w:rsidRPr="006F0F13">
        <w:t>：两位古代政治思想家的代表作，东西方对</w:t>
      </w:r>
      <w:r w:rsidRPr="006F0F13">
        <w:t>“</w:t>
      </w:r>
      <w:r w:rsidRPr="006F0F13">
        <w:t>人性、权力、治理</w:t>
      </w:r>
      <w:r w:rsidRPr="006F0F13">
        <w:t>”</w:t>
      </w:r>
      <w:r w:rsidRPr="006F0F13">
        <w:t>的不同理解。</w:t>
      </w:r>
    </w:p>
    <w:p w14:paraId="54886176" w14:textId="77777777" w:rsidR="006F0F13" w:rsidRPr="006F0F13" w:rsidRDefault="006F0F13" w:rsidP="006F0F13">
      <w:pPr>
        <w:numPr>
          <w:ilvl w:val="0"/>
          <w:numId w:val="30"/>
        </w:numPr>
      </w:pPr>
      <w:r w:rsidRPr="006F0F13">
        <w:rPr>
          <w:b/>
          <w:bCs/>
        </w:rPr>
        <w:t>逻辑训练机会</w:t>
      </w:r>
      <w:r w:rsidRPr="006F0F13">
        <w:t>：她要处理</w:t>
      </w:r>
      <w:r w:rsidRPr="006F0F13">
        <w:t>“</w:t>
      </w:r>
      <w:r w:rsidRPr="006F0F13">
        <w:t>相同点</w:t>
      </w:r>
      <w:r w:rsidRPr="006F0F13">
        <w:t>”</w:t>
      </w:r>
      <w:r w:rsidRPr="006F0F13">
        <w:t>（都现实）与</w:t>
      </w:r>
      <w:r w:rsidRPr="006F0F13">
        <w:t>“</w:t>
      </w:r>
      <w:r w:rsidRPr="006F0F13">
        <w:t>不同点</w:t>
      </w:r>
      <w:r w:rsidRPr="006F0F13">
        <w:t>”</w:t>
      </w:r>
      <w:r w:rsidRPr="006F0F13">
        <w:t>（对人性的态度、对制度的理解、对道德的安排），这能训练</w:t>
      </w:r>
      <w:r w:rsidRPr="006F0F13">
        <w:rPr>
          <w:b/>
          <w:bCs/>
        </w:rPr>
        <w:t>比较思维</w:t>
      </w:r>
      <w:r w:rsidRPr="006F0F13">
        <w:rPr>
          <w:b/>
          <w:bCs/>
        </w:rPr>
        <w:t xml:space="preserve"> + </w:t>
      </w:r>
      <w:r w:rsidRPr="006F0F13">
        <w:rPr>
          <w:b/>
          <w:bCs/>
        </w:rPr>
        <w:t>概括能力</w:t>
      </w:r>
      <w:r w:rsidRPr="006F0F13">
        <w:t>。</w:t>
      </w:r>
    </w:p>
    <w:p w14:paraId="0F0FDBAA" w14:textId="77777777" w:rsidR="006F0F13" w:rsidRPr="006F0F13" w:rsidRDefault="006F0F13" w:rsidP="006F0F13">
      <w:pPr>
        <w:numPr>
          <w:ilvl w:val="0"/>
          <w:numId w:val="30"/>
        </w:numPr>
      </w:pPr>
      <w:r w:rsidRPr="006F0F13">
        <w:rPr>
          <w:b/>
          <w:bCs/>
        </w:rPr>
        <w:lastRenderedPageBreak/>
        <w:t>情绪安全</w:t>
      </w:r>
      <w:r w:rsidRPr="006F0F13">
        <w:t>：不像谈论</w:t>
      </w:r>
      <w:r w:rsidRPr="006F0F13">
        <w:t>“</w:t>
      </w:r>
      <w:r w:rsidRPr="006F0F13">
        <w:t>共产党好不好</w:t>
      </w:r>
      <w:r w:rsidRPr="006F0F13">
        <w:t>”</w:t>
      </w:r>
      <w:r w:rsidRPr="006F0F13">
        <w:t>那么危险敏感，而是以历史文本为载体，更容易让她</w:t>
      </w:r>
      <w:r w:rsidRPr="006F0F13">
        <w:t>“</w:t>
      </w:r>
      <w:r w:rsidRPr="006F0F13">
        <w:t>借古观今</w:t>
      </w:r>
      <w:r w:rsidRPr="006F0F13">
        <w:t>”</w:t>
      </w:r>
      <w:r w:rsidRPr="006F0F13">
        <w:t>。</w:t>
      </w:r>
    </w:p>
    <w:p w14:paraId="6E6ABC88" w14:textId="77777777" w:rsidR="006F0F13" w:rsidRPr="006F0F13" w:rsidRDefault="006F0F13" w:rsidP="006F0F13">
      <w:pPr>
        <w:ind w:firstLine="0"/>
      </w:pPr>
      <w:r w:rsidRPr="006F0F13">
        <w:rPr>
          <w:rFonts w:ascii="Segoe UI Emoji" w:hAnsi="Segoe UI Emoji" w:cs="Segoe UI Emoji"/>
        </w:rPr>
        <w:t>💡</w:t>
      </w:r>
      <w:r w:rsidRPr="006F0F13">
        <w:t xml:space="preserve"> </w:t>
      </w:r>
      <w:r w:rsidRPr="006F0F13">
        <w:rPr>
          <w:b/>
          <w:bCs/>
        </w:rPr>
        <w:t>你可以这样设计她的任务：</w:t>
      </w:r>
    </w:p>
    <w:p w14:paraId="0FCF9AF4" w14:textId="77777777" w:rsidR="006F0F13" w:rsidRPr="006F0F13" w:rsidRDefault="006F0F13" w:rsidP="006F0F13">
      <w:pPr>
        <w:numPr>
          <w:ilvl w:val="0"/>
          <w:numId w:val="31"/>
        </w:numPr>
      </w:pPr>
      <w:r w:rsidRPr="006F0F13">
        <w:rPr>
          <w:b/>
          <w:bCs/>
        </w:rPr>
        <w:t>任务名</w:t>
      </w:r>
      <w:r w:rsidRPr="006F0F13">
        <w:t>：君主论与韩非子：现实政治的两个视角</w:t>
      </w:r>
    </w:p>
    <w:p w14:paraId="2A784BB3" w14:textId="77777777" w:rsidR="006F0F13" w:rsidRPr="006F0F13" w:rsidRDefault="006F0F13" w:rsidP="006F0F13">
      <w:pPr>
        <w:numPr>
          <w:ilvl w:val="0"/>
          <w:numId w:val="31"/>
        </w:numPr>
      </w:pPr>
      <w:r w:rsidRPr="006F0F13">
        <w:rPr>
          <w:b/>
          <w:bCs/>
        </w:rPr>
        <w:t>写作提纲参考</w:t>
      </w:r>
      <w:r w:rsidRPr="006F0F13">
        <w:t>：</w:t>
      </w:r>
    </w:p>
    <w:p w14:paraId="63FCC953" w14:textId="77777777" w:rsidR="006F0F13" w:rsidRPr="006F0F13" w:rsidRDefault="006F0F13" w:rsidP="006F0F13">
      <w:pPr>
        <w:numPr>
          <w:ilvl w:val="1"/>
          <w:numId w:val="31"/>
        </w:numPr>
      </w:pPr>
      <w:r w:rsidRPr="006F0F13">
        <w:t>简述两本书的核心观点（找一篇整理文章给她）</w:t>
      </w:r>
    </w:p>
    <w:p w14:paraId="73C450F0" w14:textId="77777777" w:rsidR="006F0F13" w:rsidRPr="006F0F13" w:rsidRDefault="006F0F13" w:rsidP="006F0F13">
      <w:pPr>
        <w:numPr>
          <w:ilvl w:val="1"/>
          <w:numId w:val="31"/>
        </w:numPr>
      </w:pPr>
      <w:r w:rsidRPr="006F0F13">
        <w:t>哪些地方观点相似？（比如对道德虚伪性的揭露）</w:t>
      </w:r>
    </w:p>
    <w:p w14:paraId="4D61F495" w14:textId="77777777" w:rsidR="006F0F13" w:rsidRPr="006F0F13" w:rsidRDefault="006F0F13" w:rsidP="006F0F13">
      <w:pPr>
        <w:numPr>
          <w:ilvl w:val="1"/>
          <w:numId w:val="31"/>
        </w:numPr>
      </w:pPr>
      <w:r w:rsidRPr="006F0F13">
        <w:t>哪些地方相反？（对人性的定位、权力的合法性来源）</w:t>
      </w:r>
    </w:p>
    <w:p w14:paraId="41F0D976" w14:textId="77777777" w:rsidR="006F0F13" w:rsidRPr="006F0F13" w:rsidRDefault="006F0F13" w:rsidP="006F0F13">
      <w:pPr>
        <w:numPr>
          <w:ilvl w:val="1"/>
          <w:numId w:val="31"/>
        </w:numPr>
      </w:pPr>
      <w:r w:rsidRPr="006F0F13">
        <w:t>哪一个更贴近现实？为什么？</w:t>
      </w:r>
    </w:p>
    <w:p w14:paraId="4FD35BD5" w14:textId="77777777" w:rsidR="006F0F13" w:rsidRPr="006F0F13" w:rsidRDefault="006F0F13" w:rsidP="006F0F13">
      <w:pPr>
        <w:numPr>
          <w:ilvl w:val="1"/>
          <w:numId w:val="31"/>
        </w:numPr>
      </w:pPr>
      <w:r w:rsidRPr="006F0F13">
        <w:t>你从中学到了什么？（强调反思和联系现实）</w:t>
      </w:r>
    </w:p>
    <w:p w14:paraId="7A76DDA8" w14:textId="77777777" w:rsidR="006F0F13" w:rsidRPr="006F0F13" w:rsidRDefault="006F0F13" w:rsidP="006F0F13">
      <w:pPr>
        <w:ind w:firstLine="0"/>
      </w:pPr>
      <w:r w:rsidRPr="006F0F13">
        <w:t>你可以引导她</w:t>
      </w:r>
      <w:r w:rsidRPr="006F0F13">
        <w:rPr>
          <w:b/>
          <w:bCs/>
        </w:rPr>
        <w:t>边看、边写、边问你问题</w:t>
      </w:r>
      <w:r w:rsidRPr="006F0F13">
        <w:t>，把你变成一个</w:t>
      </w:r>
      <w:r w:rsidRPr="006F0F13">
        <w:t>“</w:t>
      </w:r>
      <w:r w:rsidRPr="006F0F13">
        <w:t>辩论教练</w:t>
      </w:r>
      <w:r w:rsidRPr="006F0F13">
        <w:t>”</w:t>
      </w:r>
      <w:r w:rsidRPr="006F0F13">
        <w:t>而不是</w:t>
      </w:r>
      <w:r w:rsidRPr="006F0F13">
        <w:t>“</w:t>
      </w:r>
      <w:r w:rsidRPr="006F0F13">
        <w:t>讲课老师</w:t>
      </w:r>
      <w:r w:rsidRPr="006F0F13">
        <w:t>”</w:t>
      </w:r>
      <w:r w:rsidRPr="006F0F13">
        <w:t>，会更有效。</w:t>
      </w:r>
    </w:p>
    <w:p w14:paraId="3D2269B9" w14:textId="77777777" w:rsidR="006F0F13" w:rsidRPr="006F0F13" w:rsidRDefault="00000000" w:rsidP="006F0F13">
      <w:pPr>
        <w:ind w:firstLine="0"/>
      </w:pPr>
      <w:r>
        <w:pict w14:anchorId="37B8BE4B">
          <v:rect id="_x0000_i1038" style="width:0;height:1.5pt" o:hralign="center" o:hrstd="t" o:hr="t" fillcolor="#a0a0a0" stroked="f"/>
        </w:pict>
      </w:r>
    </w:p>
    <w:p w14:paraId="6C3EA310" w14:textId="77777777" w:rsidR="006F0F13" w:rsidRPr="006F0F13" w:rsidRDefault="006F0F13" w:rsidP="006F0F13">
      <w:pPr>
        <w:ind w:firstLine="0"/>
        <w:rPr>
          <w:b/>
          <w:bCs/>
        </w:rPr>
      </w:pPr>
      <w:r w:rsidRPr="006F0F13">
        <w:rPr>
          <w:b/>
          <w:bCs/>
        </w:rPr>
        <w:t xml:space="preserve">2. </w:t>
      </w:r>
      <w:r w:rsidRPr="006F0F13">
        <w:rPr>
          <w:b/>
          <w:bCs/>
        </w:rPr>
        <w:t>系统化资源（哈佛公开课、《小狗钱钱》等）的现实主义优势</w:t>
      </w:r>
    </w:p>
    <w:p w14:paraId="3A029A3E" w14:textId="77777777" w:rsidR="006F0F13" w:rsidRPr="006F0F13" w:rsidRDefault="006F0F13" w:rsidP="006F0F13">
      <w:pPr>
        <w:ind w:firstLine="0"/>
      </w:pPr>
      <w:r w:rsidRPr="006F0F13">
        <w:t>你说得对，这些资源</w:t>
      </w:r>
      <w:r w:rsidRPr="006F0F13">
        <w:rPr>
          <w:b/>
          <w:bCs/>
        </w:rPr>
        <w:t>现实且接地气</w:t>
      </w:r>
      <w:r w:rsidRPr="006F0F13">
        <w:t>，而且：</w:t>
      </w:r>
    </w:p>
    <w:p w14:paraId="10E41910" w14:textId="77777777" w:rsidR="006F0F13" w:rsidRPr="006F0F13" w:rsidRDefault="006F0F13" w:rsidP="006F0F13">
      <w:pPr>
        <w:numPr>
          <w:ilvl w:val="0"/>
          <w:numId w:val="32"/>
        </w:numPr>
      </w:pPr>
      <w:r w:rsidRPr="006F0F13">
        <w:t>**</w:t>
      </w:r>
      <w:r w:rsidRPr="006F0F13">
        <w:t>《小狗钱钱》</w:t>
      </w:r>
      <w:r w:rsidRPr="006F0F13">
        <w:t>**</w:t>
      </w:r>
      <w:r w:rsidRPr="006F0F13">
        <w:t>是情境化叙事，比较有代入感，对孩子友好。</w:t>
      </w:r>
    </w:p>
    <w:p w14:paraId="19A23ACE" w14:textId="77777777" w:rsidR="006F0F13" w:rsidRPr="006F0F13" w:rsidRDefault="006F0F13" w:rsidP="006F0F13">
      <w:pPr>
        <w:numPr>
          <w:ilvl w:val="0"/>
          <w:numId w:val="32"/>
        </w:numPr>
      </w:pPr>
      <w:r w:rsidRPr="006F0F13">
        <w:t>**</w:t>
      </w:r>
      <w:r w:rsidRPr="006F0F13">
        <w:t>哈佛公开课（如</w:t>
      </w:r>
      <w:r w:rsidRPr="006F0F13">
        <w:t>Michael Sandel</w:t>
      </w:r>
      <w:r w:rsidRPr="006F0F13">
        <w:t>的《公正》）</w:t>
      </w:r>
      <w:r w:rsidRPr="006F0F13">
        <w:t>**</w:t>
      </w:r>
      <w:r w:rsidRPr="006F0F13">
        <w:t>则用</w:t>
      </w:r>
      <w:r w:rsidRPr="006F0F13">
        <w:t>“</w:t>
      </w:r>
      <w:r w:rsidRPr="006F0F13">
        <w:t>你站在哪一边</w:t>
      </w:r>
      <w:r w:rsidRPr="006F0F13">
        <w:t>”</w:t>
      </w:r>
      <w:r w:rsidRPr="006F0F13">
        <w:t>的方式刺激思考，特别适合想法不成熟的年轻人。</w:t>
      </w:r>
    </w:p>
    <w:p w14:paraId="7FB6A8F4" w14:textId="77777777" w:rsidR="006F0F13" w:rsidRPr="006F0F13" w:rsidRDefault="006F0F13" w:rsidP="006F0F13">
      <w:pPr>
        <w:numPr>
          <w:ilvl w:val="0"/>
          <w:numId w:val="32"/>
        </w:numPr>
      </w:pPr>
      <w:r w:rsidRPr="006F0F13">
        <w:t>**</w:t>
      </w:r>
      <w:r w:rsidRPr="006F0F13">
        <w:t>《牛奶可乐经济学》</w:t>
      </w:r>
      <w:r w:rsidRPr="006F0F13">
        <w:t>**</w:t>
      </w:r>
      <w:r w:rsidRPr="006F0F13">
        <w:t>讲的是</w:t>
      </w:r>
      <w:r w:rsidRPr="006F0F13">
        <w:t>“</w:t>
      </w:r>
      <w:r w:rsidRPr="006F0F13">
        <w:t>生活中到处都是经济学</w:t>
      </w:r>
      <w:r w:rsidRPr="006F0F13">
        <w:t>”</w:t>
      </w:r>
      <w:r w:rsidRPr="006F0F13">
        <w:t>，正好把她从</w:t>
      </w:r>
      <w:r w:rsidRPr="006F0F13">
        <w:t>“</w:t>
      </w:r>
      <w:r w:rsidRPr="006F0F13">
        <w:t>政治恐惧</w:t>
      </w:r>
      <w:r w:rsidRPr="006F0F13">
        <w:t>”</w:t>
      </w:r>
      <w:r w:rsidRPr="006F0F13">
        <w:t>中拉到</w:t>
      </w:r>
      <w:r w:rsidRPr="006F0F13">
        <w:t>“</w:t>
      </w:r>
      <w:r w:rsidRPr="006F0F13">
        <w:t>行为理性</w:t>
      </w:r>
      <w:r w:rsidRPr="006F0F13">
        <w:t>”</w:t>
      </w:r>
      <w:r w:rsidRPr="006F0F13">
        <w:t>。</w:t>
      </w:r>
    </w:p>
    <w:p w14:paraId="1D7C9AB8" w14:textId="77777777" w:rsidR="006F0F13" w:rsidRPr="006F0F13" w:rsidRDefault="006F0F13" w:rsidP="006F0F13">
      <w:pPr>
        <w:ind w:firstLine="0"/>
      </w:pPr>
      <w:r w:rsidRPr="006F0F13">
        <w:rPr>
          <w:rFonts w:ascii="Segoe UI Emoji" w:hAnsi="Segoe UI Emoji" w:cs="Segoe UI Emoji"/>
        </w:rPr>
        <w:t>📌</w:t>
      </w:r>
      <w:r w:rsidRPr="006F0F13">
        <w:t xml:space="preserve"> </w:t>
      </w:r>
      <w:r w:rsidRPr="006F0F13">
        <w:rPr>
          <w:b/>
          <w:bCs/>
        </w:rPr>
        <w:t>建议你在她写政治哲学时，穿插这些内容</w:t>
      </w:r>
      <w:r w:rsidRPr="006F0F13">
        <w:t>，例如：</w:t>
      </w:r>
    </w:p>
    <w:p w14:paraId="504844E8" w14:textId="77777777" w:rsidR="006F0F13" w:rsidRPr="006F0F13" w:rsidRDefault="006F0F13" w:rsidP="006F0F13">
      <w:pPr>
        <w:numPr>
          <w:ilvl w:val="0"/>
          <w:numId w:val="33"/>
        </w:numPr>
      </w:pPr>
      <w:r w:rsidRPr="006F0F13">
        <w:t>“</w:t>
      </w:r>
      <w:r w:rsidRPr="006F0F13">
        <w:t>韩非子认为人性是恶，那你觉得《小狗钱钱》里面那个女主是</w:t>
      </w:r>
      <w:r w:rsidRPr="006F0F13">
        <w:t>‘</w:t>
      </w:r>
      <w:r w:rsidRPr="006F0F13">
        <w:t>恶</w:t>
      </w:r>
      <w:r w:rsidRPr="006F0F13">
        <w:t>’</w:t>
      </w:r>
      <w:r w:rsidRPr="006F0F13">
        <w:t>吗？</w:t>
      </w:r>
      <w:r w:rsidRPr="006F0F13">
        <w:t>”</w:t>
      </w:r>
    </w:p>
    <w:p w14:paraId="7F885DBB" w14:textId="77777777" w:rsidR="006F0F13" w:rsidRPr="006F0F13" w:rsidRDefault="006F0F13" w:rsidP="006F0F13">
      <w:pPr>
        <w:numPr>
          <w:ilvl w:val="0"/>
          <w:numId w:val="33"/>
        </w:numPr>
      </w:pPr>
      <w:r w:rsidRPr="006F0F13">
        <w:t>“</w:t>
      </w:r>
      <w:r w:rsidRPr="006F0F13">
        <w:t>《君主论》说统治者要懂得欺骗，那《牛奶可乐经济学》里有没有企业骗消费者的例子？</w:t>
      </w:r>
      <w:r w:rsidRPr="006F0F13">
        <w:t>”</w:t>
      </w:r>
    </w:p>
    <w:p w14:paraId="2D80CCE4" w14:textId="77777777" w:rsidR="006F0F13" w:rsidRPr="006F0F13" w:rsidRDefault="006F0F13" w:rsidP="006F0F13">
      <w:pPr>
        <w:numPr>
          <w:ilvl w:val="0"/>
          <w:numId w:val="33"/>
        </w:numPr>
      </w:pPr>
      <w:r w:rsidRPr="006F0F13">
        <w:t>这样她就能学会</w:t>
      </w:r>
      <w:r w:rsidRPr="006F0F13">
        <w:t>“</w:t>
      </w:r>
      <w:r w:rsidRPr="006F0F13">
        <w:t>把书中观点映射到日常生活</w:t>
      </w:r>
      <w:r w:rsidRPr="006F0F13">
        <w:t>”</w:t>
      </w:r>
      <w:r w:rsidRPr="006F0F13">
        <w:t>，这是现实主义思维的重要训练。</w:t>
      </w:r>
    </w:p>
    <w:p w14:paraId="41410757" w14:textId="77777777" w:rsidR="006F0F13" w:rsidRPr="006F0F13" w:rsidRDefault="00000000" w:rsidP="006F0F13">
      <w:pPr>
        <w:ind w:firstLine="0"/>
      </w:pPr>
      <w:r>
        <w:pict w14:anchorId="4569070E">
          <v:rect id="_x0000_i1039" style="width:0;height:1.5pt" o:hralign="center" o:hrstd="t" o:hr="t" fillcolor="#a0a0a0" stroked="f"/>
        </w:pict>
      </w:r>
    </w:p>
    <w:p w14:paraId="76C37D81" w14:textId="77777777" w:rsidR="006F0F13" w:rsidRPr="006F0F13" w:rsidRDefault="006F0F13" w:rsidP="006F0F13">
      <w:pPr>
        <w:ind w:firstLine="0"/>
        <w:rPr>
          <w:b/>
          <w:bCs/>
        </w:rPr>
      </w:pPr>
      <w:r w:rsidRPr="006F0F13">
        <w:rPr>
          <w:b/>
          <w:bCs/>
        </w:rPr>
        <w:t xml:space="preserve">3. </w:t>
      </w:r>
      <w:r w:rsidRPr="006F0F13">
        <w:rPr>
          <w:b/>
          <w:bCs/>
        </w:rPr>
        <w:t>引导她从理想主义转向经验主义：体验派的教学建议</w:t>
      </w:r>
    </w:p>
    <w:p w14:paraId="44B2A317" w14:textId="77777777" w:rsidR="006F0F13" w:rsidRPr="006F0F13" w:rsidRDefault="006F0F13" w:rsidP="006F0F13">
      <w:pPr>
        <w:ind w:firstLine="0"/>
      </w:pPr>
      <w:r w:rsidRPr="006F0F13">
        <w:t>你对中国文化的观察非常精准。中国传统教育：</w:t>
      </w:r>
    </w:p>
    <w:p w14:paraId="1427927C" w14:textId="77777777" w:rsidR="006F0F13" w:rsidRPr="006F0F13" w:rsidRDefault="006F0F13" w:rsidP="006F0F13">
      <w:pPr>
        <w:numPr>
          <w:ilvl w:val="0"/>
          <w:numId w:val="34"/>
        </w:numPr>
      </w:pPr>
      <w:r w:rsidRPr="006F0F13">
        <w:t>倾向</w:t>
      </w:r>
      <w:r w:rsidRPr="006F0F13">
        <w:t>“</w:t>
      </w:r>
      <w:r w:rsidRPr="006F0F13">
        <w:t>圣人崇拜</w:t>
      </w:r>
      <w:r w:rsidRPr="006F0F13">
        <w:t>”</w:t>
      </w:r>
      <w:r w:rsidRPr="006F0F13">
        <w:t>；</w:t>
      </w:r>
    </w:p>
    <w:p w14:paraId="4D2B4C74" w14:textId="77777777" w:rsidR="006F0F13" w:rsidRPr="006F0F13" w:rsidRDefault="006F0F13" w:rsidP="006F0F13">
      <w:pPr>
        <w:numPr>
          <w:ilvl w:val="0"/>
          <w:numId w:val="34"/>
        </w:numPr>
      </w:pPr>
      <w:r w:rsidRPr="006F0F13">
        <w:t>相信</w:t>
      </w:r>
      <w:r w:rsidRPr="006F0F13">
        <w:t>“</w:t>
      </w:r>
      <w:r w:rsidRPr="006F0F13">
        <w:t>书中自有黄金屋</w:t>
      </w:r>
      <w:r w:rsidRPr="006F0F13">
        <w:t>”</w:t>
      </w:r>
      <w:r w:rsidRPr="006F0F13">
        <w:t>；</w:t>
      </w:r>
    </w:p>
    <w:p w14:paraId="1120DAD5" w14:textId="77777777" w:rsidR="006F0F13" w:rsidRPr="006F0F13" w:rsidRDefault="006F0F13" w:rsidP="006F0F13">
      <w:pPr>
        <w:numPr>
          <w:ilvl w:val="0"/>
          <w:numId w:val="34"/>
        </w:numPr>
      </w:pPr>
      <w:r w:rsidRPr="006F0F13">
        <w:t>重结论、轻方法。</w:t>
      </w:r>
    </w:p>
    <w:p w14:paraId="3477C4F1" w14:textId="77777777" w:rsidR="006F0F13" w:rsidRPr="006F0F13" w:rsidRDefault="006F0F13" w:rsidP="006F0F13">
      <w:pPr>
        <w:ind w:firstLine="0"/>
      </w:pPr>
      <w:r w:rsidRPr="006F0F13">
        <w:t>而你要把她推向经验主义，其实更像美国教育的方式：</w:t>
      </w:r>
    </w:p>
    <w:p w14:paraId="71CB27CA" w14:textId="77777777" w:rsidR="006F0F13" w:rsidRPr="006F0F13" w:rsidRDefault="006F0F13" w:rsidP="006F0F13">
      <w:pPr>
        <w:numPr>
          <w:ilvl w:val="0"/>
          <w:numId w:val="35"/>
        </w:numPr>
      </w:pPr>
      <w:r w:rsidRPr="006F0F13">
        <w:t>问她：</w:t>
      </w:r>
      <w:r w:rsidRPr="006F0F13">
        <w:t>“</w:t>
      </w:r>
      <w:r w:rsidRPr="006F0F13">
        <w:t>你怎么看？</w:t>
      </w:r>
      <w:r w:rsidRPr="006F0F13">
        <w:t>”</w:t>
      </w:r>
    </w:p>
    <w:p w14:paraId="19C27336" w14:textId="77777777" w:rsidR="006F0F13" w:rsidRPr="006F0F13" w:rsidRDefault="006F0F13" w:rsidP="006F0F13">
      <w:pPr>
        <w:numPr>
          <w:ilvl w:val="0"/>
          <w:numId w:val="35"/>
        </w:numPr>
      </w:pPr>
      <w:r w:rsidRPr="006F0F13">
        <w:t>让她尝试：</w:t>
      </w:r>
      <w:r w:rsidRPr="006F0F13">
        <w:t>“</w:t>
      </w:r>
      <w:r w:rsidRPr="006F0F13">
        <w:t>你能不能试着调查一下？</w:t>
      </w:r>
      <w:r w:rsidRPr="006F0F13">
        <w:t>”</w:t>
      </w:r>
    </w:p>
    <w:p w14:paraId="53CA97C9" w14:textId="77777777" w:rsidR="006F0F13" w:rsidRPr="006F0F13" w:rsidRDefault="006F0F13" w:rsidP="006F0F13">
      <w:pPr>
        <w:numPr>
          <w:ilvl w:val="0"/>
          <w:numId w:val="35"/>
        </w:numPr>
      </w:pPr>
      <w:r w:rsidRPr="006F0F13">
        <w:t>教她失败是学习的一部分。</w:t>
      </w:r>
    </w:p>
    <w:p w14:paraId="1E2DEA90" w14:textId="77777777" w:rsidR="006F0F13" w:rsidRPr="006F0F13" w:rsidRDefault="006F0F13" w:rsidP="006F0F13">
      <w:pPr>
        <w:ind w:firstLine="0"/>
      </w:pPr>
      <w:r w:rsidRPr="006F0F13">
        <w:rPr>
          <w:rFonts w:ascii="Segoe UI Emoji" w:hAnsi="Segoe UI Emoji" w:cs="Segoe UI Emoji"/>
        </w:rPr>
        <w:t>📌</w:t>
      </w:r>
      <w:r w:rsidRPr="006F0F13">
        <w:t xml:space="preserve"> </w:t>
      </w:r>
      <w:r w:rsidRPr="006F0F13">
        <w:rPr>
          <w:b/>
          <w:bCs/>
        </w:rPr>
        <w:t>具体做法</w:t>
      </w:r>
      <w:r w:rsidRPr="006F0F13">
        <w:t>：</w:t>
      </w:r>
    </w:p>
    <w:p w14:paraId="628C6968" w14:textId="77777777" w:rsidR="006F0F13" w:rsidRPr="006F0F13" w:rsidRDefault="006F0F13" w:rsidP="006F0F13">
      <w:pPr>
        <w:numPr>
          <w:ilvl w:val="0"/>
          <w:numId w:val="36"/>
        </w:numPr>
      </w:pPr>
      <w:r w:rsidRPr="006F0F13">
        <w:t>让她做一个</w:t>
      </w:r>
      <w:r w:rsidRPr="006F0F13">
        <w:t>“</w:t>
      </w:r>
      <w:r w:rsidRPr="006F0F13">
        <w:t>微调查</w:t>
      </w:r>
      <w:r w:rsidRPr="006F0F13">
        <w:t>”</w:t>
      </w:r>
      <w:r w:rsidRPr="006F0F13">
        <w:t>：比如</w:t>
      </w:r>
      <w:r w:rsidRPr="006F0F13">
        <w:t>“</w:t>
      </w:r>
      <w:r w:rsidRPr="006F0F13">
        <w:t>一个初中生一个月能赚多少钱？</w:t>
      </w:r>
      <w:r w:rsidRPr="006F0F13">
        <w:t>”</w:t>
      </w:r>
    </w:p>
    <w:p w14:paraId="3FB4A57B" w14:textId="77777777" w:rsidR="006F0F13" w:rsidRPr="006F0F13" w:rsidRDefault="006F0F13" w:rsidP="006F0F13">
      <w:pPr>
        <w:numPr>
          <w:ilvl w:val="0"/>
          <w:numId w:val="36"/>
        </w:numPr>
      </w:pPr>
      <w:r w:rsidRPr="006F0F13">
        <w:t>带她去旁听一场真实的法律庭审，回来写观察日记；</w:t>
      </w:r>
    </w:p>
    <w:p w14:paraId="103D2C57" w14:textId="77777777" w:rsidR="006F0F13" w:rsidRPr="006F0F13" w:rsidRDefault="006F0F13" w:rsidP="006F0F13">
      <w:pPr>
        <w:numPr>
          <w:ilvl w:val="0"/>
          <w:numId w:val="36"/>
        </w:numPr>
      </w:pPr>
      <w:r w:rsidRPr="006F0F13">
        <w:t>让她假装自己是一个公司老板，为同学设计一个打工岗位；</w:t>
      </w:r>
    </w:p>
    <w:p w14:paraId="15DAB21E" w14:textId="77777777" w:rsidR="006F0F13" w:rsidRPr="006F0F13" w:rsidRDefault="006F0F13" w:rsidP="006F0F13">
      <w:pPr>
        <w:numPr>
          <w:ilvl w:val="0"/>
          <w:numId w:val="36"/>
        </w:numPr>
      </w:pPr>
      <w:r w:rsidRPr="006F0F13">
        <w:t>给她设置</w:t>
      </w:r>
      <w:r w:rsidRPr="006F0F13">
        <w:t>“</w:t>
      </w:r>
      <w:r w:rsidRPr="006F0F13">
        <w:t>问题挑战</w:t>
      </w:r>
      <w:r w:rsidRPr="006F0F13">
        <w:t>”</w:t>
      </w:r>
      <w:r w:rsidRPr="006F0F13">
        <w:t>：如果你是一个高中班长，怎样防止同学作弊？</w:t>
      </w:r>
    </w:p>
    <w:p w14:paraId="01EFD855" w14:textId="77777777" w:rsidR="006F0F13" w:rsidRPr="006F0F13" w:rsidRDefault="006F0F13" w:rsidP="006F0F13">
      <w:pPr>
        <w:ind w:firstLine="0"/>
      </w:pPr>
      <w:r w:rsidRPr="006F0F13">
        <w:t>这些都是</w:t>
      </w:r>
      <w:r w:rsidRPr="006F0F13">
        <w:rPr>
          <w:b/>
          <w:bCs/>
        </w:rPr>
        <w:t>将思维工具转变为体验内容</w:t>
      </w:r>
      <w:r w:rsidRPr="006F0F13">
        <w:t>的方法。</w:t>
      </w:r>
    </w:p>
    <w:p w14:paraId="694AE787" w14:textId="77777777" w:rsidR="006F0F13" w:rsidRPr="006F0F13" w:rsidRDefault="00000000" w:rsidP="006F0F13">
      <w:pPr>
        <w:ind w:firstLine="0"/>
      </w:pPr>
      <w:r>
        <w:pict w14:anchorId="69408CAF">
          <v:rect id="_x0000_i1040" style="width:0;height:1.5pt" o:hralign="center" o:hrstd="t" o:hr="t" fillcolor="#a0a0a0" stroked="f"/>
        </w:pict>
      </w:r>
    </w:p>
    <w:p w14:paraId="79A11E27" w14:textId="77777777" w:rsidR="006F0F13" w:rsidRPr="006F0F13" w:rsidRDefault="006F0F13" w:rsidP="006F0F13">
      <w:pPr>
        <w:ind w:firstLine="0"/>
        <w:rPr>
          <w:b/>
          <w:bCs/>
        </w:rPr>
      </w:pPr>
      <w:r w:rsidRPr="006F0F13">
        <w:rPr>
          <w:b/>
          <w:bCs/>
        </w:rPr>
        <w:t xml:space="preserve">4. </w:t>
      </w:r>
      <w:r w:rsidRPr="006F0F13">
        <w:rPr>
          <w:b/>
          <w:bCs/>
        </w:rPr>
        <w:t>她的聪明和局限：如何现实地对待她的能力边界</w:t>
      </w:r>
    </w:p>
    <w:p w14:paraId="350EB588" w14:textId="77777777" w:rsidR="006F0F13" w:rsidRPr="006F0F13" w:rsidRDefault="006F0F13" w:rsidP="006F0F13">
      <w:pPr>
        <w:ind w:firstLine="0"/>
      </w:pPr>
      <w:r w:rsidRPr="006F0F13">
        <w:t>她的问题不在于思维能力，而在于：</w:t>
      </w:r>
    </w:p>
    <w:p w14:paraId="1056E386" w14:textId="77777777" w:rsidR="006F0F13" w:rsidRPr="006F0F13" w:rsidRDefault="006F0F13" w:rsidP="006F0F13">
      <w:pPr>
        <w:numPr>
          <w:ilvl w:val="0"/>
          <w:numId w:val="37"/>
        </w:numPr>
      </w:pPr>
      <w:r w:rsidRPr="006F0F13">
        <w:t>经验不足</w:t>
      </w:r>
      <w:r w:rsidRPr="006F0F13">
        <w:t xml:space="preserve"> → </w:t>
      </w:r>
      <w:r w:rsidRPr="006F0F13">
        <w:t>无法独立判断；</w:t>
      </w:r>
    </w:p>
    <w:p w14:paraId="7063393C" w14:textId="77777777" w:rsidR="006F0F13" w:rsidRPr="006F0F13" w:rsidRDefault="006F0F13" w:rsidP="006F0F13">
      <w:pPr>
        <w:numPr>
          <w:ilvl w:val="0"/>
          <w:numId w:val="37"/>
        </w:numPr>
      </w:pPr>
      <w:r w:rsidRPr="006F0F13">
        <w:t>懒惰、习惯依赖</w:t>
      </w:r>
      <w:r w:rsidRPr="006F0F13">
        <w:t xml:space="preserve"> → </w:t>
      </w:r>
      <w:r w:rsidRPr="006F0F13">
        <w:t>不能自己深挖资料；</w:t>
      </w:r>
    </w:p>
    <w:p w14:paraId="29979D6C" w14:textId="77777777" w:rsidR="006F0F13" w:rsidRPr="006F0F13" w:rsidRDefault="006F0F13" w:rsidP="006F0F13">
      <w:pPr>
        <w:numPr>
          <w:ilvl w:val="0"/>
          <w:numId w:val="37"/>
        </w:numPr>
      </w:pPr>
      <w:r w:rsidRPr="006F0F13">
        <w:t>对权威话语依然有信赖</w:t>
      </w:r>
      <w:r w:rsidRPr="006F0F13">
        <w:t xml:space="preserve"> → </w:t>
      </w:r>
      <w:r w:rsidRPr="006F0F13">
        <w:t>会问</w:t>
      </w:r>
      <w:r w:rsidRPr="006F0F13">
        <w:t>“deepseek</w:t>
      </w:r>
      <w:r w:rsidRPr="006F0F13">
        <w:t>敢不敢说</w:t>
      </w:r>
      <w:r w:rsidRPr="006F0F13">
        <w:t>”</w:t>
      </w:r>
      <w:r w:rsidRPr="006F0F13">
        <w:t>。</w:t>
      </w:r>
    </w:p>
    <w:p w14:paraId="387EFDFE" w14:textId="77777777" w:rsidR="006F0F13" w:rsidRPr="006F0F13" w:rsidRDefault="006F0F13" w:rsidP="006F0F13">
      <w:pPr>
        <w:ind w:firstLine="0"/>
      </w:pPr>
      <w:r w:rsidRPr="006F0F13">
        <w:t>这其实很典型，你要做的不是</w:t>
      </w:r>
      <w:r w:rsidRPr="006F0F13">
        <w:t>“</w:t>
      </w:r>
      <w:r w:rsidRPr="006F0F13">
        <w:t>直接告诉她真相</w:t>
      </w:r>
      <w:r w:rsidRPr="006F0F13">
        <w:t>”</w:t>
      </w:r>
      <w:r w:rsidRPr="006F0F13">
        <w:t>，而是：</w:t>
      </w:r>
    </w:p>
    <w:p w14:paraId="7AE2D73B" w14:textId="77777777" w:rsidR="006F0F13" w:rsidRPr="006F0F13" w:rsidRDefault="006F0F13" w:rsidP="006F0F13">
      <w:pPr>
        <w:ind w:firstLine="0"/>
      </w:pPr>
      <w:r w:rsidRPr="006F0F13">
        <w:rPr>
          <w:b/>
          <w:bCs/>
        </w:rPr>
        <w:t>创造一个她可以试错的空间，让她在实践中发现问题本身。</w:t>
      </w:r>
    </w:p>
    <w:p w14:paraId="6B67EA17" w14:textId="77777777" w:rsidR="006F0F13" w:rsidRPr="006F0F13" w:rsidRDefault="006F0F13" w:rsidP="006F0F13">
      <w:pPr>
        <w:ind w:firstLine="0"/>
      </w:pPr>
      <w:r w:rsidRPr="006F0F13">
        <w:rPr>
          <w:rFonts w:ascii="Segoe UI Emoji" w:hAnsi="Segoe UI Emoji" w:cs="Segoe UI Emoji"/>
        </w:rPr>
        <w:lastRenderedPageBreak/>
        <w:t>📌</w:t>
      </w:r>
      <w:r w:rsidRPr="006F0F13">
        <w:t xml:space="preserve"> </w:t>
      </w:r>
      <w:r w:rsidRPr="006F0F13">
        <w:t>你可以说：</w:t>
      </w:r>
    </w:p>
    <w:p w14:paraId="0C8C77B5" w14:textId="77777777" w:rsidR="006F0F13" w:rsidRPr="006F0F13" w:rsidRDefault="006F0F13" w:rsidP="006F0F13">
      <w:pPr>
        <w:numPr>
          <w:ilvl w:val="0"/>
          <w:numId w:val="38"/>
        </w:numPr>
      </w:pPr>
      <w:r w:rsidRPr="006F0F13">
        <w:t>“</w:t>
      </w:r>
      <w:r w:rsidRPr="006F0F13">
        <w:t>你先写一段你自己的看法，然后我们一起来讨论看有没有逻辑漏洞。</w:t>
      </w:r>
      <w:r w:rsidRPr="006F0F13">
        <w:t>”</w:t>
      </w:r>
    </w:p>
    <w:p w14:paraId="03D91E45" w14:textId="77777777" w:rsidR="006F0F13" w:rsidRPr="006F0F13" w:rsidRDefault="006F0F13" w:rsidP="006F0F13">
      <w:pPr>
        <w:numPr>
          <w:ilvl w:val="0"/>
          <w:numId w:val="38"/>
        </w:numPr>
      </w:pPr>
      <w:r w:rsidRPr="006F0F13">
        <w:t>“</w:t>
      </w:r>
      <w:r w:rsidRPr="006F0F13">
        <w:t>你觉得</w:t>
      </w:r>
      <w:r w:rsidRPr="006F0F13">
        <w:t>deepseek</w:t>
      </w:r>
      <w:r w:rsidRPr="006F0F13">
        <w:t>的回答靠谱吗？有没有别的数据可以查？</w:t>
      </w:r>
      <w:r w:rsidRPr="006F0F13">
        <w:t>”</w:t>
      </w:r>
    </w:p>
    <w:p w14:paraId="3B6AE36E" w14:textId="77777777" w:rsidR="006F0F13" w:rsidRPr="006F0F13" w:rsidRDefault="006F0F13" w:rsidP="006F0F13">
      <w:pPr>
        <w:numPr>
          <w:ilvl w:val="0"/>
          <w:numId w:val="38"/>
        </w:numPr>
        <w:rPr>
          <w:highlight w:val="yellow"/>
        </w:rPr>
      </w:pPr>
      <w:r w:rsidRPr="006F0F13">
        <w:t>“</w:t>
      </w:r>
      <w:r w:rsidRPr="006F0F13">
        <w:rPr>
          <w:highlight w:val="yellow"/>
        </w:rPr>
        <w:t>你查三种说法（老师、我、网上一个知乎答案），列出哪几点不同？</w:t>
      </w:r>
      <w:r w:rsidRPr="006F0F13">
        <w:rPr>
          <w:highlight w:val="yellow"/>
        </w:rPr>
        <w:t>”</w:t>
      </w:r>
    </w:p>
    <w:p w14:paraId="0EA3CCCE" w14:textId="77777777" w:rsidR="006F0F13" w:rsidRPr="006F0F13" w:rsidRDefault="006F0F13" w:rsidP="006F0F13">
      <w:pPr>
        <w:ind w:firstLine="0"/>
        <w:rPr>
          <w:highlight w:val="yellow"/>
        </w:rPr>
      </w:pPr>
      <w:r w:rsidRPr="006F0F13">
        <w:rPr>
          <w:highlight w:val="yellow"/>
        </w:rPr>
        <w:t>这种做法其实就是在教她：</w:t>
      </w:r>
    </w:p>
    <w:p w14:paraId="3CF4A625" w14:textId="77777777" w:rsidR="006F0F13" w:rsidRPr="006F0F13" w:rsidRDefault="006F0F13" w:rsidP="006F0F13">
      <w:pPr>
        <w:ind w:firstLine="0"/>
        <w:rPr>
          <w:highlight w:val="yellow"/>
        </w:rPr>
      </w:pPr>
      <w:r w:rsidRPr="006F0F13">
        <w:rPr>
          <w:b/>
          <w:bCs/>
          <w:highlight w:val="yellow"/>
        </w:rPr>
        <w:t>如何做</w:t>
      </w:r>
      <w:r w:rsidRPr="006F0F13">
        <w:rPr>
          <w:b/>
          <w:bCs/>
          <w:highlight w:val="yellow"/>
        </w:rPr>
        <w:t>“</w:t>
      </w:r>
      <w:r w:rsidRPr="006F0F13">
        <w:rPr>
          <w:b/>
          <w:bCs/>
          <w:highlight w:val="yellow"/>
        </w:rPr>
        <w:t>判断</w:t>
      </w:r>
      <w:r w:rsidRPr="006F0F13">
        <w:rPr>
          <w:b/>
          <w:bCs/>
          <w:highlight w:val="yellow"/>
        </w:rPr>
        <w:t>”</w:t>
      </w:r>
      <w:r w:rsidRPr="006F0F13">
        <w:rPr>
          <w:b/>
          <w:bCs/>
          <w:highlight w:val="yellow"/>
        </w:rPr>
        <w:t>这件事，而不是直接让她</w:t>
      </w:r>
      <w:r w:rsidRPr="006F0F13">
        <w:rPr>
          <w:b/>
          <w:bCs/>
          <w:highlight w:val="yellow"/>
        </w:rPr>
        <w:t>“</w:t>
      </w:r>
      <w:r w:rsidRPr="006F0F13">
        <w:rPr>
          <w:b/>
          <w:bCs/>
          <w:highlight w:val="yellow"/>
        </w:rPr>
        <w:t>做判断</w:t>
      </w:r>
      <w:r w:rsidRPr="006F0F13">
        <w:rPr>
          <w:b/>
          <w:bCs/>
          <w:highlight w:val="yellow"/>
        </w:rPr>
        <w:t>”</w:t>
      </w:r>
      <w:r w:rsidRPr="006F0F13">
        <w:rPr>
          <w:b/>
          <w:bCs/>
          <w:highlight w:val="yellow"/>
        </w:rPr>
        <w:t>。</w:t>
      </w:r>
    </w:p>
    <w:p w14:paraId="1096B2D6" w14:textId="77777777" w:rsidR="006F0F13" w:rsidRPr="006F0F13" w:rsidRDefault="00000000" w:rsidP="006F0F13">
      <w:pPr>
        <w:ind w:firstLine="0"/>
      </w:pPr>
      <w:r>
        <w:rPr>
          <w:highlight w:val="yellow"/>
        </w:rPr>
        <w:pict w14:anchorId="6C62054A">
          <v:rect id="_x0000_i1041" style="width:0;height:1.5pt" o:hralign="center" o:hrstd="t" o:hr="t" fillcolor="#a0a0a0" stroked="f"/>
        </w:pict>
      </w:r>
    </w:p>
    <w:p w14:paraId="0057639C" w14:textId="77777777" w:rsidR="006F0F13" w:rsidRPr="006F0F13" w:rsidRDefault="006F0F13" w:rsidP="006F0F13">
      <w:pPr>
        <w:ind w:firstLine="0"/>
        <w:rPr>
          <w:b/>
          <w:bCs/>
        </w:rPr>
      </w:pPr>
      <w:r w:rsidRPr="006F0F13">
        <w:rPr>
          <w:b/>
          <w:bCs/>
        </w:rPr>
        <w:t>最后总结一下建议路径：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0"/>
        <w:gridCol w:w="180"/>
        <w:gridCol w:w="7928"/>
        <w:gridCol w:w="5158"/>
      </w:tblGrid>
      <w:tr w:rsidR="006F0F13" w:rsidRPr="006F0F13" w14:paraId="573B2477" w14:textId="77777777" w:rsidTr="006F0F13">
        <w:trPr>
          <w:tblHeader/>
          <w:tblCellSpacing w:w="15" w:type="dxa"/>
        </w:trPr>
        <w:tc>
          <w:tcPr>
            <w:tcW w:w="1845" w:type="dxa"/>
            <w:gridSpan w:val="2"/>
            <w:vAlign w:val="center"/>
            <w:hideMark/>
          </w:tcPr>
          <w:p w14:paraId="3394FD10" w14:textId="77777777" w:rsidR="006F0F13" w:rsidRPr="006F0F13" w:rsidRDefault="006F0F13" w:rsidP="006F0F13">
            <w:pPr>
              <w:ind w:firstLine="0"/>
              <w:rPr>
                <w:b/>
                <w:bCs/>
              </w:rPr>
            </w:pPr>
            <w:r w:rsidRPr="006F0F13">
              <w:rPr>
                <w:b/>
                <w:bCs/>
              </w:rPr>
              <w:t>阶段</w:t>
            </w:r>
          </w:p>
        </w:tc>
        <w:tc>
          <w:tcPr>
            <w:tcW w:w="7898" w:type="dxa"/>
            <w:vAlign w:val="center"/>
            <w:hideMark/>
          </w:tcPr>
          <w:p w14:paraId="75BD1ACA" w14:textId="77777777" w:rsidR="006F0F13" w:rsidRPr="006F0F13" w:rsidRDefault="006F0F13" w:rsidP="006F0F13">
            <w:pPr>
              <w:ind w:firstLine="0"/>
              <w:rPr>
                <w:b/>
                <w:bCs/>
              </w:rPr>
            </w:pPr>
            <w:r w:rsidRPr="006F0F13">
              <w:rPr>
                <w:b/>
                <w:bCs/>
              </w:rPr>
              <w:t>内容</w:t>
            </w:r>
          </w:p>
        </w:tc>
        <w:tc>
          <w:tcPr>
            <w:tcW w:w="0" w:type="auto"/>
            <w:vAlign w:val="center"/>
            <w:hideMark/>
          </w:tcPr>
          <w:p w14:paraId="72B9A6A6" w14:textId="77777777" w:rsidR="006F0F13" w:rsidRPr="006F0F13" w:rsidRDefault="006F0F13" w:rsidP="006F0F13">
            <w:pPr>
              <w:ind w:firstLine="0"/>
              <w:rPr>
                <w:b/>
                <w:bCs/>
              </w:rPr>
            </w:pPr>
            <w:r w:rsidRPr="006F0F13">
              <w:rPr>
                <w:b/>
                <w:bCs/>
              </w:rPr>
              <w:t>目标</w:t>
            </w:r>
          </w:p>
        </w:tc>
      </w:tr>
      <w:tr w:rsidR="006F0F13" w:rsidRPr="006F0F13" w14:paraId="73B72996" w14:textId="77777777" w:rsidTr="006F0F13">
        <w:trPr>
          <w:tblCellSpacing w:w="15" w:type="dxa"/>
        </w:trPr>
        <w:tc>
          <w:tcPr>
            <w:tcW w:w="1665" w:type="dxa"/>
            <w:vAlign w:val="center"/>
            <w:hideMark/>
          </w:tcPr>
          <w:p w14:paraId="12F2D44E" w14:textId="77777777" w:rsidR="006F0F13" w:rsidRPr="006F0F13" w:rsidRDefault="006F0F13" w:rsidP="006F0F13">
            <w:pPr>
              <w:ind w:firstLine="0"/>
            </w:pPr>
            <w:r w:rsidRPr="006F0F13">
              <w:rPr>
                <w:b/>
                <w:bCs/>
              </w:rPr>
              <w:t xml:space="preserve">1. </w:t>
            </w:r>
            <w:r w:rsidRPr="006F0F13">
              <w:rPr>
                <w:b/>
                <w:bCs/>
              </w:rPr>
              <w:t>启发阶段</w:t>
            </w:r>
          </w:p>
        </w:tc>
        <w:tc>
          <w:tcPr>
            <w:tcW w:w="8078" w:type="dxa"/>
            <w:gridSpan w:val="2"/>
            <w:vAlign w:val="center"/>
            <w:hideMark/>
          </w:tcPr>
          <w:p w14:paraId="08C77D78" w14:textId="77777777" w:rsidR="006F0F13" w:rsidRPr="006F0F13" w:rsidRDefault="006F0F13" w:rsidP="006F0F13">
            <w:pPr>
              <w:ind w:firstLine="0"/>
            </w:pPr>
            <w:r w:rsidRPr="006F0F13">
              <w:t>比较《君主论》和《韩非子》，辅以《牛奶可乐经济学》《小狗钱钱》</w:t>
            </w:r>
          </w:p>
        </w:tc>
        <w:tc>
          <w:tcPr>
            <w:tcW w:w="0" w:type="auto"/>
            <w:vAlign w:val="center"/>
            <w:hideMark/>
          </w:tcPr>
          <w:p w14:paraId="682522DB" w14:textId="77777777" w:rsidR="006F0F13" w:rsidRPr="006F0F13" w:rsidRDefault="006F0F13" w:rsidP="006F0F13">
            <w:pPr>
              <w:ind w:firstLine="0"/>
            </w:pPr>
            <w:r w:rsidRPr="006F0F13">
              <w:t>形成对现实主义政治和行为思维的初步理解</w:t>
            </w:r>
          </w:p>
        </w:tc>
      </w:tr>
      <w:tr w:rsidR="006F0F13" w:rsidRPr="006F0F13" w14:paraId="1B688217" w14:textId="77777777" w:rsidTr="006F0F13">
        <w:trPr>
          <w:tblCellSpacing w:w="15" w:type="dxa"/>
        </w:trPr>
        <w:tc>
          <w:tcPr>
            <w:tcW w:w="1665" w:type="dxa"/>
            <w:vAlign w:val="center"/>
            <w:hideMark/>
          </w:tcPr>
          <w:p w14:paraId="54C34D43" w14:textId="77777777" w:rsidR="006F0F13" w:rsidRPr="006F0F13" w:rsidRDefault="006F0F13" w:rsidP="006F0F13">
            <w:pPr>
              <w:ind w:firstLine="0"/>
            </w:pPr>
            <w:r w:rsidRPr="006F0F13">
              <w:rPr>
                <w:b/>
                <w:bCs/>
              </w:rPr>
              <w:t xml:space="preserve">2. </w:t>
            </w:r>
            <w:r w:rsidRPr="006F0F13">
              <w:rPr>
                <w:b/>
                <w:bCs/>
              </w:rPr>
              <w:t>实践阶段</w:t>
            </w:r>
          </w:p>
        </w:tc>
        <w:tc>
          <w:tcPr>
            <w:tcW w:w="8078" w:type="dxa"/>
            <w:gridSpan w:val="2"/>
            <w:vAlign w:val="center"/>
            <w:hideMark/>
          </w:tcPr>
          <w:p w14:paraId="6377E139" w14:textId="77777777" w:rsidR="006F0F13" w:rsidRPr="006F0F13" w:rsidRDefault="006F0F13" w:rsidP="006F0F13">
            <w:pPr>
              <w:ind w:firstLine="0"/>
            </w:pPr>
            <w:r w:rsidRPr="006F0F13">
              <w:t>调查、角色扮演、思辨写作</w:t>
            </w:r>
          </w:p>
        </w:tc>
        <w:tc>
          <w:tcPr>
            <w:tcW w:w="0" w:type="auto"/>
            <w:vAlign w:val="center"/>
            <w:hideMark/>
          </w:tcPr>
          <w:p w14:paraId="09083867" w14:textId="77777777" w:rsidR="006F0F13" w:rsidRPr="006F0F13" w:rsidRDefault="006F0F13" w:rsidP="006F0F13">
            <w:pPr>
              <w:ind w:firstLine="0"/>
            </w:pPr>
            <w:r w:rsidRPr="006F0F13">
              <w:t>训练判断能力、现实分析能力</w:t>
            </w:r>
          </w:p>
        </w:tc>
      </w:tr>
      <w:tr w:rsidR="006F0F13" w:rsidRPr="006F0F13" w14:paraId="4D838A15" w14:textId="77777777" w:rsidTr="006F0F13">
        <w:trPr>
          <w:tblCellSpacing w:w="15" w:type="dxa"/>
        </w:trPr>
        <w:tc>
          <w:tcPr>
            <w:tcW w:w="1665" w:type="dxa"/>
            <w:vAlign w:val="center"/>
            <w:hideMark/>
          </w:tcPr>
          <w:p w14:paraId="13536873" w14:textId="77777777" w:rsidR="006F0F13" w:rsidRPr="006F0F13" w:rsidRDefault="006F0F13" w:rsidP="006F0F13">
            <w:pPr>
              <w:ind w:firstLine="0"/>
            </w:pPr>
            <w:r w:rsidRPr="006F0F13">
              <w:rPr>
                <w:b/>
                <w:bCs/>
              </w:rPr>
              <w:t xml:space="preserve">3. </w:t>
            </w:r>
            <w:r w:rsidRPr="006F0F13">
              <w:rPr>
                <w:b/>
                <w:bCs/>
              </w:rPr>
              <w:t>体验阶段</w:t>
            </w:r>
          </w:p>
        </w:tc>
        <w:tc>
          <w:tcPr>
            <w:tcW w:w="8078" w:type="dxa"/>
            <w:gridSpan w:val="2"/>
            <w:vAlign w:val="center"/>
            <w:hideMark/>
          </w:tcPr>
          <w:p w14:paraId="01DAD12F" w14:textId="77777777" w:rsidR="006F0F13" w:rsidRPr="006F0F13" w:rsidRDefault="006F0F13" w:rsidP="006F0F13">
            <w:pPr>
              <w:ind w:firstLine="0"/>
            </w:pPr>
            <w:r w:rsidRPr="006F0F13">
              <w:t>带她参与一些社会现实（庭审、兼职、投票讨论等）</w:t>
            </w:r>
          </w:p>
        </w:tc>
        <w:tc>
          <w:tcPr>
            <w:tcW w:w="0" w:type="auto"/>
            <w:vAlign w:val="center"/>
            <w:hideMark/>
          </w:tcPr>
          <w:p w14:paraId="42979D8A" w14:textId="77777777" w:rsidR="006F0F13" w:rsidRPr="006F0F13" w:rsidRDefault="006F0F13" w:rsidP="006F0F13">
            <w:pPr>
              <w:ind w:firstLine="0"/>
            </w:pPr>
            <w:r w:rsidRPr="006F0F13">
              <w:t>建立经验主义世界观</w:t>
            </w:r>
          </w:p>
        </w:tc>
      </w:tr>
      <w:tr w:rsidR="006F0F13" w:rsidRPr="006F0F13" w14:paraId="5E68A148" w14:textId="77777777" w:rsidTr="006F0F13">
        <w:trPr>
          <w:tblCellSpacing w:w="15" w:type="dxa"/>
        </w:trPr>
        <w:tc>
          <w:tcPr>
            <w:tcW w:w="1665" w:type="dxa"/>
            <w:vAlign w:val="center"/>
            <w:hideMark/>
          </w:tcPr>
          <w:p w14:paraId="4A551508" w14:textId="77777777" w:rsidR="006F0F13" w:rsidRPr="006F0F13" w:rsidRDefault="006F0F13" w:rsidP="006F0F13">
            <w:pPr>
              <w:ind w:firstLine="0"/>
            </w:pPr>
            <w:r w:rsidRPr="006F0F13">
              <w:rPr>
                <w:b/>
                <w:bCs/>
              </w:rPr>
              <w:t xml:space="preserve">4. </w:t>
            </w:r>
            <w:r w:rsidRPr="006F0F13">
              <w:rPr>
                <w:b/>
                <w:bCs/>
              </w:rPr>
              <w:t>反思阶段</w:t>
            </w:r>
          </w:p>
        </w:tc>
        <w:tc>
          <w:tcPr>
            <w:tcW w:w="8078" w:type="dxa"/>
            <w:gridSpan w:val="2"/>
            <w:vAlign w:val="center"/>
            <w:hideMark/>
          </w:tcPr>
          <w:p w14:paraId="3D149FBC" w14:textId="77777777" w:rsidR="006F0F13" w:rsidRPr="006F0F13" w:rsidRDefault="006F0F13" w:rsidP="006F0F13">
            <w:pPr>
              <w:ind w:firstLine="0"/>
            </w:pPr>
            <w:r w:rsidRPr="006F0F13">
              <w:t>教她比较多个权威意见，引导她写</w:t>
            </w:r>
            <w:r w:rsidRPr="006F0F13">
              <w:t>“</w:t>
            </w:r>
            <w:r w:rsidRPr="006F0F13">
              <w:t>我怎么知道这是对的</w:t>
            </w:r>
            <w:r w:rsidRPr="006F0F13">
              <w:t>”</w:t>
            </w:r>
          </w:p>
        </w:tc>
        <w:tc>
          <w:tcPr>
            <w:tcW w:w="0" w:type="auto"/>
            <w:vAlign w:val="center"/>
            <w:hideMark/>
          </w:tcPr>
          <w:p w14:paraId="5B40C23E" w14:textId="77777777" w:rsidR="006F0F13" w:rsidRPr="006F0F13" w:rsidRDefault="006F0F13" w:rsidP="006F0F13">
            <w:pPr>
              <w:ind w:firstLine="0"/>
            </w:pPr>
            <w:r w:rsidRPr="006F0F13">
              <w:t>建立自主判断逻辑</w:t>
            </w:r>
          </w:p>
        </w:tc>
      </w:tr>
    </w:tbl>
    <w:p w14:paraId="6F004269" w14:textId="77777777" w:rsidR="006F0F13" w:rsidRPr="006F0F13" w:rsidRDefault="00000000" w:rsidP="006F0F13">
      <w:pPr>
        <w:ind w:firstLine="0"/>
      </w:pPr>
      <w:r>
        <w:pict w14:anchorId="0771E16C">
          <v:rect id="_x0000_i1042" style="width:0;height:1.5pt" o:hralign="center" o:hrstd="t" o:hr="t" fillcolor="#a0a0a0" stroked="f"/>
        </w:pict>
      </w:r>
    </w:p>
    <w:p w14:paraId="7800AEA0" w14:textId="77777777" w:rsidR="006F0F13" w:rsidRPr="006F0F13" w:rsidRDefault="006F0F13" w:rsidP="006F0F13">
      <w:pPr>
        <w:ind w:firstLine="0"/>
      </w:pPr>
      <w:r w:rsidRPr="006F0F13">
        <w:t>如果你需要我为她量身定制一份</w:t>
      </w:r>
      <w:r w:rsidRPr="006F0F13">
        <w:t>“</w:t>
      </w:r>
      <w:r w:rsidRPr="006F0F13">
        <w:t>现实主义思维启蒙读写课</w:t>
      </w:r>
      <w:r w:rsidRPr="006F0F13">
        <w:t>”</w:t>
      </w:r>
      <w:r w:rsidRPr="006F0F13">
        <w:t>大纲，我也可以帮你写出一份结构化计划。你觉得要不要这样做？</w:t>
      </w:r>
    </w:p>
    <w:p w14:paraId="5B0AB1AA" w14:textId="77777777" w:rsidR="006F0F13" w:rsidRDefault="006F0F13" w:rsidP="006F0F13">
      <w:pPr>
        <w:ind w:firstLine="0"/>
      </w:pPr>
    </w:p>
    <w:p w14:paraId="2D25E9BE" w14:textId="77777777" w:rsidR="006F0F13" w:rsidRDefault="006F0F13" w:rsidP="006F0F13">
      <w:pPr>
        <w:ind w:firstLine="0"/>
      </w:pPr>
    </w:p>
    <w:p w14:paraId="272895FD" w14:textId="77777777" w:rsidR="006F0F13" w:rsidRPr="006F0F13" w:rsidRDefault="006F0F13" w:rsidP="006F0F13">
      <w:pPr>
        <w:ind w:firstLine="0"/>
      </w:pPr>
      <w:r w:rsidRPr="006F0F13">
        <w:t>so</w:t>
      </w:r>
      <w:r w:rsidRPr="006F0F13">
        <w:t>，如果这些方案我只能选一个，或者以哪个为主最好</w:t>
      </w:r>
    </w:p>
    <w:p w14:paraId="5B0EDD41" w14:textId="77777777" w:rsidR="006F0F13" w:rsidRPr="006F0F13" w:rsidRDefault="006F0F13" w:rsidP="006F0F13">
      <w:pPr>
        <w:ind w:firstLine="0"/>
        <w:rPr>
          <w:b/>
          <w:bCs/>
        </w:rPr>
      </w:pPr>
      <w:r w:rsidRPr="006F0F13">
        <w:rPr>
          <w:b/>
          <w:bCs/>
        </w:rPr>
        <w:t>ChatGPT said:</w:t>
      </w:r>
    </w:p>
    <w:p w14:paraId="644AF85A" w14:textId="77777777" w:rsidR="006F0F13" w:rsidRPr="006F0F13" w:rsidRDefault="006F0F13" w:rsidP="006F0F13">
      <w:pPr>
        <w:ind w:firstLine="0"/>
      </w:pPr>
      <w:r w:rsidRPr="006F0F13">
        <w:t>如果你只能选一个或需要明确</w:t>
      </w:r>
      <w:r w:rsidRPr="006F0F13">
        <w:t>“</w:t>
      </w:r>
      <w:r w:rsidRPr="006F0F13">
        <w:t>以哪个为主</w:t>
      </w:r>
      <w:r w:rsidRPr="006F0F13">
        <w:t>”</w:t>
      </w:r>
      <w:r w:rsidRPr="006F0F13">
        <w:t>，我建议你：</w:t>
      </w:r>
    </w:p>
    <w:p w14:paraId="2B268A8F" w14:textId="77777777" w:rsidR="006F0F13" w:rsidRPr="006F0F13" w:rsidRDefault="00000000" w:rsidP="006F0F13">
      <w:pPr>
        <w:ind w:firstLine="0"/>
      </w:pPr>
      <w:r>
        <w:pict w14:anchorId="1A327DA8">
          <v:rect id="_x0000_i1043" style="width:0;height:1.5pt" o:hralign="center" o:hrstd="t" o:hr="t" fillcolor="#a0a0a0" stroked="f"/>
        </w:pict>
      </w:r>
    </w:p>
    <w:p w14:paraId="009E5F14"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w:t>
      </w:r>
      <w:r w:rsidRPr="006F0F13">
        <w:rPr>
          <w:b/>
          <w:bCs/>
        </w:rPr>
        <w:t>首选：引导她写《君主论》与《韩非子》的比较文章</w:t>
      </w:r>
    </w:p>
    <w:p w14:paraId="56B22E8C" w14:textId="77777777" w:rsidR="006F0F13" w:rsidRPr="006F0F13" w:rsidRDefault="00000000" w:rsidP="006F0F13">
      <w:pPr>
        <w:ind w:firstLine="0"/>
      </w:pPr>
      <w:r>
        <w:pict w14:anchorId="1E0B6708">
          <v:rect id="_x0000_i1044" style="width:0;height:1.5pt" o:hralign="center" o:hrstd="t" o:hr="t" fillcolor="#a0a0a0" stroked="f"/>
        </w:pict>
      </w:r>
    </w:p>
    <w:p w14:paraId="0CB0981D" w14:textId="77777777" w:rsidR="006F0F13" w:rsidRPr="006F0F13" w:rsidRDefault="006F0F13" w:rsidP="006F0F13">
      <w:pPr>
        <w:ind w:firstLine="0"/>
        <w:rPr>
          <w:b/>
          <w:bCs/>
        </w:rPr>
      </w:pPr>
      <w:r w:rsidRPr="006F0F13">
        <w:rPr>
          <w:b/>
          <w:bCs/>
        </w:rPr>
        <w:t>原因如下：</w:t>
      </w:r>
    </w:p>
    <w:p w14:paraId="6DC85B03" w14:textId="77777777" w:rsidR="006F0F13" w:rsidRPr="006F0F13" w:rsidRDefault="006F0F13" w:rsidP="006F0F13">
      <w:pPr>
        <w:ind w:firstLine="0"/>
        <w:rPr>
          <w:b/>
          <w:bCs/>
        </w:rPr>
      </w:pPr>
      <w:r w:rsidRPr="006F0F13">
        <w:rPr>
          <w:b/>
          <w:bCs/>
        </w:rPr>
        <w:t xml:space="preserve">1. </w:t>
      </w:r>
      <w:r w:rsidRPr="006F0F13">
        <w:rPr>
          <w:b/>
          <w:bCs/>
        </w:rPr>
        <w:t>它结合了表达、批判性思维、现实认知多个维度</w:t>
      </w:r>
    </w:p>
    <w:p w14:paraId="3A58710F" w14:textId="77777777" w:rsidR="006F0F13" w:rsidRPr="006F0F13" w:rsidRDefault="006F0F13" w:rsidP="006F0F13">
      <w:pPr>
        <w:ind w:firstLine="0"/>
      </w:pPr>
      <w:r w:rsidRPr="006F0F13">
        <w:t>这项任务不仅能让她训练</w:t>
      </w:r>
      <w:r w:rsidRPr="006F0F13">
        <w:rPr>
          <w:b/>
          <w:bCs/>
        </w:rPr>
        <w:t>逻辑表达和写作能力</w:t>
      </w:r>
      <w:r w:rsidRPr="006F0F13">
        <w:t>，更重要的是</w:t>
      </w:r>
      <w:r w:rsidRPr="006F0F13">
        <w:t>——</w:t>
      </w:r>
      <w:r w:rsidRPr="006F0F13">
        <w:rPr>
          <w:highlight w:val="yellow"/>
        </w:rPr>
        <w:t>她会开始</w:t>
      </w:r>
      <w:r w:rsidRPr="006F0F13">
        <w:rPr>
          <w:b/>
          <w:bCs/>
          <w:highlight w:val="yellow"/>
        </w:rPr>
        <w:t>思考人性、权力、制度</w:t>
      </w:r>
      <w:r w:rsidRPr="006F0F13">
        <w:rPr>
          <w:highlight w:val="yellow"/>
        </w:rPr>
        <w:t>这些现实核心问题</w:t>
      </w:r>
      <w:r w:rsidRPr="006F0F13">
        <w:t>，这是现实主义教育的基础。</w:t>
      </w:r>
    </w:p>
    <w:p w14:paraId="6DF626BC" w14:textId="77777777" w:rsidR="006F0F13" w:rsidRPr="006F0F13" w:rsidRDefault="006F0F13" w:rsidP="006F0F13">
      <w:pPr>
        <w:ind w:firstLine="0"/>
        <w:rPr>
          <w:b/>
          <w:bCs/>
        </w:rPr>
      </w:pPr>
      <w:r w:rsidRPr="006F0F13">
        <w:rPr>
          <w:b/>
          <w:bCs/>
        </w:rPr>
        <w:t xml:space="preserve">2. </w:t>
      </w:r>
      <w:r w:rsidRPr="006F0F13">
        <w:rPr>
          <w:b/>
          <w:bCs/>
        </w:rPr>
        <w:t>形式自由，容易调节深浅</w:t>
      </w:r>
    </w:p>
    <w:p w14:paraId="1738F5C8" w14:textId="77777777" w:rsidR="006F0F13" w:rsidRPr="006F0F13" w:rsidRDefault="006F0F13" w:rsidP="006F0F13">
      <w:pPr>
        <w:ind w:firstLine="0"/>
      </w:pPr>
      <w:r w:rsidRPr="006F0F13">
        <w:t>可以从浅入深，比如一开始只让她对比</w:t>
      </w:r>
      <w:r w:rsidRPr="006F0F13">
        <w:t>“</w:t>
      </w:r>
      <w:r w:rsidRPr="006F0F13">
        <w:t>为什么两个作者都不信任道德</w:t>
      </w:r>
      <w:r w:rsidRPr="006F0F13">
        <w:t>”</w:t>
      </w:r>
      <w:r w:rsidRPr="006F0F13">
        <w:t>，逐渐延伸到</w:t>
      </w:r>
      <w:r w:rsidRPr="006F0F13">
        <w:t>“</w:t>
      </w:r>
      <w:r w:rsidRPr="006F0F13">
        <w:t>为什么制度比圣人重要</w:t>
      </w:r>
      <w:r w:rsidRPr="006F0F13">
        <w:t>”</w:t>
      </w:r>
      <w:r w:rsidRPr="006F0F13">
        <w:t>，</w:t>
      </w:r>
      <w:r w:rsidRPr="006F0F13">
        <w:rPr>
          <w:b/>
          <w:bCs/>
        </w:rPr>
        <w:t>你可以随时调整难度和讨论方向</w:t>
      </w:r>
      <w:r w:rsidRPr="006F0F13">
        <w:t>。</w:t>
      </w:r>
    </w:p>
    <w:p w14:paraId="7F39BA51" w14:textId="77777777" w:rsidR="006F0F13" w:rsidRPr="006F0F13" w:rsidRDefault="006F0F13" w:rsidP="006F0F13">
      <w:pPr>
        <w:ind w:firstLine="0"/>
        <w:rPr>
          <w:b/>
          <w:bCs/>
          <w:highlight w:val="red"/>
        </w:rPr>
      </w:pPr>
      <w:r w:rsidRPr="006F0F13">
        <w:rPr>
          <w:b/>
          <w:bCs/>
        </w:rPr>
        <w:t xml:space="preserve">3. </w:t>
      </w:r>
      <w:r w:rsidRPr="006F0F13">
        <w:rPr>
          <w:b/>
          <w:bCs/>
          <w:highlight w:val="red"/>
        </w:rPr>
        <w:t>你是她的教练，而不是布道者</w:t>
      </w:r>
    </w:p>
    <w:p w14:paraId="64ADAC43" w14:textId="77777777" w:rsidR="006F0F13" w:rsidRPr="006F0F13" w:rsidRDefault="006F0F13" w:rsidP="006F0F13">
      <w:pPr>
        <w:ind w:firstLine="0"/>
      </w:pPr>
      <w:r w:rsidRPr="006F0F13">
        <w:rPr>
          <w:highlight w:val="red"/>
        </w:rPr>
        <w:t>这项任务你不需要强行灌输价值观，而是以</w:t>
      </w:r>
      <w:r w:rsidRPr="006F0F13">
        <w:rPr>
          <w:highlight w:val="red"/>
        </w:rPr>
        <w:t>“</w:t>
      </w:r>
      <w:r w:rsidRPr="006F0F13">
        <w:rPr>
          <w:highlight w:val="red"/>
        </w:rPr>
        <w:t>对比分析</w:t>
      </w:r>
      <w:r w:rsidRPr="006F0F13">
        <w:rPr>
          <w:highlight w:val="red"/>
        </w:rPr>
        <w:t>”</w:t>
      </w:r>
      <w:r w:rsidRPr="006F0F13">
        <w:rPr>
          <w:highlight w:val="red"/>
        </w:rPr>
        <w:t>为形式引导她</w:t>
      </w:r>
      <w:r w:rsidRPr="006F0F13">
        <w:rPr>
          <w:b/>
          <w:bCs/>
          <w:highlight w:val="red"/>
        </w:rPr>
        <w:t>自己发现问题、得出结论</w:t>
      </w:r>
      <w:r w:rsidRPr="006F0F13">
        <w:rPr>
          <w:highlight w:val="red"/>
        </w:rPr>
        <w:t>，不容易引发对抗情绪，也能引出她真实的想法。</w:t>
      </w:r>
    </w:p>
    <w:p w14:paraId="75B66379" w14:textId="77777777" w:rsidR="006F0F13" w:rsidRPr="006F0F13" w:rsidRDefault="006F0F13" w:rsidP="006F0F13">
      <w:pPr>
        <w:ind w:firstLine="0"/>
        <w:rPr>
          <w:b/>
          <w:bCs/>
        </w:rPr>
      </w:pPr>
      <w:r w:rsidRPr="006F0F13">
        <w:rPr>
          <w:b/>
          <w:bCs/>
        </w:rPr>
        <w:t xml:space="preserve">4. </w:t>
      </w:r>
      <w:r w:rsidRPr="006F0F13">
        <w:rPr>
          <w:b/>
          <w:bCs/>
        </w:rPr>
        <w:t>它能搭桥通往其他路径</w:t>
      </w:r>
    </w:p>
    <w:p w14:paraId="711310B1" w14:textId="77777777" w:rsidR="006F0F13" w:rsidRPr="006F0F13" w:rsidRDefault="006F0F13" w:rsidP="006F0F13">
      <w:pPr>
        <w:ind w:firstLine="0"/>
      </w:pPr>
      <w:r w:rsidRPr="006F0F13">
        <w:t>这篇文章是个起点</w:t>
      </w:r>
      <w:r w:rsidRPr="006F0F13">
        <w:t>——</w:t>
      </w:r>
      <w:r w:rsidRPr="006F0F13">
        <w:t>写作过程中，她自然会产生新的问题（比如：权力怎样才会被制衡？经济和权力有关系吗？），那时候你再引入《牛奶可乐经济学》或《小狗钱钱》会</w:t>
      </w:r>
      <w:r w:rsidRPr="006F0F13">
        <w:rPr>
          <w:b/>
          <w:bCs/>
        </w:rPr>
        <w:t>水到渠成</w:t>
      </w:r>
      <w:r w:rsidRPr="006F0F13">
        <w:t>。</w:t>
      </w:r>
    </w:p>
    <w:p w14:paraId="03743A56" w14:textId="77777777" w:rsidR="006F0F13" w:rsidRPr="006F0F13" w:rsidRDefault="00000000" w:rsidP="006F0F13">
      <w:pPr>
        <w:ind w:firstLine="0"/>
      </w:pPr>
      <w:r>
        <w:pict w14:anchorId="367C5EF2">
          <v:rect id="_x0000_i1045" style="width:0;height:1.5pt" o:hralign="center" o:hrstd="t" o:hr="t" fillcolor="#a0a0a0" stroked="f"/>
        </w:pict>
      </w:r>
    </w:p>
    <w:p w14:paraId="1CEE953D"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w:t>
      </w:r>
      <w:r w:rsidRPr="006F0F13">
        <w:rPr>
          <w:b/>
          <w:bCs/>
        </w:rPr>
        <w:t>其他路径的角色：</w:t>
      </w:r>
    </w:p>
    <w:p w14:paraId="07E00E25" w14:textId="77777777" w:rsidR="006F0F13" w:rsidRPr="006F0F13" w:rsidRDefault="006F0F13" w:rsidP="006F0F13">
      <w:pPr>
        <w:numPr>
          <w:ilvl w:val="0"/>
          <w:numId w:val="39"/>
        </w:numPr>
      </w:pPr>
      <w:r w:rsidRPr="006F0F13">
        <w:rPr>
          <w:b/>
          <w:bCs/>
        </w:rPr>
        <w:t>《小狗钱钱》《牛奶可乐经济学》</w:t>
      </w:r>
      <w:r w:rsidRPr="006F0F13">
        <w:t>：适合作为</w:t>
      </w:r>
      <w:r w:rsidRPr="006F0F13">
        <w:t>“</w:t>
      </w:r>
      <w:r w:rsidRPr="006F0F13">
        <w:t>补充材料</w:t>
      </w:r>
      <w:r w:rsidRPr="006F0F13">
        <w:t>”</w:t>
      </w:r>
      <w:r w:rsidRPr="006F0F13">
        <w:t>或她写不动时的</w:t>
      </w:r>
      <w:r w:rsidRPr="006F0F13">
        <w:t>“</w:t>
      </w:r>
      <w:r w:rsidRPr="006F0F13">
        <w:t>轻松输入</w:t>
      </w:r>
      <w:r w:rsidRPr="006F0F13">
        <w:t>”</w:t>
      </w:r>
      <w:r w:rsidRPr="006F0F13">
        <w:t>，但</w:t>
      </w:r>
      <w:r w:rsidRPr="006F0F13">
        <w:rPr>
          <w:b/>
          <w:bCs/>
        </w:rPr>
        <w:t>作为主线太松散，容易变成读过就忘</w:t>
      </w:r>
      <w:r w:rsidRPr="006F0F13">
        <w:t>；</w:t>
      </w:r>
    </w:p>
    <w:p w14:paraId="398B51C5" w14:textId="77777777" w:rsidR="006F0F13" w:rsidRPr="006F0F13" w:rsidRDefault="006F0F13" w:rsidP="006F0F13">
      <w:pPr>
        <w:numPr>
          <w:ilvl w:val="0"/>
          <w:numId w:val="39"/>
        </w:numPr>
      </w:pPr>
      <w:r w:rsidRPr="006F0F13">
        <w:rPr>
          <w:b/>
          <w:bCs/>
        </w:rPr>
        <w:t>经验主义体验法</w:t>
      </w:r>
      <w:r w:rsidRPr="006F0F13">
        <w:t>：非常有潜力，但需要你投入大量时间陪伴和设计场景，</w:t>
      </w:r>
      <w:r w:rsidRPr="006F0F13">
        <w:rPr>
          <w:b/>
          <w:bCs/>
        </w:rPr>
        <w:t>适合慢慢铺开作为第二阶段</w:t>
      </w:r>
      <w:r w:rsidRPr="006F0F13">
        <w:t>；</w:t>
      </w:r>
    </w:p>
    <w:p w14:paraId="30CCD27A" w14:textId="77777777" w:rsidR="006F0F13" w:rsidRPr="006F0F13" w:rsidRDefault="006F0F13" w:rsidP="006F0F13">
      <w:pPr>
        <w:numPr>
          <w:ilvl w:val="0"/>
          <w:numId w:val="39"/>
        </w:numPr>
      </w:pPr>
      <w:r w:rsidRPr="006F0F13">
        <w:rPr>
          <w:b/>
          <w:bCs/>
        </w:rPr>
        <w:t>看公开课</w:t>
      </w:r>
      <w:r w:rsidRPr="006F0F13">
        <w:t>：更适合思维稍微成熟一点的阶段；目前容易看完觉得</w:t>
      </w:r>
      <w:r w:rsidRPr="006F0F13">
        <w:t>“</w:t>
      </w:r>
      <w:r w:rsidRPr="006F0F13">
        <w:t>讲得很有道理</w:t>
      </w:r>
      <w:r w:rsidRPr="006F0F13">
        <w:t>”</w:t>
      </w:r>
      <w:r w:rsidRPr="006F0F13">
        <w:t>，但无法真正吸收或转化。</w:t>
      </w:r>
    </w:p>
    <w:p w14:paraId="3CB358FA" w14:textId="77777777" w:rsidR="006F0F13" w:rsidRPr="006F0F13" w:rsidRDefault="00000000" w:rsidP="006F0F13">
      <w:pPr>
        <w:ind w:firstLine="0"/>
      </w:pPr>
      <w:r>
        <w:pict w14:anchorId="5C5336DD">
          <v:rect id="_x0000_i1046" style="width:0;height:1.5pt" o:hralign="center" o:hrstd="t" o:hr="t" fillcolor="#a0a0a0" stroked="f"/>
        </w:pict>
      </w:r>
    </w:p>
    <w:p w14:paraId="476953AC"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w:t>
      </w:r>
      <w:r w:rsidRPr="006F0F13">
        <w:rPr>
          <w:b/>
          <w:bCs/>
        </w:rPr>
        <w:t>实操建议：</w:t>
      </w:r>
    </w:p>
    <w:p w14:paraId="2EBBDA0F" w14:textId="77777777" w:rsidR="006F0F13" w:rsidRPr="006F0F13" w:rsidRDefault="006F0F13" w:rsidP="006F0F13">
      <w:pPr>
        <w:ind w:firstLine="0"/>
      </w:pPr>
      <w:r w:rsidRPr="006F0F13">
        <w:lastRenderedPageBreak/>
        <w:t>你可以设计如下流程：</w:t>
      </w:r>
    </w:p>
    <w:p w14:paraId="77A92C7D" w14:textId="77777777" w:rsidR="006F0F13" w:rsidRPr="006F0F13" w:rsidRDefault="006F0F13" w:rsidP="006F0F13">
      <w:pPr>
        <w:numPr>
          <w:ilvl w:val="0"/>
          <w:numId w:val="40"/>
        </w:numPr>
      </w:pPr>
      <w:r w:rsidRPr="006F0F13">
        <w:rPr>
          <w:b/>
          <w:bCs/>
        </w:rPr>
        <w:t>她看一个短文或你整理的对比材料</w:t>
      </w:r>
      <w:r w:rsidRPr="006F0F13">
        <w:t>（你可以让我帮你写初稿）</w:t>
      </w:r>
    </w:p>
    <w:p w14:paraId="301CBCB5" w14:textId="77777777" w:rsidR="006F0F13" w:rsidRPr="006F0F13" w:rsidRDefault="006F0F13" w:rsidP="006F0F13">
      <w:pPr>
        <w:numPr>
          <w:ilvl w:val="0"/>
          <w:numId w:val="40"/>
        </w:numPr>
      </w:pPr>
      <w:r w:rsidRPr="006F0F13">
        <w:rPr>
          <w:b/>
          <w:bCs/>
        </w:rPr>
        <w:t>她写一篇小文章（</w:t>
      </w:r>
      <w:r w:rsidRPr="006F0F13">
        <w:rPr>
          <w:b/>
          <w:bCs/>
        </w:rPr>
        <w:t>800</w:t>
      </w:r>
      <w:r w:rsidRPr="006F0F13">
        <w:rPr>
          <w:b/>
          <w:bCs/>
        </w:rPr>
        <w:t>字也好）</w:t>
      </w:r>
      <w:r w:rsidRPr="006F0F13">
        <w:t>：君主论</w:t>
      </w:r>
      <w:r w:rsidRPr="006F0F13">
        <w:t xml:space="preserve"> vs </w:t>
      </w:r>
      <w:r w:rsidRPr="006F0F13">
        <w:t>韩非子：你更同意谁的看法？</w:t>
      </w:r>
    </w:p>
    <w:p w14:paraId="59804AFD" w14:textId="77777777" w:rsidR="006F0F13" w:rsidRPr="006F0F13" w:rsidRDefault="006F0F13" w:rsidP="006F0F13">
      <w:pPr>
        <w:numPr>
          <w:ilvl w:val="0"/>
          <w:numId w:val="40"/>
        </w:numPr>
      </w:pPr>
      <w:r w:rsidRPr="006F0F13">
        <w:rPr>
          <w:b/>
          <w:bCs/>
        </w:rPr>
        <w:t>你和她讨论</w:t>
      </w:r>
      <w:r w:rsidRPr="006F0F13">
        <w:t>：哪些地方写得有道理？有没有被说服？有没有想继续查资料的地方？</w:t>
      </w:r>
    </w:p>
    <w:p w14:paraId="29C9A095" w14:textId="77777777" w:rsidR="006F0F13" w:rsidRPr="006F0F13" w:rsidRDefault="006F0F13" w:rsidP="006F0F13">
      <w:pPr>
        <w:numPr>
          <w:ilvl w:val="0"/>
          <w:numId w:val="40"/>
        </w:numPr>
      </w:pPr>
      <w:r w:rsidRPr="006F0F13">
        <w:rPr>
          <w:b/>
          <w:bCs/>
        </w:rPr>
        <w:t>适当引入配套素材</w:t>
      </w:r>
      <w:r w:rsidRPr="006F0F13">
        <w:t>：《小狗钱钱》里的行为动机、《牛奶可乐经济学》里的制度困境、公开课里的社会博弈等。</w:t>
      </w:r>
    </w:p>
    <w:p w14:paraId="37223159" w14:textId="77777777" w:rsidR="006F0F13" w:rsidRPr="006F0F13" w:rsidRDefault="00000000" w:rsidP="006F0F13">
      <w:pPr>
        <w:ind w:firstLine="0"/>
      </w:pPr>
      <w:r>
        <w:pict w14:anchorId="7F6CAB07">
          <v:rect id="_x0000_i1047" style="width:0;height:1.5pt" o:hralign="center" o:hrstd="t" o:hr="t" fillcolor="#a0a0a0" stroked="f"/>
        </w:pict>
      </w:r>
    </w:p>
    <w:p w14:paraId="35CBE62B" w14:textId="77777777" w:rsidR="006F0F13" w:rsidRPr="006F0F13" w:rsidRDefault="006F0F13" w:rsidP="006F0F13">
      <w:pPr>
        <w:ind w:firstLine="0"/>
      </w:pPr>
      <w:r w:rsidRPr="006F0F13">
        <w:t>你现在做的不是为了让她马上成为一个有判断力的大人，而是</w:t>
      </w:r>
      <w:r w:rsidRPr="006F0F13">
        <w:rPr>
          <w:b/>
          <w:bCs/>
        </w:rPr>
        <w:t>在她心里播下一颗现实主义的种子</w:t>
      </w:r>
      <w:r w:rsidRPr="006F0F13">
        <w:t>——</w:t>
      </w:r>
      <w:r w:rsidRPr="006F0F13">
        <w:t>而对比写作，是最有效的破土方式。</w:t>
      </w:r>
    </w:p>
    <w:p w14:paraId="6A49DA5B" w14:textId="77777777" w:rsidR="006F0F13" w:rsidRPr="006F0F13" w:rsidRDefault="006F0F13" w:rsidP="006F0F13">
      <w:pPr>
        <w:ind w:firstLine="0"/>
      </w:pPr>
      <w:r w:rsidRPr="006F0F13">
        <w:t>如果你想，我可以现在就帮你写出这篇文章的</w:t>
      </w:r>
      <w:r w:rsidRPr="006F0F13">
        <w:rPr>
          <w:b/>
          <w:bCs/>
        </w:rPr>
        <w:t>简化资料包</w:t>
      </w:r>
      <w:r w:rsidRPr="006F0F13">
        <w:rPr>
          <w:b/>
          <w:bCs/>
        </w:rPr>
        <w:t xml:space="preserve"> + </w:t>
      </w:r>
      <w:r w:rsidRPr="006F0F13">
        <w:rPr>
          <w:b/>
          <w:bCs/>
        </w:rPr>
        <w:t>提纲</w:t>
      </w:r>
      <w:r w:rsidRPr="006F0F13">
        <w:rPr>
          <w:b/>
          <w:bCs/>
        </w:rPr>
        <w:t xml:space="preserve"> + </w:t>
      </w:r>
      <w:r w:rsidRPr="006F0F13">
        <w:rPr>
          <w:b/>
          <w:bCs/>
        </w:rPr>
        <w:t>引导问题清单</w:t>
      </w:r>
      <w:r w:rsidRPr="006F0F13">
        <w:t>，她就可以动笔了。要不要？</w:t>
      </w:r>
    </w:p>
    <w:p w14:paraId="2E4AD3FD" w14:textId="77777777" w:rsidR="006F0F13" w:rsidRPr="006F0F13" w:rsidRDefault="006F0F13" w:rsidP="006F0F13">
      <w:pPr>
        <w:ind w:firstLine="0"/>
        <w:rPr>
          <w:b/>
          <w:bCs/>
        </w:rPr>
      </w:pPr>
      <w:r w:rsidRPr="006F0F13">
        <w:rPr>
          <w:b/>
          <w:bCs/>
        </w:rPr>
        <w:t>You said:</w:t>
      </w:r>
    </w:p>
    <w:p w14:paraId="07B35F37" w14:textId="77777777" w:rsidR="006F0F13" w:rsidRPr="006F0F13" w:rsidRDefault="006F0F13" w:rsidP="006F0F13">
      <w:pPr>
        <w:ind w:firstLine="0"/>
      </w:pPr>
      <w:r w:rsidRPr="006F0F13">
        <w:t>ok</w:t>
      </w:r>
      <w:r w:rsidRPr="006F0F13">
        <w:t>，那下一阶段应该是什么？或者说学什么</w:t>
      </w:r>
    </w:p>
    <w:p w14:paraId="07586D58" w14:textId="77777777" w:rsidR="006F0F13" w:rsidRPr="006F0F13" w:rsidRDefault="006F0F13" w:rsidP="006F0F13">
      <w:pPr>
        <w:ind w:firstLine="0"/>
        <w:rPr>
          <w:b/>
          <w:bCs/>
        </w:rPr>
      </w:pPr>
      <w:r w:rsidRPr="006F0F13">
        <w:rPr>
          <w:b/>
          <w:bCs/>
        </w:rPr>
        <w:t>ChatGPT said:</w:t>
      </w:r>
    </w:p>
    <w:p w14:paraId="66676A76" w14:textId="77777777" w:rsidR="006F0F13" w:rsidRPr="006F0F13" w:rsidRDefault="006F0F13" w:rsidP="006F0F13">
      <w:pPr>
        <w:ind w:firstLine="0"/>
      </w:pPr>
      <w:r w:rsidRPr="006F0F13">
        <w:t>非常好，这个问题问得非常有前瞻性。既然你已经确定第一阶段是让她写《君主论》与《韩非子》的比较文章来打下现实主义的根基，那么：</w:t>
      </w:r>
    </w:p>
    <w:p w14:paraId="286C1220" w14:textId="77777777" w:rsidR="006F0F13" w:rsidRPr="006F0F13" w:rsidRDefault="00000000" w:rsidP="006F0F13">
      <w:pPr>
        <w:ind w:firstLine="0"/>
      </w:pPr>
      <w:r>
        <w:pict w14:anchorId="06EA1738">
          <v:rect id="_x0000_i1048" style="width:0;height:1.5pt" o:hralign="center" o:hrstd="t" o:hr="t" fillcolor="#a0a0a0" stroked="f"/>
        </w:pict>
      </w:r>
    </w:p>
    <w:p w14:paraId="5500269F"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w:t>
      </w:r>
      <w:r w:rsidRPr="006F0F13">
        <w:rPr>
          <w:b/>
          <w:bCs/>
        </w:rPr>
        <w:t>第二阶段的目标：训练</w:t>
      </w:r>
      <w:r w:rsidRPr="006F0F13">
        <w:rPr>
          <w:b/>
          <w:bCs/>
        </w:rPr>
        <w:t>“</w:t>
      </w:r>
      <w:r w:rsidRPr="006F0F13">
        <w:rPr>
          <w:b/>
          <w:bCs/>
        </w:rPr>
        <w:t>判断力</w:t>
      </w:r>
      <w:r w:rsidRPr="006F0F13">
        <w:rPr>
          <w:b/>
          <w:bCs/>
        </w:rPr>
        <w:t xml:space="preserve">” + </w:t>
      </w:r>
      <w:r w:rsidRPr="006F0F13">
        <w:rPr>
          <w:b/>
          <w:bCs/>
        </w:rPr>
        <w:t>接触真实世界的复杂性</w:t>
      </w:r>
    </w:p>
    <w:p w14:paraId="01D6892B" w14:textId="77777777" w:rsidR="006F0F13" w:rsidRPr="006F0F13" w:rsidRDefault="006F0F13" w:rsidP="006F0F13">
      <w:pPr>
        <w:ind w:firstLine="0"/>
      </w:pPr>
      <w:r w:rsidRPr="006F0F13">
        <w:t>她第一阶段的文章写出来后，意味着她已经完成了：</w:t>
      </w:r>
    </w:p>
    <w:p w14:paraId="1E58DD36" w14:textId="77777777" w:rsidR="006F0F13" w:rsidRPr="006F0F13" w:rsidRDefault="006F0F13" w:rsidP="006F0F13">
      <w:pPr>
        <w:numPr>
          <w:ilvl w:val="0"/>
          <w:numId w:val="41"/>
        </w:numPr>
      </w:pPr>
      <w:r w:rsidRPr="006F0F13">
        <w:t>初步接触权力、人性与制度的现实面</w:t>
      </w:r>
    </w:p>
    <w:p w14:paraId="522B2900" w14:textId="77777777" w:rsidR="006F0F13" w:rsidRPr="006F0F13" w:rsidRDefault="006F0F13" w:rsidP="006F0F13">
      <w:pPr>
        <w:numPr>
          <w:ilvl w:val="0"/>
          <w:numId w:val="41"/>
        </w:numPr>
      </w:pPr>
      <w:r w:rsidRPr="006F0F13">
        <w:t>尝试用文字表达比较与思考</w:t>
      </w:r>
    </w:p>
    <w:p w14:paraId="5CD0C14F" w14:textId="77777777" w:rsidR="006F0F13" w:rsidRPr="006F0F13" w:rsidRDefault="006F0F13" w:rsidP="006F0F13">
      <w:pPr>
        <w:numPr>
          <w:ilvl w:val="0"/>
          <w:numId w:val="41"/>
        </w:numPr>
      </w:pPr>
      <w:r w:rsidRPr="006F0F13">
        <w:t>和你进行了深度对话（她会开始思考</w:t>
      </w:r>
      <w:r w:rsidRPr="006F0F13">
        <w:t>“</w:t>
      </w:r>
      <w:r w:rsidRPr="006F0F13">
        <w:t>现实世界并非非黑即白</w:t>
      </w:r>
      <w:r w:rsidRPr="006F0F13">
        <w:t>”</w:t>
      </w:r>
      <w:r w:rsidRPr="006F0F13">
        <w:t>）</w:t>
      </w:r>
    </w:p>
    <w:p w14:paraId="4F94EB82" w14:textId="77777777" w:rsidR="006F0F13" w:rsidRPr="006F0F13" w:rsidRDefault="00000000" w:rsidP="006F0F13">
      <w:pPr>
        <w:ind w:firstLine="0"/>
      </w:pPr>
      <w:r>
        <w:pict w14:anchorId="5D897391">
          <v:rect id="_x0000_i1049" style="width:0;height:1.5pt" o:hralign="center" o:hrstd="t" o:hr="t" fillcolor="#a0a0a0" stroked="f"/>
        </w:pict>
      </w:r>
    </w:p>
    <w:p w14:paraId="1F1BC514"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w:t>
      </w:r>
      <w:r w:rsidRPr="006F0F13">
        <w:rPr>
          <w:b/>
          <w:bCs/>
        </w:rPr>
        <w:t>第二阶段的核心任务是：</w:t>
      </w:r>
    </w:p>
    <w:p w14:paraId="0764447F" w14:textId="77777777" w:rsidR="006F0F13" w:rsidRPr="006F0F13" w:rsidRDefault="006F0F13" w:rsidP="006F0F13">
      <w:pPr>
        <w:ind w:firstLine="0"/>
      </w:pPr>
      <w:r w:rsidRPr="006F0F13">
        <w:rPr>
          <w:b/>
          <w:bCs/>
        </w:rPr>
        <w:t>“</w:t>
      </w:r>
      <w:r w:rsidRPr="006F0F13">
        <w:rPr>
          <w:b/>
          <w:bCs/>
        </w:rPr>
        <w:t>你怎么看？你根据什么判断？</w:t>
      </w:r>
      <w:r w:rsidRPr="006F0F13">
        <w:rPr>
          <w:b/>
          <w:bCs/>
        </w:rPr>
        <w:t>”</w:t>
      </w:r>
    </w:p>
    <w:p w14:paraId="2CA46067" w14:textId="77777777" w:rsidR="006F0F13" w:rsidRPr="006F0F13" w:rsidRDefault="006F0F13" w:rsidP="006F0F13">
      <w:pPr>
        <w:ind w:firstLine="0"/>
      </w:pPr>
      <w:r w:rsidRPr="006F0F13">
        <w:t>这时候可以分成两条主线并行推进：</w:t>
      </w:r>
    </w:p>
    <w:p w14:paraId="391325F6" w14:textId="77777777" w:rsidR="006F0F13" w:rsidRPr="006F0F13" w:rsidRDefault="00000000" w:rsidP="006F0F13">
      <w:pPr>
        <w:ind w:firstLine="0"/>
      </w:pPr>
      <w:r>
        <w:pict w14:anchorId="7D2372AA">
          <v:rect id="_x0000_i1050" style="width:0;height:1.5pt" o:hralign="center" o:hrstd="t" o:hr="t" fillcolor="#a0a0a0" stroked="f"/>
        </w:pict>
      </w:r>
    </w:p>
    <w:p w14:paraId="2EA42057"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主线</w:t>
      </w:r>
      <w:r w:rsidRPr="006F0F13">
        <w:rPr>
          <w:b/>
          <w:bCs/>
        </w:rPr>
        <w:t>A</w:t>
      </w:r>
      <w:r w:rsidRPr="006F0F13">
        <w:rPr>
          <w:b/>
          <w:bCs/>
        </w:rPr>
        <w:t>：现实判断力的进一步训练（社会现实思辨）</w:t>
      </w:r>
    </w:p>
    <w:p w14:paraId="69797881" w14:textId="77777777" w:rsidR="006F0F13" w:rsidRPr="006F0F13" w:rsidRDefault="006F0F13" w:rsidP="006F0F13">
      <w:pPr>
        <w:ind w:firstLine="0"/>
      </w:pPr>
      <w:r w:rsidRPr="006F0F13">
        <w:t>你可以继续用</w:t>
      </w:r>
      <w:r w:rsidRPr="006F0F13">
        <w:rPr>
          <w:b/>
          <w:bCs/>
        </w:rPr>
        <w:t>写作</w:t>
      </w:r>
      <w:r w:rsidRPr="006F0F13">
        <w:rPr>
          <w:b/>
          <w:bCs/>
        </w:rPr>
        <w:t xml:space="preserve"> + </w:t>
      </w:r>
      <w:r w:rsidRPr="006F0F13">
        <w:rPr>
          <w:b/>
          <w:bCs/>
        </w:rPr>
        <w:t>讨论</w:t>
      </w:r>
      <w:r w:rsidRPr="006F0F13">
        <w:t>的方式推进，比如下面这些主题都很好：</w:t>
      </w:r>
    </w:p>
    <w:p w14:paraId="7410D0F7" w14:textId="77777777" w:rsidR="006F0F13" w:rsidRPr="006F0F13" w:rsidRDefault="006F0F13" w:rsidP="006F0F13">
      <w:pPr>
        <w:ind w:firstLine="0"/>
        <w:rPr>
          <w:b/>
          <w:bCs/>
          <w:highlight w:val="yellow"/>
        </w:rPr>
      </w:pPr>
      <w:r w:rsidRPr="006F0F13">
        <w:rPr>
          <w:rFonts w:ascii="Segoe UI Emoji" w:hAnsi="Segoe UI Emoji" w:cs="Segoe UI Emoji"/>
          <w:b/>
          <w:bCs/>
        </w:rPr>
        <w:t>📘</w:t>
      </w:r>
      <w:r w:rsidRPr="006F0F13">
        <w:rPr>
          <w:b/>
          <w:bCs/>
        </w:rPr>
        <w:t xml:space="preserve"> </w:t>
      </w:r>
      <w:r w:rsidRPr="006F0F13">
        <w:rPr>
          <w:b/>
          <w:bCs/>
          <w:highlight w:val="yellow"/>
        </w:rPr>
        <w:t>推荐写作题目（从简单到复杂）：</w:t>
      </w:r>
    </w:p>
    <w:p w14:paraId="442D8758" w14:textId="77777777" w:rsidR="006F0F13" w:rsidRPr="006F0F13" w:rsidRDefault="006F0F13" w:rsidP="006F0F13">
      <w:pPr>
        <w:numPr>
          <w:ilvl w:val="0"/>
          <w:numId w:val="42"/>
        </w:numPr>
        <w:rPr>
          <w:highlight w:val="yellow"/>
        </w:rPr>
      </w:pPr>
      <w:r w:rsidRPr="006F0F13">
        <w:rPr>
          <w:b/>
          <w:bCs/>
          <w:highlight w:val="yellow"/>
        </w:rPr>
        <w:t>“</w:t>
      </w:r>
      <w:r w:rsidRPr="006F0F13">
        <w:rPr>
          <w:b/>
          <w:bCs/>
          <w:highlight w:val="yellow"/>
        </w:rPr>
        <w:t>一个人可以既是好父亲也是坏官员吗？</w:t>
      </w:r>
      <w:r w:rsidRPr="006F0F13">
        <w:rPr>
          <w:b/>
          <w:bCs/>
          <w:highlight w:val="yellow"/>
        </w:rPr>
        <w:t>”</w:t>
      </w:r>
    </w:p>
    <w:p w14:paraId="21AE1F4D" w14:textId="77777777" w:rsidR="006F0F13" w:rsidRPr="006F0F13" w:rsidRDefault="006F0F13" w:rsidP="006F0F13">
      <w:pPr>
        <w:numPr>
          <w:ilvl w:val="1"/>
          <w:numId w:val="42"/>
        </w:numPr>
        <w:rPr>
          <w:highlight w:val="yellow"/>
        </w:rPr>
      </w:pPr>
      <w:r w:rsidRPr="006F0F13">
        <w:rPr>
          <w:highlight w:val="yellow"/>
        </w:rPr>
        <w:t>继续锻炼她对</w:t>
      </w:r>
      <w:r w:rsidRPr="006F0F13">
        <w:rPr>
          <w:highlight w:val="yellow"/>
        </w:rPr>
        <w:t>“</w:t>
      </w:r>
      <w:r w:rsidRPr="006F0F13">
        <w:rPr>
          <w:highlight w:val="yellow"/>
        </w:rPr>
        <w:t>私德</w:t>
      </w:r>
      <w:r w:rsidRPr="006F0F13">
        <w:rPr>
          <w:highlight w:val="yellow"/>
        </w:rPr>
        <w:t xml:space="preserve"> vs </w:t>
      </w:r>
      <w:r w:rsidRPr="006F0F13">
        <w:rPr>
          <w:highlight w:val="yellow"/>
        </w:rPr>
        <w:t>公德</w:t>
      </w:r>
      <w:r w:rsidRPr="006F0F13">
        <w:rPr>
          <w:highlight w:val="yellow"/>
        </w:rPr>
        <w:t>”</w:t>
      </w:r>
      <w:r w:rsidRPr="006F0F13">
        <w:rPr>
          <w:highlight w:val="yellow"/>
        </w:rPr>
        <w:t>的理解和现实感</w:t>
      </w:r>
    </w:p>
    <w:p w14:paraId="2FF388C4" w14:textId="77777777" w:rsidR="006F0F13" w:rsidRPr="006F0F13" w:rsidRDefault="006F0F13" w:rsidP="006F0F13">
      <w:pPr>
        <w:numPr>
          <w:ilvl w:val="0"/>
          <w:numId w:val="42"/>
        </w:numPr>
        <w:rPr>
          <w:highlight w:val="yellow"/>
        </w:rPr>
      </w:pPr>
      <w:r w:rsidRPr="006F0F13">
        <w:rPr>
          <w:b/>
          <w:bCs/>
          <w:highlight w:val="yellow"/>
        </w:rPr>
        <w:t>“</w:t>
      </w:r>
      <w:r w:rsidRPr="006F0F13">
        <w:rPr>
          <w:b/>
          <w:bCs/>
          <w:highlight w:val="yellow"/>
        </w:rPr>
        <w:t>不择手段的成功者，是不是值得尊重？</w:t>
      </w:r>
      <w:r w:rsidRPr="006F0F13">
        <w:rPr>
          <w:b/>
          <w:bCs/>
          <w:highlight w:val="yellow"/>
        </w:rPr>
        <w:t>”</w:t>
      </w:r>
    </w:p>
    <w:p w14:paraId="2CD29F18" w14:textId="77777777" w:rsidR="006F0F13" w:rsidRPr="006F0F13" w:rsidRDefault="006F0F13" w:rsidP="006F0F13">
      <w:pPr>
        <w:numPr>
          <w:ilvl w:val="1"/>
          <w:numId w:val="42"/>
        </w:numPr>
        <w:rPr>
          <w:highlight w:val="yellow"/>
        </w:rPr>
      </w:pPr>
      <w:r w:rsidRPr="006F0F13">
        <w:rPr>
          <w:highlight w:val="yellow"/>
        </w:rPr>
        <w:t>可以引入现实人物：马斯克、特朗普、岳飞、韩信等</w:t>
      </w:r>
    </w:p>
    <w:p w14:paraId="272E3808" w14:textId="77777777" w:rsidR="006F0F13" w:rsidRPr="006F0F13" w:rsidRDefault="006F0F13" w:rsidP="006F0F13">
      <w:pPr>
        <w:numPr>
          <w:ilvl w:val="0"/>
          <w:numId w:val="42"/>
        </w:numPr>
        <w:rPr>
          <w:highlight w:val="yellow"/>
        </w:rPr>
      </w:pPr>
      <w:r w:rsidRPr="006F0F13">
        <w:rPr>
          <w:b/>
          <w:bCs/>
          <w:highlight w:val="yellow"/>
        </w:rPr>
        <w:t>“</w:t>
      </w:r>
      <w:r w:rsidRPr="006F0F13">
        <w:rPr>
          <w:b/>
          <w:bCs/>
          <w:highlight w:val="yellow"/>
        </w:rPr>
        <w:t>法律和道德哪个更重要？</w:t>
      </w:r>
      <w:r w:rsidRPr="006F0F13">
        <w:rPr>
          <w:b/>
          <w:bCs/>
          <w:highlight w:val="yellow"/>
        </w:rPr>
        <w:t>”</w:t>
      </w:r>
    </w:p>
    <w:p w14:paraId="33285C5B" w14:textId="77777777" w:rsidR="006F0F13" w:rsidRPr="006F0F13" w:rsidRDefault="006F0F13" w:rsidP="006F0F13">
      <w:pPr>
        <w:numPr>
          <w:ilvl w:val="1"/>
          <w:numId w:val="42"/>
        </w:numPr>
        <w:rPr>
          <w:highlight w:val="yellow"/>
        </w:rPr>
      </w:pPr>
      <w:r w:rsidRPr="006F0F13">
        <w:rPr>
          <w:highlight w:val="yellow"/>
        </w:rPr>
        <w:t>自然引出制度与规则的作用，引向宪政、法治等话题</w:t>
      </w:r>
    </w:p>
    <w:p w14:paraId="2E6BD38B" w14:textId="77777777" w:rsidR="006F0F13" w:rsidRPr="006F0F13" w:rsidRDefault="006F0F13" w:rsidP="006F0F13">
      <w:pPr>
        <w:numPr>
          <w:ilvl w:val="0"/>
          <w:numId w:val="42"/>
        </w:numPr>
        <w:rPr>
          <w:highlight w:val="yellow"/>
        </w:rPr>
      </w:pPr>
      <w:r w:rsidRPr="006F0F13">
        <w:rPr>
          <w:b/>
          <w:bCs/>
          <w:highlight w:val="yellow"/>
        </w:rPr>
        <w:t>“</w:t>
      </w:r>
      <w:r w:rsidRPr="006F0F13">
        <w:rPr>
          <w:b/>
          <w:bCs/>
          <w:highlight w:val="yellow"/>
        </w:rPr>
        <w:t>中学生应不应该自己赚钱？</w:t>
      </w:r>
      <w:r w:rsidRPr="006F0F13">
        <w:rPr>
          <w:b/>
          <w:bCs/>
          <w:highlight w:val="yellow"/>
        </w:rPr>
        <w:t>”</w:t>
      </w:r>
    </w:p>
    <w:p w14:paraId="799F5615" w14:textId="77777777" w:rsidR="006F0F13" w:rsidRPr="006F0F13" w:rsidRDefault="006F0F13" w:rsidP="006F0F13">
      <w:pPr>
        <w:numPr>
          <w:ilvl w:val="1"/>
          <w:numId w:val="42"/>
        </w:numPr>
        <w:rPr>
          <w:highlight w:val="yellow"/>
        </w:rPr>
      </w:pPr>
      <w:r w:rsidRPr="006F0F13">
        <w:rPr>
          <w:highlight w:val="yellow"/>
        </w:rPr>
        <w:t>会激发她去观察、思考，进入</w:t>
      </w:r>
      <w:r w:rsidRPr="006F0F13">
        <w:rPr>
          <w:highlight w:val="yellow"/>
        </w:rPr>
        <w:t>“</w:t>
      </w:r>
      <w:r w:rsidRPr="006F0F13">
        <w:rPr>
          <w:highlight w:val="yellow"/>
        </w:rPr>
        <w:t>经济行为</w:t>
      </w:r>
      <w:r w:rsidRPr="006F0F13">
        <w:rPr>
          <w:highlight w:val="yellow"/>
        </w:rPr>
        <w:t>”</w:t>
      </w:r>
      <w:r w:rsidRPr="006F0F13">
        <w:rPr>
          <w:highlight w:val="yellow"/>
        </w:rPr>
        <w:t>的自我体验领域</w:t>
      </w:r>
    </w:p>
    <w:p w14:paraId="70B6549E" w14:textId="77777777" w:rsidR="006F0F13" w:rsidRPr="006F0F13" w:rsidRDefault="00000000" w:rsidP="006F0F13">
      <w:pPr>
        <w:ind w:firstLine="0"/>
      </w:pPr>
      <w:r>
        <w:rPr>
          <w:highlight w:val="yellow"/>
        </w:rPr>
        <w:pict w14:anchorId="53F2E0AA">
          <v:rect id="_x0000_i1051" style="width:0;height:1.5pt" o:hralign="center" o:hrstd="t" o:hr="t" fillcolor="#a0a0a0" stroked="f"/>
        </w:pict>
      </w:r>
    </w:p>
    <w:p w14:paraId="1DD92E4E"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w:t>
      </w:r>
      <w:r w:rsidRPr="006F0F13">
        <w:rPr>
          <w:b/>
          <w:bCs/>
        </w:rPr>
        <w:t>搭配阅读材料：</w:t>
      </w:r>
    </w:p>
    <w:p w14:paraId="2FD23862" w14:textId="77777777" w:rsidR="006F0F13" w:rsidRPr="006F0F13" w:rsidRDefault="006F0F13" w:rsidP="006F0F13">
      <w:pPr>
        <w:ind w:firstLine="0"/>
      </w:pPr>
      <w:r w:rsidRPr="006F0F13">
        <w:t>你可以根据上面的写作题目穿插以下这些现实主义导向的小书或公开课片段：</w:t>
      </w:r>
    </w:p>
    <w:p w14:paraId="2EC9DD79" w14:textId="77777777" w:rsidR="006F0F13" w:rsidRPr="006F0F13" w:rsidRDefault="006F0F13" w:rsidP="006F0F13">
      <w:pPr>
        <w:numPr>
          <w:ilvl w:val="0"/>
          <w:numId w:val="43"/>
        </w:numPr>
      </w:pPr>
      <w:r w:rsidRPr="006F0F13">
        <w:rPr>
          <w:b/>
          <w:bCs/>
        </w:rPr>
        <w:t>《</w:t>
      </w:r>
      <w:r w:rsidRPr="006F0F13">
        <w:rPr>
          <w:b/>
          <w:bCs/>
          <w:highlight w:val="yellow"/>
        </w:rPr>
        <w:t>牛奶可乐经济学</w:t>
      </w:r>
      <w:r w:rsidRPr="006F0F13">
        <w:rPr>
          <w:b/>
          <w:bCs/>
        </w:rPr>
        <w:t>》</w:t>
      </w:r>
      <w:r w:rsidRPr="006F0F13">
        <w:t>：经济行为和人性（如囚徒困境、信息不对称、投机）</w:t>
      </w:r>
    </w:p>
    <w:p w14:paraId="11422494" w14:textId="77777777" w:rsidR="006F0F13" w:rsidRPr="006F0F13" w:rsidRDefault="006F0F13" w:rsidP="006F0F13">
      <w:pPr>
        <w:numPr>
          <w:ilvl w:val="0"/>
          <w:numId w:val="43"/>
        </w:numPr>
      </w:pPr>
      <w:r w:rsidRPr="006F0F13">
        <w:rPr>
          <w:b/>
          <w:bCs/>
          <w:highlight w:val="yellow"/>
        </w:rPr>
        <w:t>哈佛公开课《</w:t>
      </w:r>
      <w:r w:rsidRPr="006F0F13">
        <w:rPr>
          <w:b/>
          <w:bCs/>
          <w:highlight w:val="yellow"/>
        </w:rPr>
        <w:t>Justice</w:t>
      </w:r>
      <w:r w:rsidRPr="006F0F13">
        <w:rPr>
          <w:b/>
          <w:bCs/>
          <w:highlight w:val="yellow"/>
        </w:rPr>
        <w:t>》</w:t>
      </w:r>
      <w:r w:rsidRPr="006F0F13">
        <w:rPr>
          <w:highlight w:val="yellow"/>
        </w:rPr>
        <w:t>：</w:t>
      </w:r>
      <w:r w:rsidRPr="006F0F13">
        <w:t>公共讨论中的道德难题（特别是</w:t>
      </w:r>
      <w:r w:rsidRPr="006F0F13">
        <w:t>“</w:t>
      </w:r>
      <w:r w:rsidRPr="006F0F13">
        <w:t>功利主义</w:t>
      </w:r>
      <w:r w:rsidRPr="006F0F13">
        <w:t xml:space="preserve"> vs </w:t>
      </w:r>
      <w:r w:rsidRPr="006F0F13">
        <w:t>义务论</w:t>
      </w:r>
      <w:r w:rsidRPr="006F0F13">
        <w:t>”</w:t>
      </w:r>
      <w:r w:rsidRPr="006F0F13">
        <w:t>）</w:t>
      </w:r>
    </w:p>
    <w:p w14:paraId="31820F64" w14:textId="77777777" w:rsidR="006F0F13" w:rsidRPr="006F0F13" w:rsidRDefault="006F0F13" w:rsidP="006F0F13">
      <w:pPr>
        <w:numPr>
          <w:ilvl w:val="0"/>
          <w:numId w:val="43"/>
        </w:numPr>
      </w:pPr>
      <w:r w:rsidRPr="006F0F13">
        <w:rPr>
          <w:b/>
          <w:bCs/>
        </w:rPr>
        <w:t>《乌合之众》节选</w:t>
      </w:r>
      <w:r w:rsidRPr="006F0F13">
        <w:t>：群体行为与民主风险</w:t>
      </w:r>
    </w:p>
    <w:p w14:paraId="6595500F" w14:textId="77777777" w:rsidR="006F0F13" w:rsidRPr="006F0F13" w:rsidRDefault="006F0F13" w:rsidP="006F0F13">
      <w:pPr>
        <w:numPr>
          <w:ilvl w:val="0"/>
          <w:numId w:val="43"/>
        </w:numPr>
      </w:pPr>
      <w:r w:rsidRPr="006F0F13">
        <w:rPr>
          <w:b/>
          <w:bCs/>
        </w:rPr>
        <w:t>《参与感》《怪诞行为学》</w:t>
      </w:r>
      <w:r w:rsidRPr="006F0F13">
        <w:t>：理解人类的非理性和动机系统</w:t>
      </w:r>
    </w:p>
    <w:p w14:paraId="2C2D3C66" w14:textId="77777777" w:rsidR="006F0F13" w:rsidRPr="006F0F13" w:rsidRDefault="00000000" w:rsidP="006F0F13">
      <w:pPr>
        <w:ind w:firstLine="0"/>
      </w:pPr>
      <w:r>
        <w:pict w14:anchorId="27A1ABCE">
          <v:rect id="_x0000_i1052" style="width:0;height:1.5pt" o:hralign="center" o:hrstd="t" o:hr="t" fillcolor="#a0a0a0" stroked="f"/>
        </w:pict>
      </w:r>
    </w:p>
    <w:p w14:paraId="5E72CC93"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主线</w:t>
      </w:r>
      <w:r w:rsidRPr="006F0F13">
        <w:rPr>
          <w:b/>
          <w:bCs/>
        </w:rPr>
        <w:t>B</w:t>
      </w:r>
      <w:r w:rsidRPr="006F0F13">
        <w:rPr>
          <w:b/>
          <w:bCs/>
        </w:rPr>
        <w:t>：现实经验主义的渗透（做中学）</w:t>
      </w:r>
    </w:p>
    <w:p w14:paraId="751F1417" w14:textId="77777777" w:rsidR="006F0F13" w:rsidRPr="006F0F13" w:rsidRDefault="006F0F13" w:rsidP="006F0F13">
      <w:pPr>
        <w:ind w:firstLine="0"/>
      </w:pPr>
      <w:r w:rsidRPr="006F0F13">
        <w:t>你可以选一些简单而有挑战性的现实项目或任务，让她</w:t>
      </w:r>
      <w:r w:rsidRPr="006F0F13">
        <w:t>“</w:t>
      </w:r>
      <w:r w:rsidRPr="006F0F13">
        <w:t>亲身判断和承担</w:t>
      </w:r>
      <w:r w:rsidRPr="006F0F13">
        <w:t>”</w:t>
      </w:r>
      <w:r w:rsidRPr="006F0F13">
        <w:t>。</w:t>
      </w:r>
    </w:p>
    <w:p w14:paraId="4452BDC0" w14:textId="77777777" w:rsidR="006F0F13" w:rsidRPr="006F0F13" w:rsidRDefault="006F0F13" w:rsidP="006F0F13">
      <w:pPr>
        <w:ind w:firstLine="0"/>
        <w:rPr>
          <w:b/>
          <w:bCs/>
        </w:rPr>
      </w:pPr>
      <w:r w:rsidRPr="006F0F13">
        <w:rPr>
          <w:rFonts w:ascii="Segoe UI Emoji" w:hAnsi="Segoe UI Emoji" w:cs="Segoe UI Emoji"/>
          <w:b/>
          <w:bCs/>
        </w:rPr>
        <w:lastRenderedPageBreak/>
        <w:t>🧪</w:t>
      </w:r>
      <w:r w:rsidRPr="006F0F13">
        <w:rPr>
          <w:b/>
          <w:bCs/>
        </w:rPr>
        <w:t xml:space="preserve"> </w:t>
      </w:r>
      <w:r w:rsidRPr="006F0F13">
        <w:rPr>
          <w:b/>
          <w:bCs/>
        </w:rPr>
        <w:t>推荐任务：</w:t>
      </w:r>
    </w:p>
    <w:p w14:paraId="35465148" w14:textId="77777777" w:rsidR="006F0F13" w:rsidRPr="006F0F13" w:rsidRDefault="006F0F13" w:rsidP="006F0F13">
      <w:pPr>
        <w:numPr>
          <w:ilvl w:val="0"/>
          <w:numId w:val="44"/>
        </w:numPr>
      </w:pPr>
      <w:r w:rsidRPr="006F0F13">
        <w:rPr>
          <w:b/>
          <w:bCs/>
        </w:rPr>
        <w:t>设计一个家庭小预算计划</w:t>
      </w:r>
      <w:r w:rsidRPr="006F0F13">
        <w:t>（如何一个月存</w:t>
      </w:r>
      <w:r w:rsidRPr="006F0F13">
        <w:t>500</w:t>
      </w:r>
      <w:r w:rsidRPr="006F0F13">
        <w:t>元？）</w:t>
      </w:r>
    </w:p>
    <w:p w14:paraId="65A90B86" w14:textId="77777777" w:rsidR="006F0F13" w:rsidRPr="006F0F13" w:rsidRDefault="006F0F13" w:rsidP="006F0F13">
      <w:pPr>
        <w:numPr>
          <w:ilvl w:val="1"/>
          <w:numId w:val="44"/>
        </w:numPr>
      </w:pPr>
      <w:r w:rsidRPr="006F0F13">
        <w:t>训练她对</w:t>
      </w:r>
      <w:r w:rsidRPr="006F0F13">
        <w:t>“</w:t>
      </w:r>
      <w:r w:rsidRPr="006F0F13">
        <w:t>金钱的逻辑</w:t>
      </w:r>
      <w:r w:rsidRPr="006F0F13">
        <w:t>”</w:t>
      </w:r>
      <w:r w:rsidRPr="006F0F13">
        <w:t>和</w:t>
      </w:r>
      <w:r w:rsidRPr="006F0F13">
        <w:t>“</w:t>
      </w:r>
      <w:r w:rsidRPr="006F0F13">
        <w:t>计划性</w:t>
      </w:r>
      <w:r w:rsidRPr="006F0F13">
        <w:t>”</w:t>
      </w:r>
      <w:r w:rsidRPr="006F0F13">
        <w:t>的现实认知</w:t>
      </w:r>
    </w:p>
    <w:p w14:paraId="212C01C0" w14:textId="77777777" w:rsidR="006F0F13" w:rsidRPr="006F0F13" w:rsidRDefault="006F0F13" w:rsidP="006F0F13">
      <w:pPr>
        <w:numPr>
          <w:ilvl w:val="0"/>
          <w:numId w:val="44"/>
        </w:numPr>
      </w:pPr>
      <w:r w:rsidRPr="006F0F13">
        <w:rPr>
          <w:b/>
          <w:bCs/>
        </w:rPr>
        <w:t>策划一次全家短途旅行（预算</w:t>
      </w:r>
      <w:r w:rsidRPr="006F0F13">
        <w:rPr>
          <w:b/>
          <w:bCs/>
        </w:rPr>
        <w:t>300</w:t>
      </w:r>
      <w:r w:rsidRPr="006F0F13">
        <w:rPr>
          <w:b/>
          <w:bCs/>
        </w:rPr>
        <w:t>元）</w:t>
      </w:r>
    </w:p>
    <w:p w14:paraId="304BF612" w14:textId="77777777" w:rsidR="006F0F13" w:rsidRPr="006F0F13" w:rsidRDefault="006F0F13" w:rsidP="006F0F13">
      <w:pPr>
        <w:numPr>
          <w:ilvl w:val="1"/>
          <w:numId w:val="44"/>
        </w:numPr>
      </w:pPr>
      <w:r w:rsidRPr="006F0F13">
        <w:t>她必须做出一系列现实判断（时间、交通、性价比）</w:t>
      </w:r>
    </w:p>
    <w:p w14:paraId="6D2BE9C7" w14:textId="77777777" w:rsidR="006F0F13" w:rsidRPr="006F0F13" w:rsidRDefault="006F0F13" w:rsidP="006F0F13">
      <w:pPr>
        <w:numPr>
          <w:ilvl w:val="0"/>
          <w:numId w:val="44"/>
        </w:numPr>
      </w:pPr>
      <w:r w:rsidRPr="006F0F13">
        <w:rPr>
          <w:b/>
          <w:bCs/>
        </w:rPr>
        <w:t>做一次</w:t>
      </w:r>
      <w:r w:rsidRPr="006F0F13">
        <w:rPr>
          <w:b/>
          <w:bCs/>
        </w:rPr>
        <w:t>“</w:t>
      </w:r>
      <w:r w:rsidRPr="006F0F13">
        <w:rPr>
          <w:b/>
          <w:bCs/>
        </w:rPr>
        <w:t>找兼职</w:t>
      </w:r>
      <w:r w:rsidRPr="006F0F13">
        <w:rPr>
          <w:b/>
          <w:bCs/>
        </w:rPr>
        <w:t>”</w:t>
      </w:r>
      <w:r w:rsidRPr="006F0F13">
        <w:rPr>
          <w:b/>
          <w:bCs/>
        </w:rPr>
        <w:t>的调研</w:t>
      </w:r>
    </w:p>
    <w:p w14:paraId="48B45DF2" w14:textId="77777777" w:rsidR="006F0F13" w:rsidRPr="006F0F13" w:rsidRDefault="006F0F13" w:rsidP="006F0F13">
      <w:pPr>
        <w:numPr>
          <w:ilvl w:val="1"/>
          <w:numId w:val="44"/>
        </w:numPr>
      </w:pPr>
      <w:r w:rsidRPr="006F0F13">
        <w:t>网上查资料、询问、比较待遇，训练信息整合和判断力</w:t>
      </w:r>
    </w:p>
    <w:p w14:paraId="4A84E10F" w14:textId="77777777" w:rsidR="006F0F13" w:rsidRPr="006F0F13" w:rsidRDefault="006F0F13" w:rsidP="006F0F13">
      <w:pPr>
        <w:numPr>
          <w:ilvl w:val="0"/>
          <w:numId w:val="44"/>
        </w:numPr>
      </w:pPr>
      <w:r w:rsidRPr="006F0F13">
        <w:rPr>
          <w:b/>
          <w:bCs/>
        </w:rPr>
        <w:t>让她开一个微信公众号或知乎账号，发表一篇文章</w:t>
      </w:r>
    </w:p>
    <w:p w14:paraId="66BAD59D" w14:textId="77777777" w:rsidR="006F0F13" w:rsidRPr="006F0F13" w:rsidRDefault="006F0F13" w:rsidP="006F0F13">
      <w:pPr>
        <w:numPr>
          <w:ilvl w:val="1"/>
          <w:numId w:val="44"/>
        </w:numPr>
      </w:pPr>
      <w:r w:rsidRPr="006F0F13">
        <w:t>把她写的</w:t>
      </w:r>
      <w:r w:rsidRPr="006F0F13">
        <w:t>“</w:t>
      </w:r>
      <w:r w:rsidRPr="006F0F13">
        <w:t>君主论</w:t>
      </w:r>
      <w:r w:rsidRPr="006F0F13">
        <w:t xml:space="preserve"> vs </w:t>
      </w:r>
      <w:r w:rsidRPr="006F0F13">
        <w:t>韩非子</w:t>
      </w:r>
      <w:r w:rsidRPr="006F0F13">
        <w:t>”</w:t>
      </w:r>
      <w:r w:rsidRPr="006F0F13">
        <w:t>变成对外表达，强化她的成就感与公众责任感</w:t>
      </w:r>
    </w:p>
    <w:p w14:paraId="28A1C7B8" w14:textId="77777777" w:rsidR="006F0F13" w:rsidRPr="006F0F13" w:rsidRDefault="00000000" w:rsidP="006F0F13">
      <w:pPr>
        <w:ind w:firstLine="0"/>
      </w:pPr>
      <w:r>
        <w:pict w14:anchorId="0048D3B5">
          <v:rect id="_x0000_i1053" style="width:0;height:1.5pt" o:hralign="center" o:hrstd="t" o:hr="t" fillcolor="#a0a0a0" stroked="f"/>
        </w:pict>
      </w:r>
    </w:p>
    <w:p w14:paraId="6177B5F5"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w:t>
      </w:r>
      <w:r w:rsidRPr="006F0F13">
        <w:rPr>
          <w:b/>
          <w:bCs/>
        </w:rPr>
        <w:t>第三阶段（可选未来发展方向）：</w:t>
      </w:r>
    </w:p>
    <w:p w14:paraId="488C6938" w14:textId="77777777" w:rsidR="006F0F13" w:rsidRPr="006F0F13" w:rsidRDefault="006F0F13" w:rsidP="006F0F13">
      <w:pPr>
        <w:ind w:firstLine="0"/>
      </w:pPr>
      <w:r w:rsidRPr="006F0F13">
        <w:t>等她完成第二阶段的任务，你就可以根据她的兴趣和表现，</w:t>
      </w:r>
      <w:r w:rsidRPr="006F0F13">
        <w:rPr>
          <w:b/>
          <w:bCs/>
        </w:rPr>
        <w:t>做个</w:t>
      </w:r>
      <w:r w:rsidRPr="006F0F13">
        <w:rPr>
          <w:b/>
          <w:bCs/>
        </w:rPr>
        <w:t>“</w:t>
      </w:r>
      <w:r w:rsidRPr="006F0F13">
        <w:rPr>
          <w:b/>
          <w:bCs/>
        </w:rPr>
        <w:t>分流</w:t>
      </w:r>
      <w:r w:rsidRPr="006F0F13">
        <w:rPr>
          <w:b/>
          <w:bCs/>
        </w:rPr>
        <w:t>”</w:t>
      </w:r>
      <w:r w:rsidRPr="006F0F13">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3"/>
        <w:gridCol w:w="5054"/>
        <w:gridCol w:w="5362"/>
      </w:tblGrid>
      <w:tr w:rsidR="006F0F13" w:rsidRPr="006F0F13" w14:paraId="4AD7832B" w14:textId="77777777" w:rsidTr="006F0F13">
        <w:trPr>
          <w:tblHeader/>
          <w:tblCellSpacing w:w="15" w:type="dxa"/>
        </w:trPr>
        <w:tc>
          <w:tcPr>
            <w:tcW w:w="0" w:type="auto"/>
            <w:vAlign w:val="center"/>
            <w:hideMark/>
          </w:tcPr>
          <w:p w14:paraId="4DAD74CA" w14:textId="77777777" w:rsidR="006F0F13" w:rsidRPr="006F0F13" w:rsidRDefault="006F0F13" w:rsidP="006F0F13">
            <w:pPr>
              <w:ind w:firstLine="0"/>
              <w:rPr>
                <w:b/>
                <w:bCs/>
              </w:rPr>
            </w:pPr>
            <w:r w:rsidRPr="006F0F13">
              <w:rPr>
                <w:b/>
                <w:bCs/>
                <w:highlight w:val="red"/>
              </w:rPr>
              <w:t>兴趣表现</w:t>
            </w:r>
          </w:p>
        </w:tc>
        <w:tc>
          <w:tcPr>
            <w:tcW w:w="0" w:type="auto"/>
            <w:vAlign w:val="center"/>
            <w:hideMark/>
          </w:tcPr>
          <w:p w14:paraId="1266555C" w14:textId="77777777" w:rsidR="006F0F13" w:rsidRPr="006F0F13" w:rsidRDefault="006F0F13" w:rsidP="006F0F13">
            <w:pPr>
              <w:ind w:firstLine="0"/>
              <w:rPr>
                <w:b/>
                <w:bCs/>
              </w:rPr>
            </w:pPr>
            <w:r w:rsidRPr="006F0F13">
              <w:rPr>
                <w:b/>
                <w:bCs/>
              </w:rPr>
              <w:t>推荐方向</w:t>
            </w:r>
          </w:p>
        </w:tc>
        <w:tc>
          <w:tcPr>
            <w:tcW w:w="0" w:type="auto"/>
            <w:vAlign w:val="center"/>
            <w:hideMark/>
          </w:tcPr>
          <w:p w14:paraId="7AE55414" w14:textId="77777777" w:rsidR="006F0F13" w:rsidRPr="006F0F13" w:rsidRDefault="006F0F13" w:rsidP="006F0F13">
            <w:pPr>
              <w:ind w:firstLine="0"/>
              <w:rPr>
                <w:b/>
                <w:bCs/>
              </w:rPr>
            </w:pPr>
            <w:r w:rsidRPr="006F0F13">
              <w:rPr>
                <w:b/>
                <w:bCs/>
              </w:rPr>
              <w:t>形式</w:t>
            </w:r>
          </w:p>
        </w:tc>
      </w:tr>
      <w:tr w:rsidR="006F0F13" w:rsidRPr="006F0F13" w14:paraId="43F4DE65" w14:textId="77777777" w:rsidTr="006F0F13">
        <w:trPr>
          <w:tblCellSpacing w:w="15" w:type="dxa"/>
        </w:trPr>
        <w:tc>
          <w:tcPr>
            <w:tcW w:w="0" w:type="auto"/>
            <w:vAlign w:val="center"/>
            <w:hideMark/>
          </w:tcPr>
          <w:p w14:paraId="48CFE4DC" w14:textId="77777777" w:rsidR="006F0F13" w:rsidRPr="006F0F13" w:rsidRDefault="006F0F13" w:rsidP="006F0F13">
            <w:pPr>
              <w:ind w:firstLine="0"/>
            </w:pPr>
            <w:r w:rsidRPr="006F0F13">
              <w:t>喜欢写作思辨</w:t>
            </w:r>
          </w:p>
        </w:tc>
        <w:tc>
          <w:tcPr>
            <w:tcW w:w="0" w:type="auto"/>
            <w:vAlign w:val="center"/>
            <w:hideMark/>
          </w:tcPr>
          <w:p w14:paraId="6A8B9666" w14:textId="77777777" w:rsidR="006F0F13" w:rsidRPr="006F0F13" w:rsidRDefault="006F0F13" w:rsidP="006F0F13">
            <w:pPr>
              <w:ind w:firstLine="0"/>
            </w:pPr>
            <w:r w:rsidRPr="006F0F13">
              <w:t>训练议论文、辩论技巧，尝试竞赛作文</w:t>
            </w:r>
          </w:p>
        </w:tc>
        <w:tc>
          <w:tcPr>
            <w:tcW w:w="0" w:type="auto"/>
            <w:vAlign w:val="center"/>
            <w:hideMark/>
          </w:tcPr>
          <w:p w14:paraId="0815B607" w14:textId="77777777" w:rsidR="006F0F13" w:rsidRPr="006F0F13" w:rsidRDefault="006F0F13" w:rsidP="006F0F13">
            <w:pPr>
              <w:ind w:firstLine="0"/>
            </w:pPr>
            <w:r w:rsidRPr="006F0F13">
              <w:t>阅读辩证写作书籍，参与小型辩论</w:t>
            </w:r>
          </w:p>
        </w:tc>
      </w:tr>
      <w:tr w:rsidR="006F0F13" w:rsidRPr="006F0F13" w14:paraId="7CD5C89F" w14:textId="77777777" w:rsidTr="006F0F13">
        <w:trPr>
          <w:tblCellSpacing w:w="15" w:type="dxa"/>
        </w:trPr>
        <w:tc>
          <w:tcPr>
            <w:tcW w:w="0" w:type="auto"/>
            <w:vAlign w:val="center"/>
            <w:hideMark/>
          </w:tcPr>
          <w:p w14:paraId="240496D8" w14:textId="77777777" w:rsidR="006F0F13" w:rsidRPr="006F0F13" w:rsidRDefault="006F0F13" w:rsidP="006F0F13">
            <w:pPr>
              <w:ind w:firstLine="0"/>
            </w:pPr>
            <w:r w:rsidRPr="006F0F13">
              <w:t>对现实行为模式感兴趣</w:t>
            </w:r>
          </w:p>
        </w:tc>
        <w:tc>
          <w:tcPr>
            <w:tcW w:w="0" w:type="auto"/>
            <w:vAlign w:val="center"/>
            <w:hideMark/>
          </w:tcPr>
          <w:p w14:paraId="5F1BA140" w14:textId="77777777" w:rsidR="006F0F13" w:rsidRPr="006F0F13" w:rsidRDefault="006F0F13" w:rsidP="006F0F13">
            <w:pPr>
              <w:ind w:firstLine="0"/>
            </w:pPr>
            <w:r w:rsidRPr="006F0F13">
              <w:t>系统学习行为经济学或心理学</w:t>
            </w:r>
          </w:p>
        </w:tc>
        <w:tc>
          <w:tcPr>
            <w:tcW w:w="0" w:type="auto"/>
            <w:vAlign w:val="center"/>
            <w:hideMark/>
          </w:tcPr>
          <w:p w14:paraId="42060AB6" w14:textId="77777777" w:rsidR="006F0F13" w:rsidRPr="006F0F13" w:rsidRDefault="006F0F13" w:rsidP="006F0F13">
            <w:pPr>
              <w:ind w:firstLine="0"/>
            </w:pPr>
            <w:r w:rsidRPr="006F0F13">
              <w:t>推荐《怪诞行为学》《思考快与慢》</w:t>
            </w:r>
          </w:p>
        </w:tc>
      </w:tr>
      <w:tr w:rsidR="006F0F13" w:rsidRPr="006F0F13" w14:paraId="79328498" w14:textId="77777777" w:rsidTr="006F0F13">
        <w:trPr>
          <w:tblCellSpacing w:w="15" w:type="dxa"/>
        </w:trPr>
        <w:tc>
          <w:tcPr>
            <w:tcW w:w="0" w:type="auto"/>
            <w:vAlign w:val="center"/>
            <w:hideMark/>
          </w:tcPr>
          <w:p w14:paraId="307E7A2B" w14:textId="77777777" w:rsidR="006F0F13" w:rsidRPr="006F0F13" w:rsidRDefault="006F0F13" w:rsidP="006F0F13">
            <w:pPr>
              <w:ind w:firstLine="0"/>
            </w:pPr>
            <w:r w:rsidRPr="006F0F13">
              <w:t>对制度</w:t>
            </w:r>
            <w:r w:rsidRPr="006F0F13">
              <w:t>/</w:t>
            </w:r>
            <w:r w:rsidRPr="006F0F13">
              <w:t>政治敏感</w:t>
            </w:r>
          </w:p>
        </w:tc>
        <w:tc>
          <w:tcPr>
            <w:tcW w:w="0" w:type="auto"/>
            <w:vAlign w:val="center"/>
            <w:hideMark/>
          </w:tcPr>
          <w:p w14:paraId="7F218794" w14:textId="77777777" w:rsidR="006F0F13" w:rsidRPr="006F0F13" w:rsidRDefault="006F0F13" w:rsidP="006F0F13">
            <w:pPr>
              <w:ind w:firstLine="0"/>
            </w:pPr>
            <w:r w:rsidRPr="006F0F13">
              <w:t>进一步学公共管理、法治入门</w:t>
            </w:r>
          </w:p>
        </w:tc>
        <w:tc>
          <w:tcPr>
            <w:tcW w:w="0" w:type="auto"/>
            <w:vAlign w:val="center"/>
            <w:hideMark/>
          </w:tcPr>
          <w:p w14:paraId="445B2F4D" w14:textId="77777777" w:rsidR="006F0F13" w:rsidRPr="006F0F13" w:rsidRDefault="006F0F13" w:rsidP="006F0F13">
            <w:pPr>
              <w:ind w:firstLine="0"/>
            </w:pPr>
            <w:r w:rsidRPr="006F0F13">
              <w:t>看《联邦党人文集》《法律的正义》节选</w:t>
            </w:r>
          </w:p>
        </w:tc>
      </w:tr>
      <w:tr w:rsidR="006F0F13" w:rsidRPr="006F0F13" w14:paraId="427C9E30" w14:textId="77777777" w:rsidTr="006F0F13">
        <w:trPr>
          <w:tblCellSpacing w:w="15" w:type="dxa"/>
        </w:trPr>
        <w:tc>
          <w:tcPr>
            <w:tcW w:w="0" w:type="auto"/>
            <w:vAlign w:val="center"/>
            <w:hideMark/>
          </w:tcPr>
          <w:p w14:paraId="2215C371" w14:textId="77777777" w:rsidR="006F0F13" w:rsidRPr="006F0F13" w:rsidRDefault="006F0F13" w:rsidP="006F0F13">
            <w:pPr>
              <w:ind w:firstLine="0"/>
            </w:pPr>
            <w:r w:rsidRPr="006F0F13">
              <w:t>喜欢行动实践</w:t>
            </w:r>
          </w:p>
        </w:tc>
        <w:tc>
          <w:tcPr>
            <w:tcW w:w="0" w:type="auto"/>
            <w:vAlign w:val="center"/>
            <w:hideMark/>
          </w:tcPr>
          <w:p w14:paraId="37F78238" w14:textId="77777777" w:rsidR="006F0F13" w:rsidRPr="006F0F13" w:rsidRDefault="006F0F13" w:rsidP="006F0F13">
            <w:pPr>
              <w:ind w:firstLine="0"/>
            </w:pPr>
            <w:r w:rsidRPr="006F0F13">
              <w:t>推动她参与志愿者、实习、社团策划</w:t>
            </w:r>
          </w:p>
        </w:tc>
        <w:tc>
          <w:tcPr>
            <w:tcW w:w="0" w:type="auto"/>
            <w:vAlign w:val="center"/>
            <w:hideMark/>
          </w:tcPr>
          <w:p w14:paraId="2D4B72B7" w14:textId="77777777" w:rsidR="006F0F13" w:rsidRPr="006F0F13" w:rsidRDefault="006F0F13" w:rsidP="006F0F13">
            <w:pPr>
              <w:ind w:firstLine="0"/>
            </w:pPr>
            <w:r w:rsidRPr="006F0F13">
              <w:t>亲身体验制度与人性互动</w:t>
            </w:r>
          </w:p>
        </w:tc>
      </w:tr>
    </w:tbl>
    <w:p w14:paraId="41CD6AC2" w14:textId="77777777" w:rsidR="006F0F13" w:rsidRPr="006F0F13" w:rsidRDefault="00000000" w:rsidP="006F0F13">
      <w:pPr>
        <w:ind w:firstLine="0"/>
      </w:pPr>
      <w:r>
        <w:pict w14:anchorId="04EE8061">
          <v:rect id="_x0000_i1054" style="width:0;height:1.5pt" o:hralign="center" o:hrstd="t" o:hr="t" fillcolor="#a0a0a0" stroked="f"/>
        </w:pict>
      </w:r>
    </w:p>
    <w:p w14:paraId="00856DB8"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w:t>
      </w:r>
      <w:r w:rsidRPr="006F0F13">
        <w:rPr>
          <w:b/>
          <w:bCs/>
        </w:rPr>
        <w:t>总结：发展路径图</w:t>
      </w:r>
    </w:p>
    <w:p w14:paraId="19CEEC23" w14:textId="77777777" w:rsidR="006F0F13" w:rsidRPr="006F0F13" w:rsidRDefault="006F0F13" w:rsidP="006F0F13">
      <w:pPr>
        <w:ind w:firstLine="0"/>
      </w:pPr>
      <w:r w:rsidRPr="006F0F13">
        <w:t>CopyEdit</w:t>
      </w:r>
    </w:p>
    <w:p w14:paraId="3245A859" w14:textId="77777777" w:rsidR="006F0F13" w:rsidRPr="006F0F13" w:rsidRDefault="006F0F13" w:rsidP="006F0F13">
      <w:pPr>
        <w:ind w:firstLine="0"/>
      </w:pPr>
      <w:r w:rsidRPr="006F0F13">
        <w:t>第一阶段：比较《君主论》与《韩非子》</w:t>
      </w:r>
    </w:p>
    <w:p w14:paraId="35583510" w14:textId="77777777" w:rsidR="006F0F13" w:rsidRPr="006F0F13" w:rsidRDefault="006F0F13" w:rsidP="006F0F13">
      <w:pPr>
        <w:ind w:firstLine="0"/>
      </w:pPr>
      <w:r w:rsidRPr="006F0F13">
        <w:t>↓</w:t>
      </w:r>
      <w:r w:rsidRPr="006F0F13">
        <w:t>（奠定现实政治与人性理解基础）</w:t>
      </w:r>
    </w:p>
    <w:p w14:paraId="13F87707" w14:textId="77777777" w:rsidR="006F0F13" w:rsidRPr="006F0F13" w:rsidRDefault="006F0F13" w:rsidP="006F0F13">
      <w:pPr>
        <w:ind w:firstLine="0"/>
      </w:pPr>
      <w:r w:rsidRPr="006F0F13">
        <w:t>第二阶段：写作</w:t>
      </w:r>
      <w:r w:rsidRPr="006F0F13">
        <w:t xml:space="preserve"> + </w:t>
      </w:r>
      <w:r w:rsidRPr="006F0F13">
        <w:t>行动双主线推进</w:t>
      </w:r>
    </w:p>
    <w:p w14:paraId="3DFAF8F5" w14:textId="77777777" w:rsidR="006F0F13" w:rsidRPr="006F0F13" w:rsidRDefault="006F0F13" w:rsidP="006F0F13">
      <w:pPr>
        <w:ind w:firstLine="0"/>
      </w:pPr>
      <w:r w:rsidRPr="006F0F13">
        <w:t xml:space="preserve">→ </w:t>
      </w:r>
      <w:r w:rsidRPr="006F0F13">
        <w:t>写作训练：现实议题讨论，建立独立判断能力</w:t>
      </w:r>
    </w:p>
    <w:p w14:paraId="602DB40B" w14:textId="77777777" w:rsidR="006F0F13" w:rsidRPr="006F0F13" w:rsidRDefault="006F0F13" w:rsidP="006F0F13">
      <w:pPr>
        <w:ind w:firstLine="0"/>
      </w:pPr>
      <w:r w:rsidRPr="006F0F13">
        <w:t xml:space="preserve">→ </w:t>
      </w:r>
      <w:r w:rsidRPr="006F0F13">
        <w:t>行动训练：小任务中锻炼判断、责任、信息整合能力</w:t>
      </w:r>
    </w:p>
    <w:p w14:paraId="5460F4D8" w14:textId="77777777" w:rsidR="006F0F13" w:rsidRPr="006F0F13" w:rsidRDefault="006F0F13" w:rsidP="006F0F13">
      <w:pPr>
        <w:ind w:firstLine="0"/>
      </w:pPr>
      <w:r w:rsidRPr="006F0F13">
        <w:t>↓</w:t>
      </w:r>
    </w:p>
    <w:p w14:paraId="269DDD0F" w14:textId="77777777" w:rsidR="006F0F13" w:rsidRPr="006F0F13" w:rsidRDefault="006F0F13" w:rsidP="006F0F13">
      <w:pPr>
        <w:ind w:firstLine="0"/>
      </w:pPr>
      <w:r w:rsidRPr="006F0F13">
        <w:t>第三阶段：分流深耕（写作、制度、经济、行动方向）</w:t>
      </w:r>
    </w:p>
    <w:p w14:paraId="11365315" w14:textId="77777777" w:rsidR="006F0F13" w:rsidRPr="006F0F13" w:rsidRDefault="00000000" w:rsidP="006F0F13">
      <w:pPr>
        <w:ind w:firstLine="0"/>
      </w:pPr>
      <w:r>
        <w:pict w14:anchorId="4CBFB080">
          <v:rect id="_x0000_i1055" style="width:0;height:1.5pt" o:hralign="center" o:hrstd="t" o:hr="t" fillcolor="#a0a0a0" stroked="f"/>
        </w:pict>
      </w:r>
    </w:p>
    <w:p w14:paraId="6C1DFCCE" w14:textId="77777777" w:rsidR="006F0F13" w:rsidRPr="006F0F13" w:rsidRDefault="006F0F13" w:rsidP="006F0F13">
      <w:pPr>
        <w:ind w:firstLine="0"/>
      </w:pPr>
      <w:r w:rsidRPr="006F0F13">
        <w:t>如果你觉得这个路径图合适，我可以为你出一个</w:t>
      </w:r>
      <w:r w:rsidRPr="006F0F13">
        <w:t>**“</w:t>
      </w:r>
      <w:r w:rsidRPr="006F0F13">
        <w:t>现实主义教育计划表（</w:t>
      </w:r>
      <w:r w:rsidRPr="006F0F13">
        <w:t>3</w:t>
      </w:r>
      <w:r w:rsidRPr="006F0F13">
        <w:t>个月）</w:t>
      </w:r>
      <w:r w:rsidRPr="006F0F13">
        <w:t>”**</w:t>
      </w:r>
      <w:r w:rsidRPr="006F0F13">
        <w:t>，帮你按周安排写作、对话、推荐材料和任务练习。你想要吗？</w:t>
      </w:r>
    </w:p>
    <w:p w14:paraId="5578632B" w14:textId="77777777" w:rsidR="006F0F13" w:rsidRPr="006F0F13" w:rsidRDefault="006F0F13" w:rsidP="006F0F13">
      <w:pPr>
        <w:ind w:firstLine="0"/>
        <w:rPr>
          <w:b/>
          <w:bCs/>
        </w:rPr>
      </w:pPr>
      <w:r w:rsidRPr="006F0F13">
        <w:rPr>
          <w:b/>
          <w:bCs/>
        </w:rPr>
        <w:t>You said:</w:t>
      </w:r>
    </w:p>
    <w:p w14:paraId="06815E0A" w14:textId="77777777" w:rsidR="006F0F13" w:rsidRPr="006F0F13" w:rsidRDefault="006F0F13" w:rsidP="006F0F13">
      <w:pPr>
        <w:ind w:firstLine="0"/>
      </w:pPr>
      <w:r w:rsidRPr="006F0F13">
        <w:t>你的很对，下一步应该是法治或者法律的重要性，这也是中美的重要区别，但是</w:t>
      </w:r>
      <w:r w:rsidRPr="006F0F13">
        <w:t xml:space="preserve"> 1. </w:t>
      </w:r>
      <w:r w:rsidRPr="006F0F13">
        <w:t>中国法律经常有法不依，我当然可以讲三权分立，但是她没现实经验，理解会有困难</w:t>
      </w:r>
      <w:r w:rsidRPr="006F0F13">
        <w:t xml:space="preserve"> 2. </w:t>
      </w:r>
      <w:r w:rsidRPr="006F0F13">
        <w:t>我当然可以对比讲中国的人治，那你有没有西方历史上有趣的点让我来对比中国的不讲法</w:t>
      </w:r>
      <w:r w:rsidRPr="006F0F13">
        <w:t xml:space="preserve"> 3. </w:t>
      </w:r>
      <w:r w:rsidRPr="006F0F13">
        <w:t>她考试会重点考中国近代史，我如何融入进去呢。从考试角度讲，中国的历史和政治其实差不多，如果我讲先不讲这些，而继续讲人性，等到她以后看到中共虚假的宣传会更容易认清么？我意思并不是让她批判，而是说，看到被删节或者包装过的中国历史和政治，她会更容易理解么，理解的更多，就会少一些背诵，减轻压力。</w:t>
      </w:r>
      <w:r w:rsidRPr="006F0F13">
        <w:t xml:space="preserve"> 4. </w:t>
      </w:r>
      <w:r w:rsidRPr="006F0F13">
        <w:t>可以考虑继续多讲人性么？因为事例越多，她越容易记得清楚，越容易内化</w:t>
      </w:r>
      <w:r w:rsidRPr="006F0F13">
        <w:t xml:space="preserve"> 5.</w:t>
      </w:r>
      <w:r w:rsidRPr="006F0F13">
        <w:t>做哪些内容，我是指阅读，而不是现实应用</w:t>
      </w:r>
      <w:r w:rsidRPr="006F0F13">
        <w:t xml:space="preserve"> </w:t>
      </w:r>
      <w:r w:rsidRPr="006F0F13">
        <w:t>，能强化她更认同经验主义哲学，当然不是真的哲学，只是说理念让她倾向经验主义</w:t>
      </w:r>
      <w:r w:rsidRPr="006F0F13">
        <w:t xml:space="preserve"> </w:t>
      </w:r>
    </w:p>
    <w:p w14:paraId="2C014AF3" w14:textId="77777777" w:rsidR="006F0F13" w:rsidRPr="006F0F13" w:rsidRDefault="006F0F13" w:rsidP="006F0F13">
      <w:pPr>
        <w:ind w:firstLine="0"/>
        <w:rPr>
          <w:b/>
          <w:bCs/>
        </w:rPr>
      </w:pPr>
      <w:r w:rsidRPr="006F0F13">
        <w:rPr>
          <w:b/>
          <w:bCs/>
        </w:rPr>
        <w:t>ChatGPT said:</w:t>
      </w:r>
    </w:p>
    <w:p w14:paraId="48A51149" w14:textId="77777777" w:rsidR="006F0F13" w:rsidRPr="006F0F13" w:rsidRDefault="006F0F13" w:rsidP="006F0F13">
      <w:pPr>
        <w:ind w:firstLine="0"/>
      </w:pPr>
      <w:r w:rsidRPr="006F0F13">
        <w:t>Updated saved memory</w:t>
      </w:r>
    </w:p>
    <w:p w14:paraId="7F950285" w14:textId="77777777" w:rsidR="006F0F13" w:rsidRPr="006F0F13" w:rsidRDefault="006F0F13" w:rsidP="006F0F13">
      <w:pPr>
        <w:ind w:firstLine="0"/>
      </w:pPr>
      <w:r w:rsidRPr="006F0F13">
        <w:t>你这套思路非常清晰成熟，我来根据你的问题逐一分析，并给出第二阶段的深化策略，目标是：</w:t>
      </w:r>
      <w:r w:rsidRPr="006F0F13">
        <w:rPr>
          <w:b/>
          <w:bCs/>
        </w:rPr>
        <w:t>强化她对</w:t>
      </w:r>
      <w:r w:rsidRPr="006F0F13">
        <w:rPr>
          <w:b/>
          <w:bCs/>
        </w:rPr>
        <w:t>“</w:t>
      </w:r>
      <w:r w:rsidRPr="006F0F13">
        <w:rPr>
          <w:b/>
          <w:bCs/>
        </w:rPr>
        <w:t>法治、人性、经验主义</w:t>
      </w:r>
      <w:r w:rsidRPr="006F0F13">
        <w:rPr>
          <w:b/>
          <w:bCs/>
        </w:rPr>
        <w:t>”</w:t>
      </w:r>
      <w:r w:rsidRPr="006F0F13">
        <w:rPr>
          <w:b/>
          <w:bCs/>
        </w:rPr>
        <w:t>的认同</w:t>
      </w:r>
      <w:r w:rsidRPr="006F0F13">
        <w:t>，同时在不影响考试的前提下，逐步建立她独立判断的能力。</w:t>
      </w:r>
    </w:p>
    <w:p w14:paraId="128EA2D4" w14:textId="77777777" w:rsidR="006F0F13" w:rsidRPr="006F0F13" w:rsidRDefault="00000000" w:rsidP="006F0F13">
      <w:pPr>
        <w:ind w:firstLine="0"/>
      </w:pPr>
      <w:r>
        <w:pict w14:anchorId="70E30D9A">
          <v:rect id="_x0000_i1056" style="width:0;height:1.5pt" o:hralign="center" o:hrstd="t" o:hr="t" fillcolor="#a0a0a0" stroked="f"/>
        </w:pict>
      </w:r>
    </w:p>
    <w:p w14:paraId="050951E5"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w:t>
      </w:r>
      <w:r w:rsidRPr="006F0F13">
        <w:rPr>
          <w:b/>
          <w:bCs/>
        </w:rPr>
        <w:t>回答你的具体问题</w:t>
      </w:r>
    </w:p>
    <w:p w14:paraId="51977E7B" w14:textId="77777777" w:rsidR="006F0F13" w:rsidRPr="006F0F13" w:rsidRDefault="006F0F13" w:rsidP="006F0F13">
      <w:pPr>
        <w:ind w:firstLine="0"/>
        <w:rPr>
          <w:b/>
          <w:bCs/>
        </w:rPr>
      </w:pPr>
      <w:r w:rsidRPr="006F0F13">
        <w:rPr>
          <w:b/>
          <w:bCs/>
        </w:rPr>
        <w:t xml:space="preserve">1. </w:t>
      </w:r>
      <w:r w:rsidRPr="006F0F13">
        <w:rPr>
          <w:b/>
          <w:bCs/>
        </w:rPr>
        <w:t>中国</w:t>
      </w:r>
      <w:r w:rsidRPr="006F0F13">
        <w:rPr>
          <w:b/>
          <w:bCs/>
        </w:rPr>
        <w:t>“</w:t>
      </w:r>
      <w:r w:rsidRPr="006F0F13">
        <w:rPr>
          <w:b/>
          <w:bCs/>
        </w:rPr>
        <w:t>有法不依</w:t>
      </w:r>
      <w:r w:rsidRPr="006F0F13">
        <w:rPr>
          <w:b/>
          <w:bCs/>
        </w:rPr>
        <w:t>”</w:t>
      </w:r>
      <w:r w:rsidRPr="006F0F13">
        <w:rPr>
          <w:b/>
          <w:bCs/>
        </w:rPr>
        <w:t>的现实她难以理解，三权分立又太抽象，怎么办？</w:t>
      </w:r>
    </w:p>
    <w:p w14:paraId="3BDC08AE" w14:textId="77777777" w:rsidR="006F0F13" w:rsidRPr="006F0F13" w:rsidRDefault="006F0F13" w:rsidP="006F0F13">
      <w:pPr>
        <w:ind w:firstLine="0"/>
      </w:pPr>
      <w:r w:rsidRPr="006F0F13">
        <w:t>你说得对，初中生没有现实经验，讲抽象原则难以共鸣。可以用</w:t>
      </w:r>
      <w:r w:rsidRPr="006F0F13">
        <w:rPr>
          <w:b/>
          <w:bCs/>
        </w:rPr>
        <w:t>生动的历史比喻</w:t>
      </w:r>
      <w:r w:rsidRPr="006F0F13">
        <w:rPr>
          <w:b/>
          <w:bCs/>
        </w:rPr>
        <w:t xml:space="preserve"> + </w:t>
      </w:r>
      <w:r w:rsidRPr="006F0F13">
        <w:rPr>
          <w:b/>
          <w:bCs/>
        </w:rPr>
        <w:t>她能理解的</w:t>
      </w:r>
      <w:r w:rsidRPr="006F0F13">
        <w:rPr>
          <w:b/>
          <w:bCs/>
        </w:rPr>
        <w:t>“</w:t>
      </w:r>
      <w:r w:rsidRPr="006F0F13">
        <w:rPr>
          <w:b/>
          <w:bCs/>
        </w:rPr>
        <w:t>公平</w:t>
      </w:r>
      <w:r w:rsidRPr="006F0F13">
        <w:rPr>
          <w:b/>
          <w:bCs/>
        </w:rPr>
        <w:t>/</w:t>
      </w:r>
      <w:r w:rsidRPr="006F0F13">
        <w:rPr>
          <w:b/>
          <w:bCs/>
        </w:rPr>
        <w:t>不公平</w:t>
      </w:r>
      <w:r w:rsidRPr="006F0F13">
        <w:rPr>
          <w:b/>
          <w:bCs/>
        </w:rPr>
        <w:t>”</w:t>
      </w:r>
      <w:r w:rsidRPr="006F0F13">
        <w:rPr>
          <w:b/>
          <w:bCs/>
        </w:rPr>
        <w:t>场景</w:t>
      </w:r>
      <w:r w:rsidRPr="006F0F13">
        <w:t>来</w:t>
      </w:r>
      <w:r w:rsidRPr="006F0F13">
        <w:lastRenderedPageBreak/>
        <w:t>引导：</w:t>
      </w:r>
    </w:p>
    <w:p w14:paraId="0345C671" w14:textId="77777777" w:rsidR="006F0F13" w:rsidRPr="006F0F13" w:rsidRDefault="006F0F13" w:rsidP="006F0F13">
      <w:pPr>
        <w:numPr>
          <w:ilvl w:val="0"/>
          <w:numId w:val="45"/>
        </w:numPr>
      </w:pPr>
      <w:r w:rsidRPr="006F0F13">
        <w:rPr>
          <w:b/>
          <w:bCs/>
        </w:rPr>
        <w:t>比喻一：一个裁判自己上场比赛，还给自己判分</w:t>
      </w:r>
    </w:p>
    <w:p w14:paraId="26DA9E9D" w14:textId="77777777" w:rsidR="006F0F13" w:rsidRPr="006F0F13" w:rsidRDefault="006F0F13" w:rsidP="006F0F13">
      <w:pPr>
        <w:numPr>
          <w:ilvl w:val="1"/>
          <w:numId w:val="45"/>
        </w:numPr>
      </w:pPr>
      <w:r w:rsidRPr="006F0F13">
        <w:t>类比</w:t>
      </w:r>
      <w:r w:rsidRPr="006F0F13">
        <w:t>“</w:t>
      </w:r>
      <w:r w:rsidRPr="006F0F13">
        <w:t>党领导立法、执法、司法</w:t>
      </w:r>
      <w:r w:rsidRPr="006F0F13">
        <w:t>”</w:t>
      </w:r>
    </w:p>
    <w:p w14:paraId="2C03C468" w14:textId="77777777" w:rsidR="006F0F13" w:rsidRPr="006F0F13" w:rsidRDefault="006F0F13" w:rsidP="006F0F13">
      <w:pPr>
        <w:numPr>
          <w:ilvl w:val="0"/>
          <w:numId w:val="45"/>
        </w:numPr>
      </w:pPr>
      <w:r w:rsidRPr="006F0F13">
        <w:rPr>
          <w:b/>
          <w:bCs/>
        </w:rPr>
        <w:t>比喻二：学校里老师也是裁判、教练、对手</w:t>
      </w:r>
    </w:p>
    <w:p w14:paraId="27928C52" w14:textId="77777777" w:rsidR="006F0F13" w:rsidRPr="006F0F13" w:rsidRDefault="006F0F13" w:rsidP="006F0F13">
      <w:pPr>
        <w:numPr>
          <w:ilvl w:val="1"/>
          <w:numId w:val="45"/>
        </w:numPr>
      </w:pPr>
      <w:r w:rsidRPr="006F0F13">
        <w:t>她马上能理解这</w:t>
      </w:r>
      <w:r w:rsidRPr="006F0F13">
        <w:t>“</w:t>
      </w:r>
      <w:r w:rsidRPr="006F0F13">
        <w:t>不公平</w:t>
      </w:r>
      <w:r w:rsidRPr="006F0F13">
        <w:t>”</w:t>
      </w:r>
      <w:r w:rsidRPr="006F0F13">
        <w:t>，从而自然理解</w:t>
      </w:r>
      <w:r w:rsidRPr="006F0F13">
        <w:t>“</w:t>
      </w:r>
      <w:r w:rsidRPr="006F0F13">
        <w:t>法治是把权力分开来监督</w:t>
      </w:r>
      <w:r w:rsidRPr="006F0F13">
        <w:t>”</w:t>
      </w:r>
      <w:r w:rsidRPr="006F0F13">
        <w:t>的必要</w:t>
      </w:r>
    </w:p>
    <w:p w14:paraId="3C1DE4A8" w14:textId="77777777" w:rsidR="006F0F13" w:rsidRPr="006F0F13" w:rsidRDefault="006F0F13" w:rsidP="006F0F13">
      <w:pPr>
        <w:ind w:firstLine="0"/>
      </w:pPr>
      <w:r w:rsidRPr="006F0F13">
        <w:rPr>
          <w:highlight w:val="red"/>
        </w:rPr>
        <w:t>你只要引出一个问题：</w:t>
      </w:r>
      <w:r w:rsidRPr="006F0F13">
        <w:rPr>
          <w:highlight w:val="red"/>
        </w:rPr>
        <w:t>**“</w:t>
      </w:r>
      <w:r w:rsidRPr="006F0F13">
        <w:rPr>
          <w:highlight w:val="red"/>
        </w:rPr>
        <w:t>如果裁判也想赢怎么办？</w:t>
      </w:r>
      <w:r w:rsidRPr="006F0F13">
        <w:rPr>
          <w:highlight w:val="red"/>
        </w:rPr>
        <w:t>”**</w:t>
      </w:r>
      <w:r w:rsidRPr="006F0F13">
        <w:rPr>
          <w:highlight w:val="red"/>
        </w:rPr>
        <w:t>她自己就会得出法治必要性的朴素判断，而不是靠抽象理论</w:t>
      </w:r>
      <w:r w:rsidRPr="006F0F13">
        <w:t>。</w:t>
      </w:r>
    </w:p>
    <w:p w14:paraId="61D9C3B7" w14:textId="77777777" w:rsidR="006F0F13" w:rsidRPr="006F0F13" w:rsidRDefault="00000000" w:rsidP="006F0F13">
      <w:pPr>
        <w:ind w:firstLine="0"/>
      </w:pPr>
      <w:r>
        <w:pict w14:anchorId="518DC49B">
          <v:rect id="_x0000_i1057" style="width:0;height:1.5pt" o:hralign="center" o:hrstd="t" o:hr="t" fillcolor="#a0a0a0" stroked="f"/>
        </w:pict>
      </w:r>
    </w:p>
    <w:p w14:paraId="7A3636A4" w14:textId="77777777" w:rsidR="006F0F13" w:rsidRPr="006F0F13" w:rsidRDefault="006F0F13" w:rsidP="006F0F13">
      <w:pPr>
        <w:ind w:firstLine="0"/>
        <w:rPr>
          <w:b/>
          <w:bCs/>
        </w:rPr>
      </w:pPr>
      <w:r w:rsidRPr="006F0F13">
        <w:rPr>
          <w:b/>
          <w:bCs/>
        </w:rPr>
        <w:t xml:space="preserve">2. </w:t>
      </w:r>
      <w:r w:rsidRPr="006F0F13">
        <w:rPr>
          <w:b/>
          <w:bCs/>
        </w:rPr>
        <w:t>有没有西方</w:t>
      </w:r>
      <w:r w:rsidRPr="006F0F13">
        <w:rPr>
          <w:b/>
          <w:bCs/>
        </w:rPr>
        <w:t>“</w:t>
      </w:r>
      <w:r w:rsidRPr="006F0F13">
        <w:rPr>
          <w:b/>
          <w:bCs/>
        </w:rPr>
        <w:t>有趣的不讲法</w:t>
      </w:r>
      <w:r w:rsidRPr="006F0F13">
        <w:rPr>
          <w:b/>
          <w:bCs/>
        </w:rPr>
        <w:t>”</w:t>
      </w:r>
      <w:r w:rsidRPr="006F0F13">
        <w:rPr>
          <w:b/>
          <w:bCs/>
        </w:rPr>
        <w:t>历史，可用来对比中国</w:t>
      </w:r>
      <w:r w:rsidRPr="006F0F13">
        <w:rPr>
          <w:b/>
          <w:bCs/>
        </w:rPr>
        <w:t>“</w:t>
      </w:r>
      <w:r w:rsidRPr="006F0F13">
        <w:rPr>
          <w:b/>
          <w:bCs/>
        </w:rPr>
        <w:t>人治</w:t>
      </w:r>
      <w:r w:rsidRPr="006F0F13">
        <w:rPr>
          <w:b/>
          <w:bCs/>
        </w:rPr>
        <w:t>”</w:t>
      </w:r>
      <w:r w:rsidRPr="006F0F13">
        <w:rPr>
          <w:b/>
          <w:bCs/>
        </w:rPr>
        <w:t>？</w:t>
      </w:r>
    </w:p>
    <w:p w14:paraId="0CDB38C1" w14:textId="77777777" w:rsidR="006F0F13" w:rsidRPr="006F0F13" w:rsidRDefault="006F0F13" w:rsidP="006F0F13">
      <w:pPr>
        <w:ind w:firstLine="0"/>
      </w:pPr>
      <w:r w:rsidRPr="006F0F13">
        <w:t>当然有，而且很多都适合讲给她听。这里列出</w:t>
      </w:r>
      <w:r w:rsidRPr="006F0F13">
        <w:t>3</w:t>
      </w:r>
      <w:r w:rsidRPr="006F0F13">
        <w:t>个经典有趣、适合对比的：</w:t>
      </w:r>
    </w:p>
    <w:p w14:paraId="511CEB4D"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w:t>
      </w:r>
      <w:r w:rsidRPr="006F0F13">
        <w:rPr>
          <w:b/>
          <w:bCs/>
        </w:rPr>
        <w:t>案例</w:t>
      </w:r>
      <w:r w:rsidRPr="006F0F13">
        <w:rPr>
          <w:b/>
          <w:bCs/>
        </w:rPr>
        <w:t>1</w:t>
      </w:r>
      <w:r w:rsidRPr="006F0F13">
        <w:rPr>
          <w:b/>
          <w:bCs/>
        </w:rPr>
        <w:t>：英王查理一世因践踏法律被处死（</w:t>
      </w:r>
      <w:r w:rsidRPr="006F0F13">
        <w:rPr>
          <w:b/>
          <w:bCs/>
        </w:rPr>
        <w:t>1649</w:t>
      </w:r>
      <w:r w:rsidRPr="006F0F13">
        <w:rPr>
          <w:b/>
          <w:bCs/>
        </w:rPr>
        <w:t>）</w:t>
      </w:r>
    </w:p>
    <w:p w14:paraId="5D7BC2BC" w14:textId="77777777" w:rsidR="006F0F13" w:rsidRPr="006F0F13" w:rsidRDefault="006F0F13" w:rsidP="006F0F13">
      <w:pPr>
        <w:numPr>
          <w:ilvl w:val="0"/>
          <w:numId w:val="46"/>
        </w:numPr>
      </w:pPr>
      <w:r w:rsidRPr="006F0F13">
        <w:t>他坚持</w:t>
      </w:r>
      <w:r w:rsidRPr="006F0F13">
        <w:t>“</w:t>
      </w:r>
      <w:r w:rsidRPr="006F0F13">
        <w:t>君权神授</w:t>
      </w:r>
      <w:r w:rsidRPr="006F0F13">
        <w:t>”</w:t>
      </w:r>
      <w:r w:rsidRPr="006F0F13">
        <w:t>，无视议会、征税、抓人，最后被议会审判并处决。</w:t>
      </w:r>
    </w:p>
    <w:p w14:paraId="6FEA975C" w14:textId="77777777" w:rsidR="006F0F13" w:rsidRPr="006F0F13" w:rsidRDefault="006F0F13" w:rsidP="006F0F13">
      <w:pPr>
        <w:numPr>
          <w:ilvl w:val="0"/>
          <w:numId w:val="46"/>
        </w:numPr>
      </w:pPr>
      <w:r w:rsidRPr="006F0F13">
        <w:t>对比：秦始皇、隋炀帝、毛泽东（同样搞独裁，但结果不同）</w:t>
      </w:r>
    </w:p>
    <w:p w14:paraId="15BDA84C" w14:textId="77777777" w:rsidR="006F0F13" w:rsidRPr="006F0F13" w:rsidRDefault="006F0F13" w:rsidP="006F0F13">
      <w:pPr>
        <w:numPr>
          <w:ilvl w:val="0"/>
          <w:numId w:val="46"/>
        </w:numPr>
      </w:pPr>
      <w:r w:rsidRPr="006F0F13">
        <w:t>她会好奇：为什么有的国家可以杀掉国王？</w:t>
      </w:r>
      <w:r w:rsidRPr="006F0F13">
        <w:t>——</w:t>
      </w:r>
      <w:r w:rsidRPr="006F0F13">
        <w:t>这就是法治的力量。</w:t>
      </w:r>
    </w:p>
    <w:p w14:paraId="27EE3976"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w:t>
      </w:r>
      <w:r w:rsidRPr="006F0F13">
        <w:rPr>
          <w:b/>
          <w:bCs/>
        </w:rPr>
        <w:t>案例</w:t>
      </w:r>
      <w:r w:rsidRPr="006F0F13">
        <w:rPr>
          <w:b/>
          <w:bCs/>
        </w:rPr>
        <w:t>2</w:t>
      </w:r>
      <w:r w:rsidRPr="006F0F13">
        <w:rPr>
          <w:b/>
          <w:bCs/>
        </w:rPr>
        <w:t>：拿破仑的《民法典》（</w:t>
      </w:r>
      <w:r w:rsidRPr="006F0F13">
        <w:rPr>
          <w:b/>
          <w:bCs/>
        </w:rPr>
        <w:t>1804</w:t>
      </w:r>
      <w:r w:rsidRPr="006F0F13">
        <w:rPr>
          <w:b/>
          <w:bCs/>
        </w:rPr>
        <w:t>）</w:t>
      </w:r>
    </w:p>
    <w:p w14:paraId="791F3323" w14:textId="77777777" w:rsidR="006F0F13" w:rsidRPr="006F0F13" w:rsidRDefault="006F0F13" w:rsidP="006F0F13">
      <w:pPr>
        <w:numPr>
          <w:ilvl w:val="0"/>
          <w:numId w:val="47"/>
        </w:numPr>
      </w:pPr>
      <w:r w:rsidRPr="006F0F13">
        <w:t>拿破仑是独裁者，但他留下的《民法典》强调法律面前人人平等，影响全世界。</w:t>
      </w:r>
    </w:p>
    <w:p w14:paraId="3CF9CCA9" w14:textId="77777777" w:rsidR="006F0F13" w:rsidRPr="006F0F13" w:rsidRDefault="006F0F13" w:rsidP="006F0F13">
      <w:pPr>
        <w:numPr>
          <w:ilvl w:val="0"/>
          <w:numId w:val="47"/>
        </w:numPr>
      </w:pPr>
      <w:r w:rsidRPr="006F0F13">
        <w:t>对比中国</w:t>
      </w:r>
      <w:r w:rsidRPr="006F0F13">
        <w:t>“</w:t>
      </w:r>
      <w:r w:rsidRPr="006F0F13">
        <w:t>法律是领导说了算</w:t>
      </w:r>
      <w:r w:rsidRPr="006F0F13">
        <w:t>”</w:t>
      </w:r>
      <w:r w:rsidRPr="006F0F13">
        <w:t>。</w:t>
      </w:r>
    </w:p>
    <w:p w14:paraId="562D4E7A" w14:textId="77777777" w:rsidR="006F0F13" w:rsidRPr="006F0F13" w:rsidRDefault="006F0F13" w:rsidP="006F0F13">
      <w:pPr>
        <w:numPr>
          <w:ilvl w:val="0"/>
          <w:numId w:val="47"/>
        </w:numPr>
      </w:pPr>
      <w:r w:rsidRPr="006F0F13">
        <w:t>讲法治并不是民主国家专属，但人治下法不稳定。</w:t>
      </w:r>
    </w:p>
    <w:p w14:paraId="23288B6B"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w:t>
      </w:r>
      <w:r w:rsidRPr="006F0F13">
        <w:rPr>
          <w:b/>
          <w:bCs/>
        </w:rPr>
        <w:t>案例</w:t>
      </w:r>
      <w:r w:rsidRPr="006F0F13">
        <w:rPr>
          <w:b/>
          <w:bCs/>
        </w:rPr>
        <w:t>3</w:t>
      </w:r>
      <w:r w:rsidRPr="006F0F13">
        <w:rPr>
          <w:b/>
          <w:bCs/>
        </w:rPr>
        <w:t>：中世纪教会法庭</w:t>
      </w:r>
      <w:r w:rsidRPr="006F0F13">
        <w:rPr>
          <w:b/>
          <w:bCs/>
        </w:rPr>
        <w:t xml:space="preserve"> vs </w:t>
      </w:r>
      <w:r w:rsidRPr="006F0F13">
        <w:rPr>
          <w:b/>
          <w:bCs/>
        </w:rPr>
        <w:t>后来的英美普通法</w:t>
      </w:r>
    </w:p>
    <w:p w14:paraId="65794D54" w14:textId="77777777" w:rsidR="006F0F13" w:rsidRPr="006F0F13" w:rsidRDefault="006F0F13" w:rsidP="006F0F13">
      <w:pPr>
        <w:numPr>
          <w:ilvl w:val="0"/>
          <w:numId w:val="48"/>
        </w:numPr>
      </w:pPr>
      <w:r w:rsidRPr="006F0F13">
        <w:t>教会靠</w:t>
      </w:r>
      <w:r w:rsidRPr="006F0F13">
        <w:t>“</w:t>
      </w:r>
      <w:r w:rsidRPr="006F0F13">
        <w:t>良心法</w:t>
      </w:r>
      <w:r w:rsidRPr="006F0F13">
        <w:t>”</w:t>
      </w:r>
      <w:r w:rsidRPr="006F0F13">
        <w:t>，不透明，惩罚异端（人治）；</w:t>
      </w:r>
    </w:p>
    <w:p w14:paraId="799877F6" w14:textId="77777777" w:rsidR="006F0F13" w:rsidRPr="006F0F13" w:rsidRDefault="006F0F13" w:rsidP="006F0F13">
      <w:pPr>
        <w:numPr>
          <w:ilvl w:val="0"/>
          <w:numId w:val="48"/>
        </w:numPr>
      </w:pPr>
      <w:r w:rsidRPr="006F0F13">
        <w:t>英美普通法要求</w:t>
      </w:r>
      <w:r w:rsidRPr="006F0F13">
        <w:rPr>
          <w:b/>
          <w:bCs/>
        </w:rPr>
        <w:t>证据、陪审团、程序公正</w:t>
      </w:r>
      <w:r w:rsidRPr="006F0F13">
        <w:t>（法治）</w:t>
      </w:r>
    </w:p>
    <w:p w14:paraId="693F2082" w14:textId="77777777" w:rsidR="006F0F13" w:rsidRPr="006F0F13" w:rsidRDefault="006F0F13" w:rsidP="006F0F13">
      <w:pPr>
        <w:numPr>
          <w:ilvl w:val="0"/>
          <w:numId w:val="48"/>
        </w:numPr>
      </w:pPr>
      <w:r w:rsidRPr="006F0F13">
        <w:t>她会发现：</w:t>
      </w:r>
      <w:r w:rsidRPr="006F0F13">
        <w:t>“</w:t>
      </w:r>
      <w:r w:rsidRPr="006F0F13">
        <w:t>程序</w:t>
      </w:r>
      <w:r w:rsidRPr="006F0F13">
        <w:t>”</w:t>
      </w:r>
      <w:r w:rsidRPr="006F0F13">
        <w:t>和</w:t>
      </w:r>
      <w:r w:rsidRPr="006F0F13">
        <w:t>“</w:t>
      </w:r>
      <w:r w:rsidRPr="006F0F13">
        <w:t>公开</w:t>
      </w:r>
      <w:r w:rsidRPr="006F0F13">
        <w:t>”</w:t>
      </w:r>
      <w:r w:rsidRPr="006F0F13">
        <w:t>比谁讲得道理更重要。</w:t>
      </w:r>
    </w:p>
    <w:p w14:paraId="35CF1D14" w14:textId="77777777" w:rsidR="006F0F13" w:rsidRPr="006F0F13" w:rsidRDefault="00000000" w:rsidP="006F0F13">
      <w:pPr>
        <w:ind w:firstLine="0"/>
      </w:pPr>
      <w:r>
        <w:pict w14:anchorId="46BC4B4B">
          <v:rect id="_x0000_i1058" style="width:0;height:1.5pt" o:hralign="center" o:hrstd="t" o:hr="t" fillcolor="#a0a0a0" stroked="f"/>
        </w:pict>
      </w:r>
    </w:p>
    <w:p w14:paraId="659B59C9" w14:textId="77777777" w:rsidR="006F0F13" w:rsidRPr="006F0F13" w:rsidRDefault="006F0F13" w:rsidP="006F0F13">
      <w:pPr>
        <w:ind w:firstLine="0"/>
        <w:rPr>
          <w:b/>
          <w:bCs/>
        </w:rPr>
      </w:pPr>
      <w:r w:rsidRPr="006F0F13">
        <w:rPr>
          <w:b/>
          <w:bCs/>
        </w:rPr>
        <w:t xml:space="preserve">3. </w:t>
      </w:r>
      <w:r w:rsidRPr="006F0F13">
        <w:rPr>
          <w:b/>
          <w:bCs/>
        </w:rPr>
        <w:t>如何将她考试要考的近代史融合进去？</w:t>
      </w:r>
    </w:p>
    <w:p w14:paraId="13D065D7" w14:textId="77777777" w:rsidR="006F0F13" w:rsidRPr="006F0F13" w:rsidRDefault="006F0F13" w:rsidP="006F0F13">
      <w:pPr>
        <w:ind w:firstLine="0"/>
      </w:pPr>
      <w:r w:rsidRPr="006F0F13">
        <w:t>这正是让她学得</w:t>
      </w:r>
      <w:r w:rsidRPr="006F0F13">
        <w:rPr>
          <w:b/>
          <w:bCs/>
        </w:rPr>
        <w:t>更轻松、更深刻</w:t>
      </w:r>
      <w:r w:rsidRPr="006F0F13">
        <w:t>的机会。</w:t>
      </w:r>
    </w:p>
    <w:p w14:paraId="3CDF9936"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w:t>
      </w:r>
      <w:r w:rsidRPr="006F0F13">
        <w:rPr>
          <w:b/>
          <w:bCs/>
        </w:rPr>
        <w:t>方法一：挑选历史节点，</w:t>
      </w:r>
      <w:r w:rsidRPr="006F0F13">
        <w:rPr>
          <w:b/>
          <w:bCs/>
          <w:highlight w:val="red"/>
        </w:rPr>
        <w:t>讲背后的</w:t>
      </w:r>
      <w:r w:rsidRPr="006F0F13">
        <w:rPr>
          <w:b/>
          <w:bCs/>
          <w:highlight w:val="red"/>
        </w:rPr>
        <w:t>“</w:t>
      </w:r>
      <w:r w:rsidRPr="006F0F13">
        <w:rPr>
          <w:b/>
          <w:bCs/>
          <w:highlight w:val="red"/>
        </w:rPr>
        <w:t>人性</w:t>
      </w:r>
      <w:r w:rsidRPr="006F0F13">
        <w:rPr>
          <w:b/>
          <w:bCs/>
          <w:highlight w:val="red"/>
        </w:rPr>
        <w:t>”</w:t>
      </w:r>
      <w:r w:rsidRPr="006F0F13">
        <w:rPr>
          <w:b/>
          <w:bCs/>
          <w:highlight w:val="red"/>
        </w:rPr>
        <w:t>和</w:t>
      </w:r>
      <w:r w:rsidRPr="006F0F13">
        <w:rPr>
          <w:b/>
          <w:bCs/>
          <w:highlight w:val="red"/>
        </w:rPr>
        <w:t>“</w:t>
      </w:r>
      <w:r w:rsidRPr="006F0F13">
        <w:rPr>
          <w:b/>
          <w:bCs/>
          <w:highlight w:val="red"/>
        </w:rPr>
        <w:t>制度冲突</w:t>
      </w:r>
      <w:r w:rsidRPr="006F0F13">
        <w:rPr>
          <w:b/>
          <w:bCs/>
        </w:rPr>
        <w:t>”</w:t>
      </w:r>
    </w:p>
    <w:p w14:paraId="6905779E" w14:textId="77777777" w:rsidR="006F0F13" w:rsidRPr="006F0F13" w:rsidRDefault="006F0F13" w:rsidP="006F0F13">
      <w:pPr>
        <w:numPr>
          <w:ilvl w:val="0"/>
          <w:numId w:val="49"/>
        </w:numPr>
      </w:pPr>
      <w:r w:rsidRPr="006F0F13">
        <w:rPr>
          <w:b/>
          <w:bCs/>
        </w:rPr>
        <w:t>鸦片战争</w:t>
      </w:r>
      <w:r w:rsidRPr="006F0F13">
        <w:t>：清朝不是</w:t>
      </w:r>
      <w:r w:rsidRPr="006F0F13">
        <w:t>“</w:t>
      </w:r>
      <w:r w:rsidRPr="006F0F13">
        <w:t>仁义之国</w:t>
      </w:r>
      <w:r w:rsidRPr="006F0F13">
        <w:t>”</w:t>
      </w:r>
      <w:r w:rsidRPr="006F0F13">
        <w:t>，是闭关锁国，腐败不改；而英国人讲契约，商业逻辑胜出。</w:t>
      </w:r>
    </w:p>
    <w:p w14:paraId="11CAE1C9" w14:textId="77777777" w:rsidR="006F0F13" w:rsidRPr="006F0F13" w:rsidRDefault="006F0F13" w:rsidP="006F0F13">
      <w:pPr>
        <w:numPr>
          <w:ilvl w:val="0"/>
          <w:numId w:val="49"/>
        </w:numPr>
      </w:pPr>
      <w:r w:rsidRPr="006F0F13">
        <w:rPr>
          <w:b/>
          <w:bCs/>
        </w:rPr>
        <w:t>义和团运动</w:t>
      </w:r>
      <w:r w:rsidRPr="006F0F13">
        <w:t>：民间反抗但无组织、愚昧；清廷借刀杀人</w:t>
      </w:r>
      <w:r w:rsidRPr="006F0F13">
        <w:t>——</w:t>
      </w:r>
      <w:r w:rsidRPr="006F0F13">
        <w:t>人性与权力的双重利用。</w:t>
      </w:r>
    </w:p>
    <w:p w14:paraId="2F449963" w14:textId="77777777" w:rsidR="006F0F13" w:rsidRPr="006F0F13" w:rsidRDefault="006F0F13" w:rsidP="006F0F13">
      <w:pPr>
        <w:numPr>
          <w:ilvl w:val="0"/>
          <w:numId w:val="49"/>
        </w:numPr>
      </w:pPr>
      <w:r w:rsidRPr="006F0F13">
        <w:rPr>
          <w:b/>
          <w:bCs/>
        </w:rPr>
        <w:t>戊戌变法</w:t>
      </w:r>
      <w:r w:rsidRPr="006F0F13">
        <w:t>：光绪帝</w:t>
      </w:r>
      <w:r w:rsidRPr="006F0F13">
        <w:t>“</w:t>
      </w:r>
      <w:r w:rsidRPr="006F0F13">
        <w:t>讲理</w:t>
      </w:r>
      <w:r w:rsidRPr="006F0F13">
        <w:t>”</w:t>
      </w:r>
      <w:r w:rsidRPr="006F0F13">
        <w:t>，慈禧</w:t>
      </w:r>
      <w:r w:rsidRPr="006F0F13">
        <w:t>“</w:t>
      </w:r>
      <w:r w:rsidRPr="006F0F13">
        <w:t>讲势</w:t>
      </w:r>
      <w:r w:rsidRPr="006F0F13">
        <w:t>”——</w:t>
      </w:r>
      <w:r w:rsidRPr="006F0F13">
        <w:t>失败不是因为不改革，而是没有</w:t>
      </w:r>
      <w:r w:rsidRPr="006F0F13">
        <w:rPr>
          <w:b/>
          <w:bCs/>
        </w:rPr>
        <w:t>制度保护改革者</w:t>
      </w:r>
      <w:r w:rsidRPr="006F0F13">
        <w:t>。</w:t>
      </w:r>
    </w:p>
    <w:p w14:paraId="75BD3BBC" w14:textId="77777777" w:rsidR="006F0F13" w:rsidRPr="006F0F13" w:rsidRDefault="006F0F13" w:rsidP="006F0F13">
      <w:pPr>
        <w:ind w:firstLine="0"/>
      </w:pPr>
      <w:r w:rsidRPr="006F0F13">
        <w:t>她背课本时，就能形成</w:t>
      </w:r>
      <w:r w:rsidRPr="006F0F13">
        <w:rPr>
          <w:b/>
          <w:bCs/>
        </w:rPr>
        <w:t>因果理解结构</w:t>
      </w:r>
      <w:r w:rsidRPr="006F0F13">
        <w:t>，而非死记事件。</w:t>
      </w:r>
    </w:p>
    <w:p w14:paraId="77A99427"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w:t>
      </w:r>
      <w:r w:rsidRPr="006F0F13">
        <w:rPr>
          <w:b/>
          <w:bCs/>
        </w:rPr>
        <w:t>方法二：考题重点只背</w:t>
      </w:r>
      <w:r w:rsidRPr="006F0F13">
        <w:rPr>
          <w:b/>
          <w:bCs/>
        </w:rPr>
        <w:t>“</w:t>
      </w:r>
      <w:r w:rsidRPr="006F0F13">
        <w:rPr>
          <w:b/>
          <w:bCs/>
        </w:rPr>
        <w:t>概括</w:t>
      </w:r>
      <w:r w:rsidRPr="006F0F13">
        <w:rPr>
          <w:b/>
          <w:bCs/>
        </w:rPr>
        <w:t>”</w:t>
      </w:r>
      <w:r w:rsidRPr="006F0F13">
        <w:rPr>
          <w:b/>
          <w:bCs/>
        </w:rPr>
        <w:t>，其余用现实主义观点加深理解</w:t>
      </w:r>
    </w:p>
    <w:p w14:paraId="3FA59BEC" w14:textId="77777777" w:rsidR="006F0F13" w:rsidRPr="006F0F13" w:rsidRDefault="006F0F13" w:rsidP="006F0F13">
      <w:pPr>
        <w:ind w:firstLine="0"/>
      </w:pPr>
      <w:r w:rsidRPr="006F0F13">
        <w:t>她只需背诵书上说法，但用你教的分析去理解历史人物和事件，</w:t>
      </w:r>
      <w:r w:rsidRPr="006F0F13">
        <w:rPr>
          <w:b/>
          <w:bCs/>
        </w:rPr>
        <w:t>反而省时间记得住</w:t>
      </w:r>
      <w:r w:rsidRPr="006F0F13">
        <w:t>，也可能作文更精彩。</w:t>
      </w:r>
    </w:p>
    <w:p w14:paraId="4F5B7B09" w14:textId="77777777" w:rsidR="006F0F13" w:rsidRPr="006F0F13" w:rsidRDefault="00000000" w:rsidP="006F0F13">
      <w:pPr>
        <w:ind w:firstLine="0"/>
      </w:pPr>
      <w:r>
        <w:pict w14:anchorId="40A1660C">
          <v:rect id="_x0000_i1059" style="width:0;height:1.5pt" o:hralign="center" o:hrstd="t" o:hr="t" fillcolor="#a0a0a0" stroked="f"/>
        </w:pict>
      </w:r>
    </w:p>
    <w:p w14:paraId="038BDAFF" w14:textId="77777777" w:rsidR="006F0F13" w:rsidRPr="006F0F13" w:rsidRDefault="006F0F13" w:rsidP="006F0F13">
      <w:pPr>
        <w:ind w:firstLine="0"/>
        <w:rPr>
          <w:b/>
          <w:bCs/>
        </w:rPr>
      </w:pPr>
      <w:r w:rsidRPr="006F0F13">
        <w:rPr>
          <w:b/>
          <w:bCs/>
        </w:rPr>
        <w:t xml:space="preserve">4. </w:t>
      </w:r>
      <w:r w:rsidRPr="006F0F13">
        <w:rPr>
          <w:b/>
          <w:bCs/>
        </w:rPr>
        <w:t>可以继续讲人性吗？当然可以，甚至必须。</w:t>
      </w:r>
    </w:p>
    <w:p w14:paraId="275D0A22" w14:textId="77777777" w:rsidR="006F0F13" w:rsidRPr="006F0F13" w:rsidRDefault="006F0F13" w:rsidP="006F0F13">
      <w:pPr>
        <w:ind w:firstLine="0"/>
      </w:pPr>
      <w:r w:rsidRPr="006F0F13">
        <w:t>人性是贯穿政治、法律、经济的总逻辑。继续用</w:t>
      </w:r>
      <w:r w:rsidRPr="006F0F13">
        <w:rPr>
          <w:b/>
          <w:bCs/>
        </w:rPr>
        <w:t>小故事</w:t>
      </w:r>
      <w:r w:rsidRPr="006F0F13">
        <w:rPr>
          <w:b/>
          <w:bCs/>
        </w:rPr>
        <w:t xml:space="preserve"> + </w:t>
      </w:r>
      <w:r w:rsidRPr="006F0F13">
        <w:rPr>
          <w:b/>
          <w:bCs/>
        </w:rPr>
        <w:t>对比写作</w:t>
      </w:r>
      <w:r w:rsidRPr="006F0F13">
        <w:rPr>
          <w:b/>
          <w:bCs/>
        </w:rPr>
        <w:t xml:space="preserve"> + </w:t>
      </w:r>
      <w:r w:rsidRPr="006F0F13">
        <w:rPr>
          <w:b/>
          <w:bCs/>
        </w:rPr>
        <w:t>小阅读</w:t>
      </w:r>
      <w:r w:rsidRPr="006F0F13">
        <w:t>，她会内化得更牢。</w:t>
      </w:r>
    </w:p>
    <w:p w14:paraId="375A753F" w14:textId="77777777" w:rsidR="006F0F13" w:rsidRPr="006F0F13" w:rsidRDefault="006F0F13" w:rsidP="006F0F13">
      <w:pPr>
        <w:ind w:firstLine="0"/>
        <w:rPr>
          <w:b/>
          <w:bCs/>
        </w:rPr>
      </w:pPr>
      <w:r w:rsidRPr="006F0F13">
        <w:rPr>
          <w:b/>
          <w:bCs/>
        </w:rPr>
        <w:t>推荐事例（配写作练习）：</w:t>
      </w:r>
    </w:p>
    <w:p w14:paraId="2450C2E3" w14:textId="77777777" w:rsidR="006F0F13" w:rsidRPr="006F0F13" w:rsidRDefault="006F0F13" w:rsidP="006F0F13">
      <w:pPr>
        <w:numPr>
          <w:ilvl w:val="0"/>
          <w:numId w:val="50"/>
        </w:numPr>
        <w:rPr>
          <w:highlight w:val="red"/>
        </w:rPr>
      </w:pPr>
      <w:r w:rsidRPr="006F0F13">
        <w:rPr>
          <w:b/>
          <w:bCs/>
          <w:highlight w:val="red"/>
        </w:rPr>
        <w:t>和珅</w:t>
      </w:r>
      <w:r w:rsidRPr="006F0F13">
        <w:rPr>
          <w:b/>
          <w:bCs/>
          <w:highlight w:val="red"/>
        </w:rPr>
        <w:t xml:space="preserve"> vs </w:t>
      </w:r>
      <w:r w:rsidRPr="006F0F13">
        <w:rPr>
          <w:b/>
          <w:bCs/>
          <w:highlight w:val="red"/>
        </w:rPr>
        <w:t>海瑞</w:t>
      </w:r>
      <w:r w:rsidRPr="006F0F13">
        <w:rPr>
          <w:highlight w:val="red"/>
        </w:rPr>
        <w:t>：谁对国家更有贡献？谁更</w:t>
      </w:r>
      <w:r w:rsidRPr="006F0F13">
        <w:rPr>
          <w:highlight w:val="red"/>
        </w:rPr>
        <w:t>“</w:t>
      </w:r>
      <w:r w:rsidRPr="006F0F13">
        <w:rPr>
          <w:highlight w:val="red"/>
        </w:rPr>
        <w:t>现实</w:t>
      </w:r>
      <w:r w:rsidRPr="006F0F13">
        <w:rPr>
          <w:highlight w:val="red"/>
        </w:rPr>
        <w:t>”</w:t>
      </w:r>
      <w:r w:rsidRPr="006F0F13">
        <w:rPr>
          <w:highlight w:val="red"/>
        </w:rPr>
        <w:t>？哪个制度更有效？</w:t>
      </w:r>
    </w:p>
    <w:p w14:paraId="49513F81" w14:textId="77777777" w:rsidR="006F0F13" w:rsidRPr="006F0F13" w:rsidRDefault="006F0F13" w:rsidP="006F0F13">
      <w:pPr>
        <w:numPr>
          <w:ilvl w:val="0"/>
          <w:numId w:val="50"/>
        </w:numPr>
      </w:pPr>
      <w:r w:rsidRPr="006F0F13">
        <w:rPr>
          <w:b/>
          <w:bCs/>
        </w:rPr>
        <w:t>刘备</w:t>
      </w:r>
      <w:r w:rsidRPr="006F0F13">
        <w:rPr>
          <w:b/>
          <w:bCs/>
        </w:rPr>
        <w:t xml:space="preserve"> vs </w:t>
      </w:r>
      <w:r w:rsidRPr="006F0F13">
        <w:rPr>
          <w:b/>
          <w:bCs/>
        </w:rPr>
        <w:t>曹操</w:t>
      </w:r>
      <w:r w:rsidRPr="006F0F13">
        <w:t>：道德</w:t>
      </w:r>
      <w:r w:rsidRPr="006F0F13">
        <w:t xml:space="preserve"> vs </w:t>
      </w:r>
      <w:r w:rsidRPr="006F0F13">
        <w:t>能力</w:t>
      </w:r>
      <w:r w:rsidRPr="006F0F13">
        <w:t xml:space="preserve"> vs </w:t>
      </w:r>
      <w:r w:rsidRPr="006F0F13">
        <w:t>假仁假义，真假如何识别？</w:t>
      </w:r>
    </w:p>
    <w:p w14:paraId="4CFE04D0" w14:textId="77777777" w:rsidR="006F0F13" w:rsidRPr="006F0F13" w:rsidRDefault="006F0F13" w:rsidP="006F0F13">
      <w:pPr>
        <w:numPr>
          <w:ilvl w:val="0"/>
          <w:numId w:val="50"/>
        </w:numPr>
      </w:pPr>
      <w:r w:rsidRPr="006F0F13">
        <w:rPr>
          <w:b/>
          <w:bCs/>
        </w:rPr>
        <w:t>岳飞</w:t>
      </w:r>
      <w:r w:rsidRPr="006F0F13">
        <w:rPr>
          <w:b/>
          <w:bCs/>
        </w:rPr>
        <w:t xml:space="preserve"> vs </w:t>
      </w:r>
      <w:r w:rsidRPr="006F0F13">
        <w:rPr>
          <w:b/>
          <w:bCs/>
        </w:rPr>
        <w:t>秦桧</w:t>
      </w:r>
      <w:r w:rsidRPr="006F0F13">
        <w:t>：个人忠诚是否值得？制度能否避免忠奸颠倒？</w:t>
      </w:r>
    </w:p>
    <w:p w14:paraId="480B8E4E" w14:textId="77777777" w:rsidR="006F0F13" w:rsidRPr="006F0F13" w:rsidRDefault="006F0F13" w:rsidP="006F0F13">
      <w:pPr>
        <w:ind w:firstLine="0"/>
      </w:pPr>
      <w:r w:rsidRPr="006F0F13">
        <w:t>她不需要你告诉</w:t>
      </w:r>
      <w:r w:rsidRPr="006F0F13">
        <w:t>“</w:t>
      </w:r>
      <w:r w:rsidRPr="006F0F13">
        <w:t>谁对谁错</w:t>
      </w:r>
      <w:r w:rsidRPr="006F0F13">
        <w:t>”</w:t>
      </w:r>
      <w:r w:rsidRPr="006F0F13">
        <w:t>，你只要问：</w:t>
      </w:r>
      <w:r w:rsidRPr="006F0F13">
        <w:t>“</w:t>
      </w:r>
      <w:r w:rsidRPr="006F0F13">
        <w:t>你怎么看？如果是你，你怎么做？</w:t>
      </w:r>
      <w:r w:rsidRPr="006F0F13">
        <w:t>”</w:t>
      </w:r>
    </w:p>
    <w:p w14:paraId="7E5F3201" w14:textId="77777777" w:rsidR="006F0F13" w:rsidRPr="006F0F13" w:rsidRDefault="00000000" w:rsidP="006F0F13">
      <w:pPr>
        <w:ind w:firstLine="0"/>
      </w:pPr>
      <w:r>
        <w:pict w14:anchorId="0AD4A01F">
          <v:rect id="_x0000_i1060" style="width:0;height:1.5pt" o:hralign="center" o:hrstd="t" o:hr="t" fillcolor="#a0a0a0" stroked="f"/>
        </w:pict>
      </w:r>
    </w:p>
    <w:p w14:paraId="250E513E" w14:textId="77777777" w:rsidR="006F0F13" w:rsidRPr="006F0F13" w:rsidRDefault="006F0F13" w:rsidP="006F0F13">
      <w:pPr>
        <w:ind w:firstLine="0"/>
        <w:rPr>
          <w:b/>
          <w:bCs/>
        </w:rPr>
      </w:pPr>
      <w:r w:rsidRPr="006F0F13">
        <w:rPr>
          <w:b/>
          <w:bCs/>
        </w:rPr>
        <w:t xml:space="preserve">5. </w:t>
      </w:r>
      <w:r w:rsidRPr="006F0F13">
        <w:rPr>
          <w:b/>
          <w:bCs/>
        </w:rPr>
        <w:t>阅读内容建议：让她更倾向</w:t>
      </w:r>
      <w:r w:rsidRPr="006F0F13">
        <w:rPr>
          <w:b/>
          <w:bCs/>
        </w:rPr>
        <w:t>“</w:t>
      </w:r>
      <w:r w:rsidRPr="006F0F13">
        <w:rPr>
          <w:b/>
          <w:bCs/>
        </w:rPr>
        <w:t>经验主义</w:t>
      </w:r>
      <w:r w:rsidRPr="006F0F13">
        <w:rPr>
          <w:b/>
          <w:bCs/>
        </w:rPr>
        <w:t>”</w:t>
      </w:r>
      <w:r w:rsidRPr="006F0F13">
        <w:rPr>
          <w:b/>
          <w:bCs/>
        </w:rPr>
        <w:t>而非书本真理</w:t>
      </w:r>
    </w:p>
    <w:p w14:paraId="314F7B2F" w14:textId="77777777" w:rsidR="006F0F13" w:rsidRPr="006F0F13" w:rsidRDefault="006F0F13" w:rsidP="006F0F13">
      <w:pPr>
        <w:ind w:firstLine="0"/>
      </w:pPr>
      <w:r w:rsidRPr="006F0F13">
        <w:t>你目标非常清楚</w:t>
      </w:r>
      <w:r w:rsidRPr="006F0F13">
        <w:t>——</w:t>
      </w:r>
      <w:r w:rsidRPr="006F0F13">
        <w:t>不是教她</w:t>
      </w:r>
      <w:r w:rsidRPr="006F0F13">
        <w:t>“</w:t>
      </w:r>
      <w:r w:rsidRPr="006F0F13">
        <w:t>哲学</w:t>
      </w:r>
      <w:r w:rsidRPr="006F0F13">
        <w:t>”</w:t>
      </w:r>
      <w:r w:rsidRPr="006F0F13">
        <w:t>，而是让她形成</w:t>
      </w:r>
      <w:r w:rsidRPr="006F0F13">
        <w:t>“</w:t>
      </w:r>
      <w:r w:rsidRPr="006F0F13">
        <w:t>体验后才相信</w:t>
      </w:r>
      <w:r w:rsidRPr="006F0F13">
        <w:t>”</w:t>
      </w:r>
      <w:r w:rsidRPr="006F0F13">
        <w:t>的思维方式。</w:t>
      </w:r>
    </w:p>
    <w:p w14:paraId="513594BD"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w:t>
      </w:r>
      <w:r w:rsidRPr="006F0F13">
        <w:rPr>
          <w:b/>
          <w:bCs/>
        </w:rPr>
        <w:t>推荐阅读内容：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0"/>
        <w:gridCol w:w="4760"/>
        <w:gridCol w:w="5378"/>
      </w:tblGrid>
      <w:tr w:rsidR="006F0F13" w:rsidRPr="006F0F13" w14:paraId="26BE77CC" w14:textId="77777777" w:rsidTr="006F0F13">
        <w:trPr>
          <w:tblHeader/>
          <w:tblCellSpacing w:w="15" w:type="dxa"/>
        </w:trPr>
        <w:tc>
          <w:tcPr>
            <w:tcW w:w="0" w:type="auto"/>
            <w:vAlign w:val="center"/>
            <w:hideMark/>
          </w:tcPr>
          <w:p w14:paraId="0F97E843" w14:textId="77777777" w:rsidR="006F0F13" w:rsidRPr="006F0F13" w:rsidRDefault="006F0F13" w:rsidP="006F0F13">
            <w:pPr>
              <w:ind w:firstLine="0"/>
              <w:rPr>
                <w:b/>
                <w:bCs/>
              </w:rPr>
            </w:pPr>
            <w:r w:rsidRPr="006F0F13">
              <w:rPr>
                <w:b/>
                <w:bCs/>
              </w:rPr>
              <w:t>内容</w:t>
            </w:r>
          </w:p>
        </w:tc>
        <w:tc>
          <w:tcPr>
            <w:tcW w:w="0" w:type="auto"/>
            <w:vAlign w:val="center"/>
            <w:hideMark/>
          </w:tcPr>
          <w:p w14:paraId="51B5FE66" w14:textId="77777777" w:rsidR="006F0F13" w:rsidRPr="006F0F13" w:rsidRDefault="006F0F13" w:rsidP="006F0F13">
            <w:pPr>
              <w:ind w:firstLine="0"/>
              <w:rPr>
                <w:b/>
                <w:bCs/>
              </w:rPr>
            </w:pPr>
            <w:r w:rsidRPr="006F0F13">
              <w:rPr>
                <w:b/>
                <w:bCs/>
              </w:rPr>
              <w:t>理念导向</w:t>
            </w:r>
          </w:p>
        </w:tc>
        <w:tc>
          <w:tcPr>
            <w:tcW w:w="0" w:type="auto"/>
            <w:vAlign w:val="center"/>
            <w:hideMark/>
          </w:tcPr>
          <w:p w14:paraId="4DED6166" w14:textId="77777777" w:rsidR="006F0F13" w:rsidRPr="006F0F13" w:rsidRDefault="006F0F13" w:rsidP="006F0F13">
            <w:pPr>
              <w:ind w:firstLine="0"/>
              <w:rPr>
                <w:b/>
                <w:bCs/>
              </w:rPr>
            </w:pPr>
            <w:r w:rsidRPr="006F0F13">
              <w:rPr>
                <w:b/>
                <w:bCs/>
              </w:rPr>
              <w:t>推荐理由</w:t>
            </w:r>
          </w:p>
        </w:tc>
      </w:tr>
      <w:tr w:rsidR="006F0F13" w:rsidRPr="006F0F13" w14:paraId="03E21A5E" w14:textId="77777777" w:rsidTr="006F0F13">
        <w:trPr>
          <w:tblCellSpacing w:w="15" w:type="dxa"/>
        </w:trPr>
        <w:tc>
          <w:tcPr>
            <w:tcW w:w="0" w:type="auto"/>
            <w:vAlign w:val="center"/>
            <w:hideMark/>
          </w:tcPr>
          <w:p w14:paraId="74069C9B" w14:textId="77777777" w:rsidR="006F0F13" w:rsidRPr="006F0F13" w:rsidRDefault="006F0F13" w:rsidP="006F0F13">
            <w:pPr>
              <w:ind w:firstLine="0"/>
            </w:pPr>
            <w:r w:rsidRPr="006F0F13">
              <w:rPr>
                <w:b/>
                <w:bCs/>
              </w:rPr>
              <w:t>《牛奶可乐经济学》</w:t>
            </w:r>
          </w:p>
        </w:tc>
        <w:tc>
          <w:tcPr>
            <w:tcW w:w="0" w:type="auto"/>
            <w:vAlign w:val="center"/>
            <w:hideMark/>
          </w:tcPr>
          <w:p w14:paraId="3CB2DBCC" w14:textId="77777777" w:rsidR="006F0F13" w:rsidRPr="006F0F13" w:rsidRDefault="006F0F13" w:rsidP="006F0F13">
            <w:pPr>
              <w:ind w:firstLine="0"/>
            </w:pPr>
            <w:r w:rsidRPr="006F0F13">
              <w:t>制度影响行为，人是利益驱动的</w:t>
            </w:r>
          </w:p>
        </w:tc>
        <w:tc>
          <w:tcPr>
            <w:tcW w:w="0" w:type="auto"/>
            <w:vAlign w:val="center"/>
            <w:hideMark/>
          </w:tcPr>
          <w:p w14:paraId="34A6F3C2" w14:textId="77777777" w:rsidR="006F0F13" w:rsidRPr="006F0F13" w:rsidRDefault="006F0F13" w:rsidP="006F0F13">
            <w:pPr>
              <w:ind w:firstLine="0"/>
            </w:pPr>
            <w:r w:rsidRPr="006F0F13">
              <w:t>每个例子都在说明</w:t>
            </w:r>
            <w:r w:rsidRPr="006F0F13">
              <w:t>“</w:t>
            </w:r>
            <w:r w:rsidRPr="006F0F13">
              <w:t>真实行为</w:t>
            </w:r>
            <w:r w:rsidRPr="006F0F13">
              <w:t xml:space="preserve"> ≠ </w:t>
            </w:r>
            <w:r w:rsidRPr="006F0F13">
              <w:t>理想道德</w:t>
            </w:r>
            <w:r w:rsidRPr="006F0F13">
              <w:t>”</w:t>
            </w:r>
          </w:p>
        </w:tc>
      </w:tr>
      <w:tr w:rsidR="006F0F13" w:rsidRPr="006F0F13" w14:paraId="5A0DA4F3" w14:textId="77777777" w:rsidTr="006F0F13">
        <w:trPr>
          <w:tblCellSpacing w:w="15" w:type="dxa"/>
        </w:trPr>
        <w:tc>
          <w:tcPr>
            <w:tcW w:w="0" w:type="auto"/>
            <w:vAlign w:val="center"/>
            <w:hideMark/>
          </w:tcPr>
          <w:p w14:paraId="141A472B" w14:textId="77777777" w:rsidR="006F0F13" w:rsidRPr="006F0F13" w:rsidRDefault="006F0F13" w:rsidP="006F0F13">
            <w:pPr>
              <w:ind w:firstLine="0"/>
            </w:pPr>
            <w:r w:rsidRPr="006F0F13">
              <w:rPr>
                <w:b/>
                <w:bCs/>
              </w:rPr>
              <w:lastRenderedPageBreak/>
              <w:t>《小狗钱钱》</w:t>
            </w:r>
          </w:p>
        </w:tc>
        <w:tc>
          <w:tcPr>
            <w:tcW w:w="0" w:type="auto"/>
            <w:vAlign w:val="center"/>
            <w:hideMark/>
          </w:tcPr>
          <w:p w14:paraId="4F28E6E1" w14:textId="77777777" w:rsidR="006F0F13" w:rsidRPr="006F0F13" w:rsidRDefault="006F0F13" w:rsidP="006F0F13">
            <w:pPr>
              <w:ind w:firstLine="0"/>
            </w:pPr>
            <w:r w:rsidRPr="006F0F13">
              <w:t>钱要靠自己体验掌握</w:t>
            </w:r>
          </w:p>
        </w:tc>
        <w:tc>
          <w:tcPr>
            <w:tcW w:w="0" w:type="auto"/>
            <w:vAlign w:val="center"/>
            <w:hideMark/>
          </w:tcPr>
          <w:p w14:paraId="6F2E30A9" w14:textId="77777777" w:rsidR="006F0F13" w:rsidRPr="006F0F13" w:rsidRDefault="006F0F13" w:rsidP="006F0F13">
            <w:pPr>
              <w:ind w:firstLine="0"/>
            </w:pPr>
            <w:r w:rsidRPr="006F0F13">
              <w:t>比喻多，文字轻松，非常容易接受</w:t>
            </w:r>
          </w:p>
        </w:tc>
      </w:tr>
      <w:tr w:rsidR="006F0F13" w:rsidRPr="006F0F13" w14:paraId="3684182C" w14:textId="77777777" w:rsidTr="006F0F13">
        <w:trPr>
          <w:tblCellSpacing w:w="15" w:type="dxa"/>
        </w:trPr>
        <w:tc>
          <w:tcPr>
            <w:tcW w:w="0" w:type="auto"/>
            <w:vAlign w:val="center"/>
            <w:hideMark/>
          </w:tcPr>
          <w:p w14:paraId="587DEB4C" w14:textId="77777777" w:rsidR="006F0F13" w:rsidRPr="006F0F13" w:rsidRDefault="006F0F13" w:rsidP="006F0F13">
            <w:pPr>
              <w:ind w:firstLine="0"/>
            </w:pPr>
            <w:r w:rsidRPr="006F0F13">
              <w:rPr>
                <w:b/>
                <w:bCs/>
              </w:rPr>
              <w:t>《怪诞行为学》节选</w:t>
            </w:r>
          </w:p>
        </w:tc>
        <w:tc>
          <w:tcPr>
            <w:tcW w:w="0" w:type="auto"/>
            <w:vAlign w:val="center"/>
            <w:hideMark/>
          </w:tcPr>
          <w:p w14:paraId="71B8A776" w14:textId="77777777" w:rsidR="006F0F13" w:rsidRPr="006F0F13" w:rsidRDefault="006F0F13" w:rsidP="006F0F13">
            <w:pPr>
              <w:ind w:firstLine="0"/>
            </w:pPr>
            <w:r w:rsidRPr="006F0F13">
              <w:t>人并非理性，必须通过实验观察</w:t>
            </w:r>
          </w:p>
        </w:tc>
        <w:tc>
          <w:tcPr>
            <w:tcW w:w="0" w:type="auto"/>
            <w:vAlign w:val="center"/>
            <w:hideMark/>
          </w:tcPr>
          <w:p w14:paraId="53FD4670" w14:textId="77777777" w:rsidR="006F0F13" w:rsidRPr="006F0F13" w:rsidRDefault="006F0F13" w:rsidP="006F0F13">
            <w:pPr>
              <w:ind w:firstLine="0"/>
            </w:pPr>
            <w:r w:rsidRPr="006F0F13">
              <w:t>可读性强，打破</w:t>
            </w:r>
            <w:r w:rsidRPr="006F0F13">
              <w:t>“</w:t>
            </w:r>
            <w:r w:rsidRPr="006F0F13">
              <w:t>圣人理想</w:t>
            </w:r>
            <w:r w:rsidRPr="006F0F13">
              <w:t>”</w:t>
            </w:r>
          </w:p>
        </w:tc>
      </w:tr>
      <w:tr w:rsidR="006F0F13" w:rsidRPr="006F0F13" w14:paraId="6541ED8C" w14:textId="77777777" w:rsidTr="006F0F13">
        <w:trPr>
          <w:tblCellSpacing w:w="15" w:type="dxa"/>
        </w:trPr>
        <w:tc>
          <w:tcPr>
            <w:tcW w:w="0" w:type="auto"/>
            <w:vAlign w:val="center"/>
            <w:hideMark/>
          </w:tcPr>
          <w:p w14:paraId="04A00F87" w14:textId="77777777" w:rsidR="006F0F13" w:rsidRPr="006F0F13" w:rsidRDefault="006F0F13" w:rsidP="006F0F13">
            <w:pPr>
              <w:ind w:firstLine="0"/>
            </w:pPr>
            <w:r w:rsidRPr="006F0F13">
              <w:rPr>
                <w:b/>
                <w:bCs/>
              </w:rPr>
              <w:t>《乌合之众》节选</w:t>
            </w:r>
          </w:p>
        </w:tc>
        <w:tc>
          <w:tcPr>
            <w:tcW w:w="0" w:type="auto"/>
            <w:vAlign w:val="center"/>
            <w:hideMark/>
          </w:tcPr>
          <w:p w14:paraId="0B8062B9" w14:textId="77777777" w:rsidR="006F0F13" w:rsidRPr="006F0F13" w:rsidRDefault="006F0F13" w:rsidP="006F0F13">
            <w:pPr>
              <w:ind w:firstLine="0"/>
            </w:pPr>
            <w:r w:rsidRPr="006F0F13">
              <w:t>群体不是理性合力，而是失控放大器</w:t>
            </w:r>
          </w:p>
        </w:tc>
        <w:tc>
          <w:tcPr>
            <w:tcW w:w="0" w:type="auto"/>
            <w:vAlign w:val="center"/>
            <w:hideMark/>
          </w:tcPr>
          <w:p w14:paraId="5757FAEB" w14:textId="77777777" w:rsidR="006F0F13" w:rsidRPr="006F0F13" w:rsidRDefault="006F0F13" w:rsidP="006F0F13">
            <w:pPr>
              <w:ind w:firstLine="0"/>
            </w:pPr>
            <w:r w:rsidRPr="006F0F13">
              <w:t>她对人群心理有好奇，容易接受</w:t>
            </w:r>
          </w:p>
        </w:tc>
      </w:tr>
      <w:tr w:rsidR="006F0F13" w:rsidRPr="006F0F13" w14:paraId="71FDA0B4" w14:textId="77777777" w:rsidTr="006F0F13">
        <w:trPr>
          <w:tblCellSpacing w:w="15" w:type="dxa"/>
        </w:trPr>
        <w:tc>
          <w:tcPr>
            <w:tcW w:w="0" w:type="auto"/>
            <w:vAlign w:val="center"/>
            <w:hideMark/>
          </w:tcPr>
          <w:p w14:paraId="2D430E72" w14:textId="77777777" w:rsidR="006F0F13" w:rsidRPr="006F0F13" w:rsidRDefault="006F0F13" w:rsidP="006F0F13">
            <w:pPr>
              <w:ind w:firstLine="0"/>
            </w:pPr>
            <w:r w:rsidRPr="006F0F13">
              <w:rPr>
                <w:b/>
                <w:bCs/>
              </w:rPr>
              <w:t>知乎热贴</w:t>
            </w:r>
            <w:r w:rsidRPr="006F0F13">
              <w:rPr>
                <w:b/>
                <w:bCs/>
              </w:rPr>
              <w:t>/</w:t>
            </w:r>
            <w:r w:rsidRPr="006F0F13">
              <w:rPr>
                <w:b/>
                <w:bCs/>
              </w:rPr>
              <w:t>历史悬案类公号文章</w:t>
            </w:r>
          </w:p>
        </w:tc>
        <w:tc>
          <w:tcPr>
            <w:tcW w:w="0" w:type="auto"/>
            <w:vAlign w:val="center"/>
            <w:hideMark/>
          </w:tcPr>
          <w:p w14:paraId="008DE530" w14:textId="77777777" w:rsidR="006F0F13" w:rsidRPr="006F0F13" w:rsidRDefault="006F0F13" w:rsidP="006F0F13">
            <w:pPr>
              <w:ind w:firstLine="0"/>
            </w:pPr>
            <w:r w:rsidRPr="006F0F13">
              <w:t>知识与判断并存</w:t>
            </w:r>
          </w:p>
        </w:tc>
        <w:tc>
          <w:tcPr>
            <w:tcW w:w="0" w:type="auto"/>
            <w:vAlign w:val="center"/>
            <w:hideMark/>
          </w:tcPr>
          <w:p w14:paraId="5E9E17A3" w14:textId="77777777" w:rsidR="006F0F13" w:rsidRPr="006F0F13" w:rsidRDefault="006F0F13" w:rsidP="006F0F13">
            <w:pPr>
              <w:ind w:firstLine="0"/>
            </w:pPr>
            <w:r w:rsidRPr="006F0F13">
              <w:t>她容易共鸣，也能训练辨识能力</w:t>
            </w:r>
          </w:p>
        </w:tc>
      </w:tr>
    </w:tbl>
    <w:p w14:paraId="2A0B128D"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w:t>
      </w:r>
      <w:r w:rsidRPr="006F0F13">
        <w:rPr>
          <w:b/>
          <w:bCs/>
        </w:rPr>
        <w:t>阅读技巧：</w:t>
      </w:r>
    </w:p>
    <w:p w14:paraId="05D37A20" w14:textId="77777777" w:rsidR="006F0F13" w:rsidRPr="006F0F13" w:rsidRDefault="006F0F13" w:rsidP="006F0F13">
      <w:pPr>
        <w:numPr>
          <w:ilvl w:val="0"/>
          <w:numId w:val="51"/>
        </w:numPr>
      </w:pPr>
      <w:r w:rsidRPr="006F0F13">
        <w:t>每周一个话题，一起读一篇小文章或段落，讨论</w:t>
      </w:r>
      <w:r w:rsidRPr="006F0F13">
        <w:t>“</w:t>
      </w:r>
      <w:r w:rsidRPr="006F0F13">
        <w:t>你认同吗？为什么？</w:t>
      </w:r>
      <w:r w:rsidRPr="006F0F13">
        <w:t>”</w:t>
      </w:r>
    </w:p>
    <w:p w14:paraId="1D00DB5E" w14:textId="77777777" w:rsidR="006F0F13" w:rsidRPr="006F0F13" w:rsidRDefault="006F0F13" w:rsidP="006F0F13">
      <w:pPr>
        <w:numPr>
          <w:ilvl w:val="0"/>
          <w:numId w:val="51"/>
        </w:numPr>
      </w:pPr>
      <w:r w:rsidRPr="006F0F13">
        <w:t>帮她整理</w:t>
      </w:r>
      <w:r w:rsidRPr="006F0F13">
        <w:t>“</w:t>
      </w:r>
      <w:r w:rsidRPr="006F0F13">
        <w:t>我以前以为</w:t>
      </w:r>
      <w:r w:rsidRPr="006F0F13">
        <w:t xml:space="preserve"> vs </w:t>
      </w:r>
      <w:r w:rsidRPr="006F0F13">
        <w:t>现在看到的</w:t>
      </w:r>
      <w:r w:rsidRPr="006F0F13">
        <w:t>”</w:t>
      </w:r>
      <w:r w:rsidRPr="006F0F13">
        <w:t>对比笔记，让她自然形成</w:t>
      </w:r>
      <w:r w:rsidRPr="006F0F13">
        <w:t>“</w:t>
      </w:r>
      <w:r w:rsidRPr="006F0F13">
        <w:t>观察</w:t>
      </w:r>
      <w:r w:rsidRPr="006F0F13">
        <w:t xml:space="preserve"> +</w:t>
      </w:r>
      <w:r w:rsidRPr="006F0F13">
        <w:t>修正</w:t>
      </w:r>
      <w:r w:rsidRPr="006F0F13">
        <w:t xml:space="preserve">” </w:t>
      </w:r>
      <w:r w:rsidRPr="006F0F13">
        <w:t>的思维模型。</w:t>
      </w:r>
    </w:p>
    <w:p w14:paraId="44EC7266" w14:textId="77777777" w:rsidR="006F0F13" w:rsidRPr="006F0F13" w:rsidRDefault="00000000" w:rsidP="006F0F13">
      <w:pPr>
        <w:ind w:firstLine="0"/>
      </w:pPr>
      <w:r>
        <w:pict w14:anchorId="1A0F7CDC">
          <v:rect id="_x0000_i1061" style="width:0;height:1.5pt" o:hralign="center" o:hrstd="t" o:hr="t" fillcolor="#a0a0a0" stroked="f"/>
        </w:pict>
      </w:r>
    </w:p>
    <w:p w14:paraId="3DED974F"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w:t>
      </w:r>
      <w:r w:rsidRPr="006F0F13">
        <w:rPr>
          <w:b/>
          <w:bCs/>
        </w:rPr>
        <w:t>总结：第二阶段重点就是</w:t>
      </w:r>
      <w:r w:rsidRPr="006F0F13">
        <w:rPr>
          <w:b/>
          <w:bCs/>
        </w:rPr>
        <w:t>——</w:t>
      </w:r>
    </w:p>
    <w:p w14:paraId="5ED28CE3" w14:textId="77777777" w:rsidR="006F0F13" w:rsidRPr="006F0F13" w:rsidRDefault="006F0F13" w:rsidP="006F0F13">
      <w:pPr>
        <w:ind w:firstLine="0"/>
      </w:pPr>
      <w:r w:rsidRPr="006F0F13">
        <w:rPr>
          <w:b/>
          <w:bCs/>
        </w:rPr>
        <w:t>人性</w:t>
      </w:r>
      <w:r w:rsidRPr="006F0F13">
        <w:rPr>
          <w:b/>
          <w:bCs/>
        </w:rPr>
        <w:t xml:space="preserve"> + </w:t>
      </w:r>
      <w:r w:rsidRPr="006F0F13">
        <w:rPr>
          <w:b/>
          <w:bCs/>
        </w:rPr>
        <w:t>法治</w:t>
      </w:r>
      <w:r w:rsidRPr="006F0F13">
        <w:rPr>
          <w:b/>
          <w:bCs/>
        </w:rPr>
        <w:t xml:space="preserve"> + </w:t>
      </w:r>
      <w:r w:rsidRPr="006F0F13">
        <w:rPr>
          <w:b/>
          <w:bCs/>
        </w:rPr>
        <w:t>经验证据</w:t>
      </w:r>
      <w:r w:rsidRPr="006F0F13">
        <w:rPr>
          <w:b/>
          <w:bCs/>
        </w:rPr>
        <w:t xml:space="preserve"> + </w:t>
      </w:r>
      <w:r w:rsidRPr="006F0F13">
        <w:rPr>
          <w:b/>
          <w:bCs/>
        </w:rPr>
        <w:t>历史内化</w:t>
      </w:r>
      <w:r w:rsidRPr="006F0F13">
        <w:t>，通过</w:t>
      </w:r>
      <w:r w:rsidRPr="006F0F13">
        <w:t>“</w:t>
      </w:r>
      <w:r w:rsidRPr="006F0F13">
        <w:t>有趣的事实</w:t>
      </w:r>
      <w:r w:rsidRPr="006F0F13">
        <w:t xml:space="preserve"> + </w:t>
      </w:r>
      <w:r w:rsidRPr="006F0F13">
        <w:t>讨论式对比</w:t>
      </w:r>
      <w:r w:rsidRPr="006F0F13">
        <w:t xml:space="preserve"> + </w:t>
      </w:r>
      <w:r w:rsidRPr="006F0F13">
        <w:t>实用的阅读</w:t>
      </w:r>
      <w:r w:rsidRPr="006F0F13">
        <w:t>”</w:t>
      </w:r>
      <w:r w:rsidRPr="006F0F13">
        <w:t>构建一个</w:t>
      </w:r>
      <w:r w:rsidRPr="006F0F13">
        <w:t>“</w:t>
      </w:r>
      <w:r w:rsidRPr="006F0F13">
        <w:t>现实思维模型</w:t>
      </w:r>
      <w:r w:rsidRPr="006F0F13">
        <w:t>”</w:t>
      </w:r>
      <w:r w:rsidRPr="006F0F13">
        <w:t>。</w:t>
      </w:r>
    </w:p>
    <w:p w14:paraId="4E73BC7A" w14:textId="77777777" w:rsidR="006F0F13" w:rsidRPr="006F0F13" w:rsidRDefault="00000000" w:rsidP="006F0F13">
      <w:pPr>
        <w:ind w:firstLine="0"/>
      </w:pPr>
      <w:r>
        <w:pict w14:anchorId="5F35D538">
          <v:rect id="_x0000_i1062" style="width:0;height:1.5pt" o:hralign="center" o:hrstd="t" o:hr="t" fillcolor="#a0a0a0" stroked="f"/>
        </w:pict>
      </w:r>
    </w:p>
    <w:p w14:paraId="49127042" w14:textId="77777777" w:rsidR="006F0F13" w:rsidRPr="006F0F13" w:rsidRDefault="006F0F13" w:rsidP="006F0F13">
      <w:pPr>
        <w:ind w:firstLine="0"/>
      </w:pPr>
      <w:r w:rsidRPr="006F0F13">
        <w:t>如果你愿意，我可以帮你写一份</w:t>
      </w:r>
      <w:r w:rsidRPr="006F0F13">
        <w:t>**“</w:t>
      </w:r>
      <w:r w:rsidRPr="006F0F13">
        <w:t>法治与人性教学材料包</w:t>
      </w:r>
      <w:r w:rsidRPr="006F0F13">
        <w:t>”</w:t>
      </w:r>
      <w:r w:rsidRPr="006F0F13">
        <w:t>（包括故事、对比问题、引导语、阅读建议）</w:t>
      </w:r>
      <w:r w:rsidRPr="006F0F13">
        <w:t>**</w:t>
      </w:r>
      <w:r w:rsidRPr="006F0F13">
        <w:t>，她只要一周一主题就能逐步进化。你想要我准备吗？</w:t>
      </w:r>
    </w:p>
    <w:p w14:paraId="636968F2" w14:textId="77777777" w:rsidR="006F0F13" w:rsidRPr="006F0F13" w:rsidRDefault="006F0F13" w:rsidP="006F0F13">
      <w:pPr>
        <w:ind w:firstLine="0"/>
        <w:rPr>
          <w:b/>
          <w:bCs/>
        </w:rPr>
      </w:pPr>
      <w:r w:rsidRPr="006F0F13">
        <w:rPr>
          <w:b/>
          <w:bCs/>
        </w:rPr>
        <w:t>You said:</w:t>
      </w:r>
    </w:p>
    <w:p w14:paraId="5DEBE501" w14:textId="77777777" w:rsidR="006F0F13" w:rsidRPr="006F0F13" w:rsidRDefault="006F0F13" w:rsidP="006F0F13">
      <w:pPr>
        <w:ind w:firstLine="0"/>
      </w:pPr>
      <w:r w:rsidRPr="006F0F13">
        <w:t>ok</w:t>
      </w:r>
      <w:r w:rsidRPr="006F0F13">
        <w:t>，非常好，西方历史上还有哪些著名的国王像英王查理一世被处死，或者限制权力了，总之我可以给她看这些人的简要传记，对么</w:t>
      </w:r>
    </w:p>
    <w:p w14:paraId="3DBD3014" w14:textId="77777777" w:rsidR="006F0F13" w:rsidRPr="006F0F13" w:rsidRDefault="006F0F13" w:rsidP="006F0F13">
      <w:pPr>
        <w:ind w:firstLine="0"/>
        <w:rPr>
          <w:b/>
          <w:bCs/>
        </w:rPr>
      </w:pPr>
      <w:r w:rsidRPr="006F0F13">
        <w:rPr>
          <w:b/>
          <w:bCs/>
        </w:rPr>
        <w:t>ChatGPT said:</w:t>
      </w:r>
    </w:p>
    <w:p w14:paraId="1DEA4B81" w14:textId="77777777" w:rsidR="006F0F13" w:rsidRPr="006F0F13" w:rsidRDefault="006F0F13" w:rsidP="006F0F13">
      <w:pPr>
        <w:ind w:firstLine="0"/>
        <w:rPr>
          <w:highlight w:val="yellow"/>
        </w:rPr>
      </w:pPr>
      <w:r w:rsidRPr="006F0F13">
        <w:t>是的，非常对！</w:t>
      </w:r>
      <w:r w:rsidRPr="006F0F13">
        <w:rPr>
          <w:highlight w:val="yellow"/>
        </w:rPr>
        <w:t>让她了解</w:t>
      </w:r>
      <w:r w:rsidRPr="006F0F13">
        <w:rPr>
          <w:b/>
          <w:bCs/>
          <w:highlight w:val="yellow"/>
        </w:rPr>
        <w:t>被限制、被废黜、甚至被处死的西方国王</w:t>
      </w:r>
      <w:r w:rsidRPr="006F0F13">
        <w:t>，不仅比讲三权分立更生动，更能强化</w:t>
      </w:r>
      <w:r w:rsidRPr="006F0F13">
        <w:t>“</w:t>
      </w:r>
      <w:r w:rsidRPr="006F0F13">
        <w:rPr>
          <w:highlight w:val="yellow"/>
        </w:rPr>
        <w:t>权力必须受限</w:t>
      </w:r>
      <w:r w:rsidRPr="006F0F13">
        <w:rPr>
          <w:highlight w:val="yellow"/>
        </w:rPr>
        <w:t>”</w:t>
      </w:r>
      <w:r w:rsidRPr="006F0F13">
        <w:rPr>
          <w:highlight w:val="yellow"/>
        </w:rPr>
        <w:t>这个经验主义的核心概念。她会自己体会到：</w:t>
      </w:r>
    </w:p>
    <w:p w14:paraId="405F5E58" w14:textId="77777777" w:rsidR="006F0F13" w:rsidRPr="006F0F13" w:rsidRDefault="006F0F13" w:rsidP="006F0F13">
      <w:pPr>
        <w:ind w:firstLine="0"/>
      </w:pPr>
      <w:r w:rsidRPr="006F0F13">
        <w:rPr>
          <w:highlight w:val="yellow"/>
        </w:rPr>
        <w:t>“</w:t>
      </w:r>
      <w:r w:rsidRPr="006F0F13">
        <w:rPr>
          <w:highlight w:val="yellow"/>
        </w:rPr>
        <w:t>原来西方国家不是靠</w:t>
      </w:r>
      <w:r w:rsidRPr="006F0F13">
        <w:rPr>
          <w:highlight w:val="yellow"/>
        </w:rPr>
        <w:t>‘</w:t>
      </w:r>
      <w:r w:rsidRPr="006F0F13">
        <w:rPr>
          <w:highlight w:val="yellow"/>
        </w:rPr>
        <w:t>贤明国王</w:t>
      </w:r>
      <w:r w:rsidRPr="006F0F13">
        <w:rPr>
          <w:highlight w:val="yellow"/>
        </w:rPr>
        <w:t>’</w:t>
      </w:r>
      <w:r w:rsidRPr="006F0F13">
        <w:rPr>
          <w:highlight w:val="yellow"/>
        </w:rPr>
        <w:t>，而是靠制度来控制人的权力欲。</w:t>
      </w:r>
      <w:r w:rsidRPr="006F0F13">
        <w:rPr>
          <w:highlight w:val="yellow"/>
        </w:rPr>
        <w:t>”</w:t>
      </w:r>
    </w:p>
    <w:p w14:paraId="25B31E94" w14:textId="77777777" w:rsidR="006F0F13" w:rsidRPr="006F0F13" w:rsidRDefault="006F0F13" w:rsidP="006F0F13">
      <w:pPr>
        <w:ind w:firstLine="0"/>
      </w:pPr>
      <w:r w:rsidRPr="006F0F13">
        <w:t>下面是一些</w:t>
      </w:r>
      <w:r w:rsidRPr="006F0F13">
        <w:rPr>
          <w:b/>
          <w:bCs/>
        </w:rPr>
        <w:t>非常适合讲给她听的国王（或君主）故事</w:t>
      </w:r>
      <w:r w:rsidRPr="006F0F13">
        <w:t>，我会挑那些</w:t>
      </w:r>
      <w:r w:rsidRPr="006F0F13">
        <w:rPr>
          <w:b/>
          <w:bCs/>
        </w:rPr>
        <w:t>剧情精彩、对比中国明显、有现实意义</w:t>
      </w:r>
      <w:r w:rsidRPr="006F0F13">
        <w:t>的例子：</w:t>
      </w:r>
    </w:p>
    <w:p w14:paraId="63A8C79D" w14:textId="77777777" w:rsidR="006F0F13" w:rsidRPr="006F0F13" w:rsidRDefault="00000000" w:rsidP="006F0F13">
      <w:pPr>
        <w:ind w:firstLine="0"/>
      </w:pPr>
      <w:r>
        <w:pict w14:anchorId="2F41A242">
          <v:rect id="_x0000_i1063" style="width:0;height:1.5pt" o:hralign="center" o:hrstd="t" o:hr="t" fillcolor="#a0a0a0" stroked="f"/>
        </w:pict>
      </w:r>
    </w:p>
    <w:p w14:paraId="5CFEC68C"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1. </w:t>
      </w:r>
      <w:r w:rsidRPr="006F0F13">
        <w:rPr>
          <w:b/>
          <w:bCs/>
        </w:rPr>
        <w:t>查理一世（英格兰，</w:t>
      </w:r>
      <w:r w:rsidRPr="006F0F13">
        <w:rPr>
          <w:b/>
          <w:bCs/>
        </w:rPr>
        <w:t>1649</w:t>
      </w:r>
      <w:r w:rsidRPr="006F0F13">
        <w:rPr>
          <w:b/>
          <w:bCs/>
        </w:rPr>
        <w:t>年被处死）</w:t>
      </w:r>
    </w:p>
    <w:p w14:paraId="3513D402" w14:textId="77777777" w:rsidR="006F0F13" w:rsidRPr="006F0F13" w:rsidRDefault="006F0F13" w:rsidP="006F0F13">
      <w:pPr>
        <w:numPr>
          <w:ilvl w:val="0"/>
          <w:numId w:val="52"/>
        </w:numPr>
      </w:pPr>
      <w:r w:rsidRPr="006F0F13">
        <w:rPr>
          <w:b/>
          <w:bCs/>
        </w:rPr>
        <w:t>罪状：</w:t>
      </w:r>
      <w:r w:rsidRPr="006F0F13">
        <w:t xml:space="preserve"> </w:t>
      </w:r>
      <w:r w:rsidRPr="006F0F13">
        <w:t>不尊重议会、滥用税权、发动内战。</w:t>
      </w:r>
    </w:p>
    <w:p w14:paraId="54B920D3" w14:textId="77777777" w:rsidR="006F0F13" w:rsidRPr="006F0F13" w:rsidRDefault="006F0F13" w:rsidP="006F0F13">
      <w:pPr>
        <w:numPr>
          <w:ilvl w:val="0"/>
          <w:numId w:val="52"/>
        </w:numPr>
      </w:pPr>
      <w:r w:rsidRPr="006F0F13">
        <w:rPr>
          <w:b/>
          <w:bCs/>
        </w:rPr>
        <w:t>意义：</w:t>
      </w:r>
      <w:r w:rsidRPr="006F0F13">
        <w:t xml:space="preserve"> </w:t>
      </w:r>
      <w:r w:rsidRPr="006F0F13">
        <w:t>开启</w:t>
      </w:r>
      <w:r w:rsidRPr="006F0F13">
        <w:t>“</w:t>
      </w:r>
      <w:r w:rsidRPr="006F0F13">
        <w:t>王权神授</w:t>
      </w:r>
      <w:r w:rsidRPr="006F0F13">
        <w:t>”</w:t>
      </w:r>
      <w:r w:rsidRPr="006F0F13">
        <w:t>终结的新时代，</w:t>
      </w:r>
      <w:r w:rsidRPr="006F0F13">
        <w:rPr>
          <w:highlight w:val="yellow"/>
        </w:rPr>
        <w:t>议会逐渐掌握国家主</w:t>
      </w:r>
      <w:r w:rsidRPr="006F0F13">
        <w:t>权。</w:t>
      </w:r>
    </w:p>
    <w:p w14:paraId="5D2D1F29" w14:textId="77777777" w:rsidR="006F0F13" w:rsidRPr="006F0F13" w:rsidRDefault="006F0F13" w:rsidP="006F0F13">
      <w:pPr>
        <w:numPr>
          <w:ilvl w:val="0"/>
          <w:numId w:val="52"/>
        </w:numPr>
      </w:pPr>
      <w:r w:rsidRPr="006F0F13">
        <w:rPr>
          <w:b/>
          <w:bCs/>
        </w:rPr>
        <w:t>中国类比：</w:t>
      </w:r>
      <w:r w:rsidRPr="006F0F13">
        <w:t xml:space="preserve"> </w:t>
      </w:r>
      <w:r w:rsidRPr="006F0F13">
        <w:rPr>
          <w:highlight w:val="yellow"/>
        </w:rPr>
        <w:t>谁敢处死皇帝？她会震惊，也会理解</w:t>
      </w:r>
      <w:r w:rsidRPr="006F0F13">
        <w:rPr>
          <w:highlight w:val="yellow"/>
        </w:rPr>
        <w:t>“</w:t>
      </w:r>
      <w:r w:rsidRPr="006F0F13">
        <w:rPr>
          <w:highlight w:val="yellow"/>
        </w:rPr>
        <w:t>制度能裁决最高权力</w:t>
      </w:r>
      <w:r w:rsidRPr="006F0F13">
        <w:rPr>
          <w:highlight w:val="yellow"/>
        </w:rPr>
        <w:t>”</w:t>
      </w:r>
      <w:r w:rsidRPr="006F0F13">
        <w:t>。</w:t>
      </w:r>
    </w:p>
    <w:p w14:paraId="27113FF0" w14:textId="77777777" w:rsidR="006F0F13" w:rsidRPr="006F0F13" w:rsidRDefault="00000000" w:rsidP="006F0F13">
      <w:pPr>
        <w:ind w:firstLine="0"/>
      </w:pPr>
      <w:r>
        <w:pict w14:anchorId="03FA7A73">
          <v:rect id="_x0000_i1064" style="width:0;height:1.5pt" o:hralign="center" o:hrstd="t" o:hr="t" fillcolor="#a0a0a0" stroked="f"/>
        </w:pict>
      </w:r>
    </w:p>
    <w:p w14:paraId="5BCE9E12"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2. </w:t>
      </w:r>
      <w:r w:rsidRPr="006F0F13">
        <w:rPr>
          <w:b/>
          <w:bCs/>
        </w:rPr>
        <w:t>路易十六（法国，</w:t>
      </w:r>
      <w:r w:rsidRPr="006F0F13">
        <w:rPr>
          <w:b/>
          <w:bCs/>
        </w:rPr>
        <w:t>1793</w:t>
      </w:r>
      <w:r w:rsidRPr="006F0F13">
        <w:rPr>
          <w:b/>
          <w:bCs/>
        </w:rPr>
        <w:t>年被断头台处死）</w:t>
      </w:r>
    </w:p>
    <w:p w14:paraId="2093081C" w14:textId="77777777" w:rsidR="006F0F13" w:rsidRPr="006F0F13" w:rsidRDefault="006F0F13" w:rsidP="006F0F13">
      <w:pPr>
        <w:numPr>
          <w:ilvl w:val="0"/>
          <w:numId w:val="53"/>
        </w:numPr>
      </w:pPr>
      <w:r w:rsidRPr="006F0F13">
        <w:rPr>
          <w:b/>
          <w:bCs/>
        </w:rPr>
        <w:t>罪状：</w:t>
      </w:r>
      <w:r w:rsidRPr="006F0F13">
        <w:t xml:space="preserve"> </w:t>
      </w:r>
      <w:r w:rsidRPr="006F0F13">
        <w:t>奢侈无度、阻挠改革、试图逃跑联合外国干预。</w:t>
      </w:r>
    </w:p>
    <w:p w14:paraId="43AADF68" w14:textId="77777777" w:rsidR="006F0F13" w:rsidRPr="006F0F13" w:rsidRDefault="006F0F13" w:rsidP="006F0F13">
      <w:pPr>
        <w:numPr>
          <w:ilvl w:val="0"/>
          <w:numId w:val="53"/>
        </w:numPr>
      </w:pPr>
      <w:r w:rsidRPr="006F0F13">
        <w:rPr>
          <w:b/>
          <w:bCs/>
        </w:rPr>
        <w:t>背景：</w:t>
      </w:r>
      <w:r w:rsidRPr="006F0F13">
        <w:t xml:space="preserve"> </w:t>
      </w:r>
      <w:r w:rsidRPr="006F0F13">
        <w:t>法国大革命时期，人民废除王权，设立共和国。</w:t>
      </w:r>
    </w:p>
    <w:p w14:paraId="0D496C54" w14:textId="77777777" w:rsidR="006F0F13" w:rsidRPr="006F0F13" w:rsidRDefault="006F0F13" w:rsidP="006F0F13">
      <w:pPr>
        <w:numPr>
          <w:ilvl w:val="0"/>
          <w:numId w:val="53"/>
        </w:numPr>
      </w:pPr>
      <w:r w:rsidRPr="006F0F13">
        <w:rPr>
          <w:b/>
          <w:bCs/>
        </w:rPr>
        <w:t>中国类比：</w:t>
      </w:r>
      <w:r w:rsidRPr="006F0F13">
        <w:t xml:space="preserve"> </w:t>
      </w:r>
      <w:r w:rsidRPr="006F0F13">
        <w:rPr>
          <w:highlight w:val="yellow"/>
        </w:rPr>
        <w:t>皇帝不是</w:t>
      </w:r>
      <w:r w:rsidRPr="006F0F13">
        <w:rPr>
          <w:highlight w:val="yellow"/>
        </w:rPr>
        <w:t>“</w:t>
      </w:r>
      <w:r w:rsidRPr="006F0F13">
        <w:rPr>
          <w:highlight w:val="yellow"/>
        </w:rPr>
        <w:t>国家象征</w:t>
      </w:r>
      <w:r w:rsidRPr="006F0F13">
        <w:rPr>
          <w:highlight w:val="yellow"/>
        </w:rPr>
        <w:t>”</w:t>
      </w:r>
      <w:r w:rsidRPr="006F0F13">
        <w:rPr>
          <w:highlight w:val="yellow"/>
        </w:rPr>
        <w:t>，而是可以审判的个人</w:t>
      </w:r>
      <w:r w:rsidRPr="006F0F13">
        <w:t>。</w:t>
      </w:r>
    </w:p>
    <w:p w14:paraId="54CD9A4C" w14:textId="77777777" w:rsidR="006F0F13" w:rsidRPr="006F0F13" w:rsidRDefault="00000000" w:rsidP="006F0F13">
      <w:pPr>
        <w:ind w:firstLine="0"/>
      </w:pPr>
      <w:r>
        <w:pict w14:anchorId="3B38314B">
          <v:rect id="_x0000_i1065" style="width:0;height:1.5pt" o:hralign="center" o:hrstd="t" o:hr="t" fillcolor="#a0a0a0" stroked="f"/>
        </w:pict>
      </w:r>
    </w:p>
    <w:p w14:paraId="6EA52FE5"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3. </w:t>
      </w:r>
      <w:r w:rsidRPr="006F0F13">
        <w:rPr>
          <w:b/>
          <w:bCs/>
        </w:rPr>
        <w:t>詹姆斯二世（英格兰，</w:t>
      </w:r>
      <w:r w:rsidRPr="006F0F13">
        <w:rPr>
          <w:b/>
          <w:bCs/>
        </w:rPr>
        <w:t>1688</w:t>
      </w:r>
      <w:r w:rsidRPr="006F0F13">
        <w:rPr>
          <w:b/>
          <w:bCs/>
        </w:rPr>
        <w:t>年被废黜，流亡）</w:t>
      </w:r>
    </w:p>
    <w:p w14:paraId="522B5FAC" w14:textId="77777777" w:rsidR="006F0F13" w:rsidRPr="006F0F13" w:rsidRDefault="006F0F13" w:rsidP="006F0F13">
      <w:pPr>
        <w:numPr>
          <w:ilvl w:val="0"/>
          <w:numId w:val="54"/>
        </w:numPr>
        <w:rPr>
          <w:highlight w:val="yellow"/>
        </w:rPr>
      </w:pPr>
      <w:r w:rsidRPr="006F0F13">
        <w:rPr>
          <w:b/>
          <w:bCs/>
        </w:rPr>
        <w:t>罪状：</w:t>
      </w:r>
      <w:r w:rsidRPr="006F0F13">
        <w:t xml:space="preserve"> </w:t>
      </w:r>
      <w:r w:rsidRPr="006F0F13">
        <w:t>想恢复天主教独裁，</w:t>
      </w:r>
      <w:r w:rsidRPr="006F0F13">
        <w:rPr>
          <w:highlight w:val="yellow"/>
        </w:rPr>
        <w:t>引发</w:t>
      </w:r>
      <w:r w:rsidRPr="006F0F13">
        <w:rPr>
          <w:highlight w:val="yellow"/>
        </w:rPr>
        <w:t>“</w:t>
      </w:r>
      <w:r w:rsidRPr="006F0F13">
        <w:rPr>
          <w:highlight w:val="yellow"/>
        </w:rPr>
        <w:t>光荣革命</w:t>
      </w:r>
      <w:r w:rsidRPr="006F0F13">
        <w:rPr>
          <w:highlight w:val="yellow"/>
        </w:rPr>
        <w:t>”</w:t>
      </w:r>
    </w:p>
    <w:p w14:paraId="65023082" w14:textId="77777777" w:rsidR="006F0F13" w:rsidRPr="006F0F13" w:rsidRDefault="006F0F13" w:rsidP="006F0F13">
      <w:pPr>
        <w:numPr>
          <w:ilvl w:val="0"/>
          <w:numId w:val="54"/>
        </w:numPr>
      </w:pPr>
      <w:r w:rsidRPr="006F0F13">
        <w:rPr>
          <w:b/>
          <w:bCs/>
        </w:rPr>
        <w:t>后果：</w:t>
      </w:r>
      <w:r w:rsidRPr="006F0F13">
        <w:t xml:space="preserve"> </w:t>
      </w:r>
      <w:r w:rsidRPr="006F0F13">
        <w:t>英国建立</w:t>
      </w:r>
      <w:r w:rsidRPr="006F0F13">
        <w:t>“</w:t>
      </w:r>
      <w:r w:rsidRPr="006F0F13">
        <w:t>君主立宪制</w:t>
      </w:r>
      <w:r w:rsidRPr="006F0F13">
        <w:t>”</w:t>
      </w:r>
      <w:r w:rsidRPr="006F0F13">
        <w:t>，</w:t>
      </w:r>
      <w:r w:rsidRPr="006F0F13">
        <w:rPr>
          <w:highlight w:val="yellow"/>
        </w:rPr>
        <w:t>国王从此成为象征，无实权</w:t>
      </w:r>
      <w:r w:rsidRPr="006F0F13">
        <w:t>。</w:t>
      </w:r>
    </w:p>
    <w:p w14:paraId="200BE211" w14:textId="77777777" w:rsidR="006F0F13" w:rsidRPr="006F0F13" w:rsidRDefault="006F0F13" w:rsidP="006F0F13">
      <w:pPr>
        <w:numPr>
          <w:ilvl w:val="0"/>
          <w:numId w:val="54"/>
        </w:numPr>
      </w:pPr>
      <w:r w:rsidRPr="006F0F13">
        <w:rPr>
          <w:b/>
          <w:bCs/>
        </w:rPr>
        <w:t>启示：</w:t>
      </w:r>
      <w:r w:rsidRPr="006F0F13">
        <w:t xml:space="preserve"> </w:t>
      </w:r>
      <w:r w:rsidRPr="006F0F13">
        <w:t>君主可以存在，但要受到议会和法律的完全限制。</w:t>
      </w:r>
    </w:p>
    <w:p w14:paraId="02EC5CCD" w14:textId="77777777" w:rsidR="006F0F13" w:rsidRPr="006F0F13" w:rsidRDefault="00000000" w:rsidP="006F0F13">
      <w:pPr>
        <w:ind w:firstLine="0"/>
      </w:pPr>
      <w:r>
        <w:pict w14:anchorId="75C7E7D4">
          <v:rect id="_x0000_i1066" style="width:0;height:1.5pt" o:hralign="center" o:hrstd="t" o:hr="t" fillcolor="#a0a0a0" stroked="f"/>
        </w:pict>
      </w:r>
    </w:p>
    <w:p w14:paraId="40B0E7E9"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4. </w:t>
      </w:r>
      <w:r w:rsidRPr="006F0F13">
        <w:rPr>
          <w:b/>
          <w:bCs/>
        </w:rPr>
        <w:t>威廉三世</w:t>
      </w:r>
      <w:r w:rsidRPr="006F0F13">
        <w:rPr>
          <w:b/>
          <w:bCs/>
        </w:rPr>
        <w:t xml:space="preserve"> &amp; </w:t>
      </w:r>
      <w:r w:rsidRPr="006F0F13">
        <w:rPr>
          <w:b/>
          <w:bCs/>
        </w:rPr>
        <w:t>玛丽二世（英格兰，</w:t>
      </w:r>
      <w:r w:rsidRPr="006F0F13">
        <w:rPr>
          <w:b/>
          <w:bCs/>
        </w:rPr>
        <w:t>1689</w:t>
      </w:r>
      <w:r w:rsidRPr="006F0F13">
        <w:rPr>
          <w:b/>
          <w:bCs/>
        </w:rPr>
        <w:t>年接受</w:t>
      </w:r>
      <w:r w:rsidRPr="006F0F13">
        <w:rPr>
          <w:b/>
          <w:bCs/>
        </w:rPr>
        <w:t>“</w:t>
      </w:r>
      <w:r w:rsidRPr="006F0F13">
        <w:rPr>
          <w:b/>
          <w:bCs/>
        </w:rPr>
        <w:t>权利法案</w:t>
      </w:r>
      <w:r w:rsidRPr="006F0F13">
        <w:rPr>
          <w:b/>
          <w:bCs/>
        </w:rPr>
        <w:t>”</w:t>
      </w:r>
      <w:r w:rsidRPr="006F0F13">
        <w:rPr>
          <w:b/>
          <w:bCs/>
        </w:rPr>
        <w:t>）</w:t>
      </w:r>
    </w:p>
    <w:p w14:paraId="5DBD9B67" w14:textId="77777777" w:rsidR="006F0F13" w:rsidRPr="006F0F13" w:rsidRDefault="006F0F13" w:rsidP="006F0F13">
      <w:pPr>
        <w:numPr>
          <w:ilvl w:val="0"/>
          <w:numId w:val="55"/>
        </w:numPr>
      </w:pPr>
      <w:r w:rsidRPr="006F0F13">
        <w:rPr>
          <w:b/>
          <w:bCs/>
        </w:rPr>
        <w:t>情节反转：</w:t>
      </w:r>
      <w:r w:rsidRPr="006F0F13">
        <w:t xml:space="preserve"> </w:t>
      </w:r>
      <w:r w:rsidRPr="006F0F13">
        <w:t>他们不是被废黜，而是被邀请</w:t>
      </w:r>
      <w:r w:rsidRPr="006F0F13">
        <w:t>“</w:t>
      </w:r>
      <w:r w:rsidRPr="006F0F13">
        <w:t>当君主</w:t>
      </w:r>
      <w:r w:rsidRPr="006F0F13">
        <w:t>”</w:t>
      </w:r>
      <w:r w:rsidRPr="006F0F13">
        <w:t>，条件是接受宪政制度。</w:t>
      </w:r>
    </w:p>
    <w:p w14:paraId="4DFFB361" w14:textId="77777777" w:rsidR="006F0F13" w:rsidRPr="006F0F13" w:rsidRDefault="006F0F13" w:rsidP="006F0F13">
      <w:pPr>
        <w:numPr>
          <w:ilvl w:val="0"/>
          <w:numId w:val="55"/>
        </w:numPr>
      </w:pPr>
      <w:r w:rsidRPr="006F0F13">
        <w:rPr>
          <w:b/>
          <w:bCs/>
        </w:rPr>
        <w:t>重要文献：</w:t>
      </w:r>
      <w:r w:rsidRPr="006F0F13">
        <w:t xml:space="preserve"> </w:t>
      </w:r>
      <w:r w:rsidRPr="006F0F13">
        <w:t>《权利法案》（</w:t>
      </w:r>
      <w:r w:rsidRPr="006F0F13">
        <w:t>Bill of Rights</w:t>
      </w:r>
      <w:r w:rsidRPr="006F0F13">
        <w:t>）</w:t>
      </w:r>
      <w:r w:rsidRPr="006F0F13">
        <w:t>——</w:t>
      </w:r>
      <w:r w:rsidRPr="006F0F13">
        <w:t>约束王权的宪法性文献。</w:t>
      </w:r>
    </w:p>
    <w:p w14:paraId="65917ED5" w14:textId="77777777" w:rsidR="006F0F13" w:rsidRPr="006F0F13" w:rsidRDefault="006F0F13" w:rsidP="006F0F13">
      <w:pPr>
        <w:numPr>
          <w:ilvl w:val="0"/>
          <w:numId w:val="55"/>
        </w:numPr>
      </w:pPr>
      <w:r w:rsidRPr="006F0F13">
        <w:rPr>
          <w:b/>
          <w:bCs/>
        </w:rPr>
        <w:t>中国对比：</w:t>
      </w:r>
      <w:r w:rsidRPr="006F0F13">
        <w:t xml:space="preserve"> </w:t>
      </w:r>
      <w:r w:rsidRPr="006F0F13">
        <w:t>你可以问她：</w:t>
      </w:r>
      <w:r w:rsidRPr="006F0F13">
        <w:t>“</w:t>
      </w:r>
      <w:r w:rsidRPr="006F0F13">
        <w:t>中国历史上有没有统治者主动接受限制？</w:t>
      </w:r>
      <w:r w:rsidRPr="006F0F13">
        <w:t>”</w:t>
      </w:r>
    </w:p>
    <w:p w14:paraId="19BB8F1E" w14:textId="77777777" w:rsidR="006F0F13" w:rsidRPr="006F0F13" w:rsidRDefault="00000000" w:rsidP="006F0F13">
      <w:pPr>
        <w:ind w:firstLine="0"/>
      </w:pPr>
      <w:r>
        <w:pict w14:anchorId="1115AB33">
          <v:rect id="_x0000_i1067" style="width:0;height:1.5pt" o:hralign="center" o:hrstd="t" o:hr="t" fillcolor="#a0a0a0" stroked="f"/>
        </w:pict>
      </w:r>
    </w:p>
    <w:p w14:paraId="4B6E2E4A"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5. </w:t>
      </w:r>
      <w:r w:rsidRPr="006F0F13">
        <w:rPr>
          <w:b/>
          <w:bCs/>
        </w:rPr>
        <w:t>克伦威尔（不是国王，但实质独裁者）</w:t>
      </w:r>
    </w:p>
    <w:p w14:paraId="5CF2B628" w14:textId="77777777" w:rsidR="006F0F13" w:rsidRPr="006F0F13" w:rsidRDefault="006F0F13" w:rsidP="006F0F13">
      <w:pPr>
        <w:numPr>
          <w:ilvl w:val="0"/>
          <w:numId w:val="56"/>
        </w:numPr>
      </w:pPr>
      <w:r w:rsidRPr="006F0F13">
        <w:rPr>
          <w:b/>
          <w:bCs/>
        </w:rPr>
        <w:t>角色：</w:t>
      </w:r>
      <w:r w:rsidRPr="006F0F13">
        <w:t xml:space="preserve"> </w:t>
      </w:r>
      <w:r w:rsidRPr="006F0F13">
        <w:t>查理一世死后掌权，却自己成了独裁者，最终失败。</w:t>
      </w:r>
    </w:p>
    <w:p w14:paraId="6642FE3C" w14:textId="77777777" w:rsidR="006F0F13" w:rsidRPr="006F0F13" w:rsidRDefault="006F0F13" w:rsidP="006F0F13">
      <w:pPr>
        <w:numPr>
          <w:ilvl w:val="0"/>
          <w:numId w:val="56"/>
        </w:numPr>
      </w:pPr>
      <w:r w:rsidRPr="006F0F13">
        <w:rPr>
          <w:b/>
          <w:bCs/>
        </w:rPr>
        <w:t>意义：</w:t>
      </w:r>
      <w:r w:rsidRPr="006F0F13">
        <w:t xml:space="preserve"> </w:t>
      </w:r>
      <w:r w:rsidRPr="006F0F13">
        <w:t>单靠</w:t>
      </w:r>
      <w:r w:rsidRPr="006F0F13">
        <w:t>“</w:t>
      </w:r>
      <w:r w:rsidRPr="006F0F13">
        <w:t>一个好人</w:t>
      </w:r>
      <w:r w:rsidRPr="006F0F13">
        <w:t>”</w:t>
      </w:r>
      <w:r w:rsidRPr="006F0F13">
        <w:t>，也会变坏，制度必须控制权力。</w:t>
      </w:r>
    </w:p>
    <w:p w14:paraId="33203E9B" w14:textId="77777777" w:rsidR="006F0F13" w:rsidRPr="006F0F13" w:rsidRDefault="006F0F13" w:rsidP="006F0F13">
      <w:pPr>
        <w:numPr>
          <w:ilvl w:val="0"/>
          <w:numId w:val="56"/>
        </w:numPr>
      </w:pPr>
      <w:r w:rsidRPr="006F0F13">
        <w:rPr>
          <w:b/>
          <w:bCs/>
        </w:rPr>
        <w:lastRenderedPageBreak/>
        <w:t>延伸思考：</w:t>
      </w:r>
      <w:r w:rsidRPr="006F0F13">
        <w:t xml:space="preserve"> </w:t>
      </w:r>
      <w:r w:rsidRPr="006F0F13">
        <w:t>你可以问她：秦始皇、袁世凯、毛泽东是不是也有类似的问题？</w:t>
      </w:r>
    </w:p>
    <w:p w14:paraId="770E8EFB" w14:textId="77777777" w:rsidR="006F0F13" w:rsidRPr="006F0F13" w:rsidRDefault="00000000" w:rsidP="006F0F13">
      <w:pPr>
        <w:ind w:firstLine="0"/>
      </w:pPr>
      <w:r>
        <w:pict w14:anchorId="07558EAF">
          <v:rect id="_x0000_i1068" style="width:0;height:1.5pt" o:hralign="center" o:hrstd="t" o:hr="t" fillcolor="#a0a0a0" stroked="f"/>
        </w:pict>
      </w:r>
    </w:p>
    <w:p w14:paraId="049028C0"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6. </w:t>
      </w:r>
      <w:r w:rsidRPr="006F0F13">
        <w:rPr>
          <w:b/>
          <w:bCs/>
        </w:rPr>
        <w:t>威廉二世（德国皇帝，</w:t>
      </w:r>
      <w:r w:rsidRPr="006F0F13">
        <w:rPr>
          <w:b/>
          <w:bCs/>
        </w:rPr>
        <w:t>1918</w:t>
      </w:r>
      <w:r w:rsidRPr="006F0F13">
        <w:rPr>
          <w:b/>
          <w:bCs/>
        </w:rPr>
        <w:t>年被逼退位）</w:t>
      </w:r>
    </w:p>
    <w:p w14:paraId="29780114" w14:textId="77777777" w:rsidR="006F0F13" w:rsidRPr="006F0F13" w:rsidRDefault="006F0F13" w:rsidP="006F0F13">
      <w:pPr>
        <w:numPr>
          <w:ilvl w:val="0"/>
          <w:numId w:val="57"/>
        </w:numPr>
      </w:pPr>
      <w:r w:rsidRPr="006F0F13">
        <w:rPr>
          <w:b/>
          <w:bCs/>
        </w:rPr>
        <w:t>背景：</w:t>
      </w:r>
      <w:r w:rsidRPr="006F0F13">
        <w:t xml:space="preserve"> </w:t>
      </w:r>
      <w:r w:rsidRPr="006F0F13">
        <w:t>一战失败，德国爆发革命，帝制终结。</w:t>
      </w:r>
    </w:p>
    <w:p w14:paraId="7BCE1FFF" w14:textId="77777777" w:rsidR="006F0F13" w:rsidRPr="006F0F13" w:rsidRDefault="006F0F13" w:rsidP="006F0F13">
      <w:pPr>
        <w:numPr>
          <w:ilvl w:val="0"/>
          <w:numId w:val="57"/>
        </w:numPr>
      </w:pPr>
      <w:r w:rsidRPr="006F0F13">
        <w:rPr>
          <w:b/>
          <w:bCs/>
        </w:rPr>
        <w:t>她能理解的版本：</w:t>
      </w:r>
      <w:r w:rsidRPr="006F0F13">
        <w:t xml:space="preserve"> “</w:t>
      </w:r>
      <w:r w:rsidRPr="006F0F13">
        <w:t>一战后人民要和平，不要听命于一个人</w:t>
      </w:r>
      <w:r w:rsidRPr="006F0F13">
        <w:t>”</w:t>
      </w:r>
      <w:r w:rsidRPr="006F0F13">
        <w:t>。</w:t>
      </w:r>
    </w:p>
    <w:p w14:paraId="2DAE81A2" w14:textId="77777777" w:rsidR="006F0F13" w:rsidRPr="006F0F13" w:rsidRDefault="006F0F13" w:rsidP="006F0F13">
      <w:pPr>
        <w:numPr>
          <w:ilvl w:val="0"/>
          <w:numId w:val="57"/>
        </w:numPr>
      </w:pPr>
      <w:r w:rsidRPr="006F0F13">
        <w:rPr>
          <w:b/>
          <w:bCs/>
        </w:rPr>
        <w:t>可以对比中国：</w:t>
      </w:r>
      <w:r w:rsidRPr="006F0F13">
        <w:t xml:space="preserve"> </w:t>
      </w:r>
      <w:r w:rsidRPr="006F0F13">
        <w:t>辛亥革命推翻清朝，但之后没有真正的宪政制度。</w:t>
      </w:r>
    </w:p>
    <w:p w14:paraId="1AAFF168" w14:textId="77777777" w:rsidR="006F0F13" w:rsidRPr="006F0F13" w:rsidRDefault="00000000" w:rsidP="006F0F13">
      <w:pPr>
        <w:ind w:firstLine="0"/>
      </w:pPr>
      <w:r>
        <w:pict w14:anchorId="784F8A2A">
          <v:rect id="_x0000_i1069" style="width:0;height:1.5pt" o:hralign="center" o:hrstd="t" o:hr="t" fillcolor="#a0a0a0" stroked="f"/>
        </w:pict>
      </w:r>
    </w:p>
    <w:p w14:paraId="6ACCD62E"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7. </w:t>
      </w:r>
      <w:r w:rsidRPr="006F0F13">
        <w:rPr>
          <w:b/>
          <w:bCs/>
        </w:rPr>
        <w:t>尼古拉二世（俄国沙皇，</w:t>
      </w:r>
      <w:r w:rsidRPr="006F0F13">
        <w:rPr>
          <w:b/>
          <w:bCs/>
        </w:rPr>
        <w:t>1917</w:t>
      </w:r>
      <w:r w:rsidRPr="006F0F13">
        <w:rPr>
          <w:b/>
          <w:bCs/>
        </w:rPr>
        <w:t>年被迫退位，后全家被处死）</w:t>
      </w:r>
    </w:p>
    <w:p w14:paraId="4F4193C7" w14:textId="77777777" w:rsidR="006F0F13" w:rsidRPr="006F0F13" w:rsidRDefault="006F0F13" w:rsidP="006F0F13">
      <w:pPr>
        <w:numPr>
          <w:ilvl w:val="0"/>
          <w:numId w:val="58"/>
        </w:numPr>
      </w:pPr>
      <w:r w:rsidRPr="006F0F13">
        <w:rPr>
          <w:b/>
          <w:bCs/>
        </w:rPr>
        <w:t>原因：</w:t>
      </w:r>
      <w:r w:rsidRPr="006F0F13">
        <w:t xml:space="preserve"> </w:t>
      </w:r>
      <w:r w:rsidRPr="006F0F13">
        <w:t>不愿改革、镇压百姓、战争失败，最终布尔什维克上台</w:t>
      </w:r>
    </w:p>
    <w:p w14:paraId="21CF16E1" w14:textId="77777777" w:rsidR="006F0F13" w:rsidRPr="006F0F13" w:rsidRDefault="006F0F13" w:rsidP="006F0F13">
      <w:pPr>
        <w:numPr>
          <w:ilvl w:val="0"/>
          <w:numId w:val="58"/>
        </w:numPr>
      </w:pPr>
      <w:r w:rsidRPr="006F0F13">
        <w:rPr>
          <w:b/>
          <w:bCs/>
        </w:rPr>
        <w:t>警示：</w:t>
      </w:r>
      <w:r w:rsidRPr="006F0F13">
        <w:t xml:space="preserve"> </w:t>
      </w:r>
      <w:r w:rsidRPr="006F0F13">
        <w:t>专制帝王无法适应时代变化，必然被淘汰</w:t>
      </w:r>
    </w:p>
    <w:p w14:paraId="20AD8A8F" w14:textId="77777777" w:rsidR="006F0F13" w:rsidRPr="006F0F13" w:rsidRDefault="006F0F13" w:rsidP="006F0F13">
      <w:pPr>
        <w:numPr>
          <w:ilvl w:val="0"/>
          <w:numId w:val="58"/>
        </w:numPr>
      </w:pPr>
      <w:r w:rsidRPr="006F0F13">
        <w:rPr>
          <w:b/>
          <w:bCs/>
        </w:rPr>
        <w:t>对比点：</w:t>
      </w:r>
      <w:r w:rsidRPr="006F0F13">
        <w:t xml:space="preserve"> </w:t>
      </w:r>
      <w:r w:rsidRPr="006F0F13">
        <w:t>中国历史上被杀的皇帝基本是宫廷政变，百姓无权参与</w:t>
      </w:r>
    </w:p>
    <w:p w14:paraId="3CA95B1A" w14:textId="77777777" w:rsidR="006F0F13" w:rsidRPr="006F0F13" w:rsidRDefault="00000000" w:rsidP="006F0F13">
      <w:pPr>
        <w:ind w:firstLine="0"/>
      </w:pPr>
      <w:r>
        <w:pict w14:anchorId="1E746F1C">
          <v:rect id="_x0000_i1070" style="width:0;height:1.5pt" o:hralign="center" o:hrstd="t" o:hr="t" fillcolor="#a0a0a0" stroked="f"/>
        </w:pict>
      </w:r>
    </w:p>
    <w:p w14:paraId="4818D567"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w:t>
      </w:r>
      <w:r w:rsidRPr="006F0F13">
        <w:rPr>
          <w:b/>
          <w:bCs/>
        </w:rPr>
        <w:t>怎么给她看这些人物？</w:t>
      </w:r>
    </w:p>
    <w:p w14:paraId="7BBFABE7" w14:textId="77777777" w:rsidR="006F0F13" w:rsidRPr="006F0F13" w:rsidRDefault="006F0F13" w:rsidP="006F0F13">
      <w:pPr>
        <w:ind w:firstLine="0"/>
      </w:pPr>
      <w:r w:rsidRPr="006F0F13">
        <w:t>你完全可以做一个</w:t>
      </w:r>
      <w:r w:rsidRPr="006F0F13">
        <w:t>**“</w:t>
      </w:r>
      <w:r w:rsidRPr="006F0F13">
        <w:t>权力与制度</w:t>
      </w:r>
      <w:r w:rsidRPr="006F0F13">
        <w:t>”</w:t>
      </w:r>
      <w:r w:rsidRPr="006F0F13">
        <w:t>人物小传系列</w:t>
      </w:r>
      <w:r w:rsidRPr="006F0F13">
        <w:t>**</w:t>
      </w:r>
      <w:r w:rsidRPr="006F0F13">
        <w:t>，每个角色写</w:t>
      </w:r>
      <w:r w:rsidRPr="006F0F13">
        <w:t xml:space="preserve"> 300–500 </w:t>
      </w:r>
      <w:r w:rsidRPr="006F0F13">
        <w:t>字，配上下面这几类思考引导：</w:t>
      </w:r>
    </w:p>
    <w:p w14:paraId="0332B4CF" w14:textId="77777777" w:rsidR="006F0F13" w:rsidRPr="006F0F13" w:rsidRDefault="006F0F13" w:rsidP="006F0F13">
      <w:pPr>
        <w:ind w:firstLine="0"/>
        <w:rPr>
          <w:b/>
          <w:bCs/>
        </w:rPr>
      </w:pPr>
      <w:r w:rsidRPr="006F0F13">
        <w:rPr>
          <w:b/>
          <w:bCs/>
        </w:rPr>
        <w:t>推荐结构：</w:t>
      </w:r>
    </w:p>
    <w:p w14:paraId="4B4F0E4A" w14:textId="77777777" w:rsidR="006F0F13" w:rsidRPr="006F0F13" w:rsidRDefault="006F0F13" w:rsidP="006F0F13">
      <w:pPr>
        <w:numPr>
          <w:ilvl w:val="0"/>
          <w:numId w:val="59"/>
        </w:numPr>
        <w:rPr>
          <w:highlight w:val="yellow"/>
        </w:rPr>
      </w:pPr>
      <w:r w:rsidRPr="006F0F13">
        <w:rPr>
          <w:highlight w:val="yellow"/>
        </w:rPr>
        <w:t>这个人想做什么？</w:t>
      </w:r>
    </w:p>
    <w:p w14:paraId="32E4035B" w14:textId="77777777" w:rsidR="006F0F13" w:rsidRPr="006F0F13" w:rsidRDefault="006F0F13" w:rsidP="006F0F13">
      <w:pPr>
        <w:numPr>
          <w:ilvl w:val="0"/>
          <w:numId w:val="59"/>
        </w:numPr>
        <w:rPr>
          <w:highlight w:val="yellow"/>
        </w:rPr>
      </w:pPr>
      <w:r w:rsidRPr="006F0F13">
        <w:rPr>
          <w:highlight w:val="yellow"/>
        </w:rPr>
        <w:t>他为什么失败？</w:t>
      </w:r>
    </w:p>
    <w:p w14:paraId="706175B3" w14:textId="77777777" w:rsidR="006F0F13" w:rsidRPr="006F0F13" w:rsidRDefault="006F0F13" w:rsidP="006F0F13">
      <w:pPr>
        <w:numPr>
          <w:ilvl w:val="0"/>
          <w:numId w:val="59"/>
        </w:numPr>
        <w:rPr>
          <w:highlight w:val="yellow"/>
        </w:rPr>
      </w:pPr>
      <w:r w:rsidRPr="006F0F13">
        <w:rPr>
          <w:highlight w:val="yellow"/>
        </w:rPr>
        <w:t>他有没有受到约束？</w:t>
      </w:r>
    </w:p>
    <w:p w14:paraId="65ED4458" w14:textId="77777777" w:rsidR="006F0F13" w:rsidRPr="006F0F13" w:rsidRDefault="006F0F13" w:rsidP="006F0F13">
      <w:pPr>
        <w:numPr>
          <w:ilvl w:val="0"/>
          <w:numId w:val="59"/>
        </w:numPr>
        <w:rPr>
          <w:highlight w:val="yellow"/>
        </w:rPr>
      </w:pPr>
      <w:r w:rsidRPr="006F0F13">
        <w:rPr>
          <w:highlight w:val="yellow"/>
        </w:rPr>
        <w:t>如果在中国，会发生什么？</w:t>
      </w:r>
    </w:p>
    <w:p w14:paraId="5A63C899" w14:textId="77777777" w:rsidR="006F0F13" w:rsidRPr="006F0F13" w:rsidRDefault="006F0F13" w:rsidP="006F0F13">
      <w:pPr>
        <w:numPr>
          <w:ilvl w:val="0"/>
          <w:numId w:val="59"/>
        </w:numPr>
      </w:pPr>
      <w:r w:rsidRPr="006F0F13">
        <w:rPr>
          <w:highlight w:val="yellow"/>
        </w:rPr>
        <w:t>你认同他还是反对他</w:t>
      </w:r>
      <w:r w:rsidRPr="006F0F13">
        <w:t>？</w:t>
      </w:r>
    </w:p>
    <w:p w14:paraId="41136D40" w14:textId="77777777" w:rsidR="006F0F13" w:rsidRPr="006F0F13" w:rsidRDefault="006F0F13" w:rsidP="006F0F13">
      <w:pPr>
        <w:ind w:firstLine="0"/>
      </w:pPr>
      <w:r w:rsidRPr="006F0F13">
        <w:t>她写成读后感、分析短文、或做成思维导图都行。目标不是她成为专家，</w:t>
      </w:r>
      <w:r w:rsidRPr="006F0F13">
        <w:rPr>
          <w:highlight w:val="yellow"/>
        </w:rPr>
        <w:t>而是</w:t>
      </w:r>
      <w:r w:rsidRPr="006F0F13">
        <w:rPr>
          <w:b/>
          <w:bCs/>
          <w:highlight w:val="yellow"/>
        </w:rPr>
        <w:t>对</w:t>
      </w:r>
      <w:r w:rsidRPr="006F0F13">
        <w:rPr>
          <w:b/>
          <w:bCs/>
          <w:highlight w:val="yellow"/>
        </w:rPr>
        <w:t>“</w:t>
      </w:r>
      <w:r w:rsidRPr="006F0F13">
        <w:rPr>
          <w:b/>
          <w:bCs/>
          <w:highlight w:val="yellow"/>
        </w:rPr>
        <w:t>权力必须被限制</w:t>
      </w:r>
      <w:r w:rsidRPr="006F0F13">
        <w:rPr>
          <w:b/>
          <w:bCs/>
          <w:highlight w:val="yellow"/>
        </w:rPr>
        <w:t>”</w:t>
      </w:r>
      <w:r w:rsidRPr="006F0F13">
        <w:rPr>
          <w:b/>
          <w:bCs/>
          <w:highlight w:val="yellow"/>
        </w:rPr>
        <w:t>形成情感</w:t>
      </w:r>
      <w:r w:rsidRPr="006F0F13">
        <w:rPr>
          <w:b/>
          <w:bCs/>
          <w:highlight w:val="yellow"/>
        </w:rPr>
        <w:t>+</w:t>
      </w:r>
      <w:r w:rsidRPr="006F0F13">
        <w:rPr>
          <w:b/>
          <w:bCs/>
          <w:highlight w:val="yellow"/>
        </w:rPr>
        <w:t>逻辑的认同</w:t>
      </w:r>
      <w:r w:rsidRPr="006F0F13">
        <w:rPr>
          <w:highlight w:val="yellow"/>
        </w:rPr>
        <w:t>。</w:t>
      </w:r>
    </w:p>
    <w:p w14:paraId="2152F7A9" w14:textId="77777777" w:rsidR="006F0F13" w:rsidRPr="006F0F13" w:rsidRDefault="00000000" w:rsidP="006F0F13">
      <w:pPr>
        <w:ind w:firstLine="0"/>
      </w:pPr>
      <w:r>
        <w:pict w14:anchorId="73D756C4">
          <v:rect id="_x0000_i1071" style="width:0;height:1.5pt" o:hralign="center" o:hrstd="t" o:hr="t" fillcolor="#a0a0a0" stroked="f"/>
        </w:pict>
      </w:r>
    </w:p>
    <w:p w14:paraId="06F3C5D8"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w:t>
      </w:r>
      <w:r w:rsidRPr="006F0F13">
        <w:rPr>
          <w:b/>
          <w:bCs/>
        </w:rPr>
        <w:t>总结</w:t>
      </w:r>
    </w:p>
    <w:p w14:paraId="50F9B2D4" w14:textId="77777777" w:rsidR="006F0F13" w:rsidRPr="006F0F13" w:rsidRDefault="006F0F13" w:rsidP="006F0F13">
      <w:pPr>
        <w:ind w:firstLine="0"/>
      </w:pPr>
      <w:r w:rsidRPr="006F0F13">
        <w:t>你现在要教的是她人生中极其重要的一课：</w:t>
      </w:r>
    </w:p>
    <w:p w14:paraId="164E542C" w14:textId="77777777" w:rsidR="006F0F13" w:rsidRPr="006F0F13" w:rsidRDefault="006F0F13" w:rsidP="006F0F13">
      <w:pPr>
        <w:ind w:firstLine="0"/>
      </w:pPr>
      <w:r w:rsidRPr="006F0F13">
        <w:t>“</w:t>
      </w:r>
      <w:r w:rsidRPr="006F0F13">
        <w:t>并不是因为国王坏，所以要反抗，而是因为人性有弱点，所以权力要被制衡。</w:t>
      </w:r>
      <w:r w:rsidRPr="006F0F13">
        <w:t>”</w:t>
      </w:r>
    </w:p>
    <w:p w14:paraId="55FFD7B4" w14:textId="77777777" w:rsidR="006F0F13" w:rsidRPr="006F0F13" w:rsidRDefault="006F0F13" w:rsidP="006F0F13">
      <w:pPr>
        <w:ind w:firstLine="0"/>
      </w:pPr>
      <w:r w:rsidRPr="006F0F13">
        <w:t>用这些</w:t>
      </w:r>
      <w:r w:rsidRPr="006F0F13">
        <w:rPr>
          <w:b/>
          <w:bCs/>
        </w:rPr>
        <w:t>真实历史上的</w:t>
      </w:r>
      <w:r w:rsidRPr="006F0F13">
        <w:rPr>
          <w:b/>
          <w:bCs/>
        </w:rPr>
        <w:t>“</w:t>
      </w:r>
      <w:r w:rsidRPr="006F0F13">
        <w:rPr>
          <w:b/>
          <w:bCs/>
        </w:rPr>
        <w:t>失控的国王</w:t>
      </w:r>
      <w:r w:rsidRPr="006F0F13">
        <w:rPr>
          <w:b/>
          <w:bCs/>
        </w:rPr>
        <w:t>”</w:t>
      </w:r>
      <w:r w:rsidRPr="006F0F13">
        <w:t>，比讲什么制度概念都有效。她也会从中慢慢内化：</w:t>
      </w:r>
    </w:p>
    <w:p w14:paraId="5302E550" w14:textId="77777777" w:rsidR="006F0F13" w:rsidRPr="006F0F13" w:rsidRDefault="006F0F13" w:rsidP="006F0F13">
      <w:pPr>
        <w:numPr>
          <w:ilvl w:val="0"/>
          <w:numId w:val="60"/>
        </w:numPr>
      </w:pPr>
      <w:r w:rsidRPr="006F0F13">
        <w:t>真理不是书上告诉我的</w:t>
      </w:r>
    </w:p>
    <w:p w14:paraId="31240E7F" w14:textId="77777777" w:rsidR="006F0F13" w:rsidRPr="006F0F13" w:rsidRDefault="006F0F13" w:rsidP="006F0F13">
      <w:pPr>
        <w:numPr>
          <w:ilvl w:val="0"/>
          <w:numId w:val="60"/>
        </w:numPr>
      </w:pPr>
      <w:r w:rsidRPr="006F0F13">
        <w:t>要通过比较、观察、体验才能理解</w:t>
      </w:r>
    </w:p>
    <w:p w14:paraId="4F4CEF35" w14:textId="77777777" w:rsidR="006F0F13" w:rsidRPr="006F0F13" w:rsidRDefault="006F0F13" w:rsidP="006F0F13">
      <w:pPr>
        <w:ind w:firstLine="0"/>
      </w:pPr>
      <w:r w:rsidRPr="006F0F13">
        <w:t>—</w:t>
      </w:r>
    </w:p>
    <w:p w14:paraId="5581B29F" w14:textId="77777777" w:rsidR="006F0F13" w:rsidRPr="006F0F13" w:rsidRDefault="006F0F13" w:rsidP="006F0F13">
      <w:pPr>
        <w:ind w:firstLine="0"/>
      </w:pPr>
      <w:r w:rsidRPr="006F0F13">
        <w:rPr>
          <w:rFonts w:ascii="Segoe UI Emoji" w:hAnsi="Segoe UI Emoji" w:cs="Segoe UI Emoji"/>
        </w:rPr>
        <w:t>🟡</w:t>
      </w:r>
      <w:r w:rsidRPr="006F0F13">
        <w:t xml:space="preserve"> </w:t>
      </w:r>
      <w:r w:rsidRPr="006F0F13">
        <w:t>如果你需要，我可以给你整理一份「七位西方国王（被处死</w:t>
      </w:r>
      <w:r w:rsidRPr="006F0F13">
        <w:t>/</w:t>
      </w:r>
      <w:r w:rsidRPr="006F0F13">
        <w:t>废黜</w:t>
      </w:r>
      <w:r w:rsidRPr="006F0F13">
        <w:t>/</w:t>
      </w:r>
      <w:r w:rsidRPr="006F0F13">
        <w:t>约束）的小传</w:t>
      </w:r>
      <w:r w:rsidRPr="006F0F13">
        <w:t xml:space="preserve"> + </w:t>
      </w:r>
      <w:r w:rsidRPr="006F0F13">
        <w:t>思考题」教学包，适合一周一个人物推进。要我来写吗？</w:t>
      </w:r>
    </w:p>
    <w:p w14:paraId="5DE15C19" w14:textId="77777777" w:rsidR="006F0F13" w:rsidRPr="006F0F13" w:rsidRDefault="006F0F13" w:rsidP="006F0F13">
      <w:pPr>
        <w:ind w:firstLine="0"/>
      </w:pPr>
    </w:p>
    <w:p w14:paraId="747F6E0B" w14:textId="77777777" w:rsidR="00F10ABF" w:rsidRPr="00F10ABF" w:rsidRDefault="00F10ABF" w:rsidP="00F10ABF">
      <w:pPr>
        <w:ind w:firstLine="0"/>
      </w:pPr>
      <w:r w:rsidRPr="00F10ABF">
        <w:t>圣经有强调人有固有缺点么，或者那本书或者某个人有这方面的论述，能让她去除理想主义，或者我</w:t>
      </w:r>
      <w:r w:rsidRPr="00F10ABF">
        <w:rPr>
          <w:highlight w:val="red"/>
        </w:rPr>
        <w:t>每天让她会以负面缺点描述每一个人，这样就知道所有人都有缺点了，从而没有理想社会</w:t>
      </w:r>
      <w:r w:rsidRPr="00F10ABF">
        <w:t xml:space="preserve"> </w:t>
      </w:r>
    </w:p>
    <w:p w14:paraId="57AD7F80" w14:textId="77777777" w:rsidR="00F10ABF" w:rsidRPr="00F10ABF" w:rsidRDefault="00F10ABF" w:rsidP="00F10ABF">
      <w:pPr>
        <w:ind w:firstLine="0"/>
        <w:rPr>
          <w:b/>
          <w:bCs/>
        </w:rPr>
      </w:pPr>
      <w:r w:rsidRPr="00F10ABF">
        <w:rPr>
          <w:b/>
          <w:bCs/>
        </w:rPr>
        <w:t>ChatGPT said:</w:t>
      </w:r>
    </w:p>
    <w:p w14:paraId="360133BB" w14:textId="77777777" w:rsidR="00F10ABF" w:rsidRPr="00F10ABF" w:rsidRDefault="00F10ABF" w:rsidP="00F10ABF">
      <w:pPr>
        <w:ind w:firstLine="0"/>
      </w:pPr>
      <w:r w:rsidRPr="00F10ABF">
        <w:t>这个思路非常关键，你已经点到现代现实主义教育的核心了：</w:t>
      </w:r>
      <w:r w:rsidRPr="00F10ABF">
        <w:rPr>
          <w:b/>
          <w:bCs/>
          <w:highlight w:val="red"/>
        </w:rPr>
        <w:t>人有固有缺点（</w:t>
      </w:r>
      <w:r w:rsidRPr="00F10ABF">
        <w:rPr>
          <w:b/>
          <w:bCs/>
          <w:highlight w:val="red"/>
        </w:rPr>
        <w:t>innate flaws</w:t>
      </w:r>
      <w:r w:rsidRPr="00F10ABF">
        <w:rPr>
          <w:b/>
          <w:bCs/>
          <w:highlight w:val="red"/>
        </w:rPr>
        <w:t>），理想社会无法实现，制度才是保障。</w:t>
      </w:r>
    </w:p>
    <w:p w14:paraId="672A6BCA" w14:textId="77777777" w:rsidR="00F10ABF" w:rsidRPr="00F10ABF" w:rsidRDefault="00F10ABF" w:rsidP="00F10ABF">
      <w:pPr>
        <w:ind w:firstLine="0"/>
      </w:pPr>
      <w:r w:rsidRPr="00F10ABF">
        <w:t>我们可以从三类材料去强化她对</w:t>
      </w:r>
      <w:r w:rsidRPr="00F10ABF">
        <w:t>“</w:t>
      </w:r>
      <w:r w:rsidRPr="00F10ABF">
        <w:t>人性有缺点</w:t>
      </w:r>
      <w:r w:rsidRPr="00F10ABF">
        <w:t>”</w:t>
      </w:r>
      <w:r w:rsidRPr="00F10ABF">
        <w:t>的现实理解：</w:t>
      </w:r>
    </w:p>
    <w:p w14:paraId="617622EF" w14:textId="77777777" w:rsidR="00F10ABF" w:rsidRPr="00F10ABF" w:rsidRDefault="00000000" w:rsidP="00F10ABF">
      <w:pPr>
        <w:ind w:firstLine="0"/>
      </w:pPr>
      <w:r>
        <w:pict w14:anchorId="663B246B">
          <v:rect id="_x0000_i1072" style="width:0;height:1.5pt" o:hralign="center" o:hrstd="t" o:hr="t" fillcolor="#a0a0a0" stroked="f"/>
        </w:pict>
      </w:r>
    </w:p>
    <w:p w14:paraId="0C272303" w14:textId="77777777" w:rsidR="00F10ABF" w:rsidRPr="00F10ABF" w:rsidRDefault="00F10ABF" w:rsidP="00F10ABF">
      <w:pPr>
        <w:ind w:firstLine="0"/>
        <w:rPr>
          <w:b/>
          <w:bCs/>
        </w:rPr>
      </w:pPr>
      <w:r w:rsidRPr="00F10ABF">
        <w:rPr>
          <w:rFonts w:ascii="Segoe UI Emoji" w:hAnsi="Segoe UI Emoji" w:cs="Segoe UI Emoji"/>
          <w:b/>
          <w:bCs/>
        </w:rPr>
        <w:t>🔹</w:t>
      </w:r>
      <w:r w:rsidRPr="00F10ABF">
        <w:rPr>
          <w:b/>
          <w:bCs/>
        </w:rPr>
        <w:t xml:space="preserve"> </w:t>
      </w:r>
      <w:r w:rsidRPr="00F10ABF">
        <w:rPr>
          <w:b/>
          <w:bCs/>
        </w:rPr>
        <w:t>一、《圣经》中的人性观：强调人是有原罪、有弱点的</w:t>
      </w:r>
    </w:p>
    <w:p w14:paraId="5476EB0D" w14:textId="77777777" w:rsidR="00F10ABF" w:rsidRPr="00F10ABF" w:rsidRDefault="00F10ABF" w:rsidP="00F10ABF">
      <w:pPr>
        <w:ind w:firstLine="0"/>
      </w:pPr>
      <w:r w:rsidRPr="00F10ABF">
        <w:rPr>
          <w:rFonts w:ascii="Segoe UI Emoji" w:hAnsi="Segoe UI Emoji" w:cs="Segoe UI Emoji"/>
        </w:rPr>
        <w:t>❗</w:t>
      </w:r>
      <w:r w:rsidRPr="00F10ABF">
        <w:t xml:space="preserve"> </w:t>
      </w:r>
      <w:r w:rsidRPr="00F10ABF">
        <w:t>注意：不必让她信教，但圣经确实是</w:t>
      </w:r>
      <w:r w:rsidRPr="00F10ABF">
        <w:rPr>
          <w:b/>
          <w:bCs/>
        </w:rPr>
        <w:t>西方政治哲学与现实主义的文化源头</w:t>
      </w:r>
      <w:r w:rsidRPr="00F10ABF">
        <w:t>，其中对人性的理解是</w:t>
      </w:r>
      <w:r w:rsidRPr="00F10ABF">
        <w:t>“</w:t>
      </w:r>
      <w:r w:rsidRPr="00F10ABF">
        <w:t>天生就有缺陷</w:t>
      </w:r>
      <w:r w:rsidRPr="00F10ABF">
        <w:t>”</w:t>
      </w:r>
      <w:r w:rsidRPr="00F10ABF">
        <w:t>。</w:t>
      </w:r>
    </w:p>
    <w:p w14:paraId="71243E11" w14:textId="77777777" w:rsidR="00F10ABF" w:rsidRPr="00F10ABF" w:rsidRDefault="00F10ABF" w:rsidP="00F10ABF">
      <w:pPr>
        <w:ind w:firstLine="0"/>
        <w:rPr>
          <w:b/>
          <w:bCs/>
        </w:rPr>
      </w:pPr>
      <w:r w:rsidRPr="00F10ABF">
        <w:rPr>
          <w:rFonts w:ascii="Segoe UI Emoji" w:hAnsi="Segoe UI Emoji" w:cs="Segoe UI Emoji"/>
          <w:b/>
          <w:bCs/>
        </w:rPr>
        <w:t>✅</w:t>
      </w:r>
      <w:r w:rsidRPr="00F10ABF">
        <w:rPr>
          <w:b/>
          <w:bCs/>
        </w:rPr>
        <w:t xml:space="preserve"> </w:t>
      </w:r>
      <w:r w:rsidRPr="00F10ABF">
        <w:rPr>
          <w:b/>
          <w:bCs/>
        </w:rPr>
        <w:t>圣经中的人性观点：</w:t>
      </w:r>
    </w:p>
    <w:p w14:paraId="166E050B" w14:textId="77777777" w:rsidR="00F10ABF" w:rsidRPr="00F10ABF" w:rsidRDefault="00F10ABF" w:rsidP="00F10ABF">
      <w:pPr>
        <w:numPr>
          <w:ilvl w:val="0"/>
          <w:numId w:val="61"/>
        </w:numPr>
      </w:pPr>
      <w:r w:rsidRPr="00F10ABF">
        <w:rPr>
          <w:b/>
          <w:bCs/>
        </w:rPr>
        <w:t>亚当与夏娃吃禁果</w:t>
      </w:r>
      <w:r w:rsidRPr="00F10ABF">
        <w:t>（《创世纪》第</w:t>
      </w:r>
      <w:r w:rsidRPr="00F10ABF">
        <w:t>3</w:t>
      </w:r>
      <w:r w:rsidRPr="00F10ABF">
        <w:t>章）</w:t>
      </w:r>
      <w:r w:rsidRPr="00F10ABF">
        <w:br/>
      </w:r>
      <w:r w:rsidRPr="00F10ABF">
        <w:rPr>
          <w:rFonts w:ascii="MS Gothic" w:eastAsia="MS Gothic" w:hAnsi="MS Gothic" w:cs="MS Gothic" w:hint="eastAsia"/>
        </w:rPr>
        <w:t>➤</w:t>
      </w:r>
      <w:r w:rsidRPr="00F10ABF">
        <w:t xml:space="preserve"> </w:t>
      </w:r>
      <w:r w:rsidRPr="00F10ABF">
        <w:t>表明：</w:t>
      </w:r>
      <w:r w:rsidRPr="00F10ABF">
        <w:rPr>
          <w:b/>
          <w:bCs/>
        </w:rPr>
        <w:t>人天生有好奇、贪婪、违背命令的倾向</w:t>
      </w:r>
      <w:r w:rsidRPr="00F10ABF">
        <w:t>。</w:t>
      </w:r>
      <w:r w:rsidRPr="00F10ABF">
        <w:br/>
      </w:r>
      <w:r w:rsidRPr="00F10ABF">
        <w:rPr>
          <w:rFonts w:ascii="MS Gothic" w:eastAsia="MS Gothic" w:hAnsi="MS Gothic" w:cs="MS Gothic" w:hint="eastAsia"/>
        </w:rPr>
        <w:t>➤</w:t>
      </w:r>
      <w:r w:rsidRPr="00F10ABF">
        <w:t xml:space="preserve"> </w:t>
      </w:r>
      <w:r w:rsidRPr="00F10ABF">
        <w:t>启发：人不是生来服从的，而是会犯错的。</w:t>
      </w:r>
    </w:p>
    <w:p w14:paraId="15C43C02" w14:textId="77777777" w:rsidR="00F10ABF" w:rsidRPr="00F10ABF" w:rsidRDefault="00F10ABF" w:rsidP="00F10ABF">
      <w:pPr>
        <w:numPr>
          <w:ilvl w:val="0"/>
          <w:numId w:val="61"/>
        </w:numPr>
      </w:pPr>
      <w:r w:rsidRPr="00F10ABF">
        <w:rPr>
          <w:b/>
          <w:bCs/>
        </w:rPr>
        <w:lastRenderedPageBreak/>
        <w:t>该隐杀死亚伯</w:t>
      </w:r>
      <w:r w:rsidRPr="00F10ABF">
        <w:t>（《创世纪》第</w:t>
      </w:r>
      <w:r w:rsidRPr="00F10ABF">
        <w:t>4</w:t>
      </w:r>
      <w:r w:rsidRPr="00F10ABF">
        <w:t>章）</w:t>
      </w:r>
      <w:r w:rsidRPr="00F10ABF">
        <w:br/>
      </w:r>
      <w:r w:rsidRPr="00F10ABF">
        <w:rPr>
          <w:rFonts w:ascii="MS Gothic" w:eastAsia="MS Gothic" w:hAnsi="MS Gothic" w:cs="MS Gothic" w:hint="eastAsia"/>
        </w:rPr>
        <w:t>➤</w:t>
      </w:r>
      <w:r w:rsidRPr="00F10ABF">
        <w:t xml:space="preserve"> </w:t>
      </w:r>
      <w:r w:rsidRPr="00F10ABF">
        <w:t>兄弟之间都能出于嫉妒互相残杀。</w:t>
      </w:r>
    </w:p>
    <w:p w14:paraId="243ED75E" w14:textId="77777777" w:rsidR="00F10ABF" w:rsidRPr="00F10ABF" w:rsidRDefault="00F10ABF" w:rsidP="00F10ABF">
      <w:pPr>
        <w:numPr>
          <w:ilvl w:val="0"/>
          <w:numId w:val="61"/>
        </w:numPr>
      </w:pPr>
      <w:r w:rsidRPr="00F10ABF">
        <w:rPr>
          <w:b/>
          <w:bCs/>
        </w:rPr>
        <w:t>挪亚方舟前的</w:t>
      </w:r>
      <w:r w:rsidRPr="00F10ABF">
        <w:rPr>
          <w:b/>
          <w:bCs/>
        </w:rPr>
        <w:t>“</w:t>
      </w:r>
      <w:r w:rsidRPr="00F10ABF">
        <w:rPr>
          <w:b/>
          <w:bCs/>
        </w:rPr>
        <w:t>世人邪恶</w:t>
      </w:r>
      <w:r w:rsidRPr="00F10ABF">
        <w:rPr>
          <w:b/>
          <w:bCs/>
        </w:rPr>
        <w:t>”</w:t>
      </w:r>
      <w:r w:rsidRPr="00F10ABF">
        <w:t>（《创世纪》第</w:t>
      </w:r>
      <w:r w:rsidRPr="00F10ABF">
        <w:t>6</w:t>
      </w:r>
      <w:r w:rsidRPr="00F10ABF">
        <w:t>章）</w:t>
      </w:r>
      <w:r w:rsidRPr="00F10ABF">
        <w:br/>
      </w:r>
      <w:r w:rsidRPr="00F10ABF">
        <w:rPr>
          <w:rFonts w:ascii="MS Gothic" w:eastAsia="MS Gothic" w:hAnsi="MS Gothic" w:cs="MS Gothic" w:hint="eastAsia"/>
        </w:rPr>
        <w:t>➤</w:t>
      </w:r>
      <w:r w:rsidRPr="00F10ABF">
        <w:t xml:space="preserve"> </w:t>
      </w:r>
      <w:r w:rsidRPr="00F10ABF">
        <w:t>上帝要用洪水毁灭人类，因为人类</w:t>
      </w:r>
      <w:r w:rsidRPr="00F10ABF">
        <w:t>“</w:t>
      </w:r>
      <w:r w:rsidRPr="00F10ABF">
        <w:t>终日所思尽是恶</w:t>
      </w:r>
      <w:r w:rsidRPr="00F10ABF">
        <w:t>”</w:t>
      </w:r>
      <w:r w:rsidRPr="00F10ABF">
        <w:t>。</w:t>
      </w:r>
    </w:p>
    <w:p w14:paraId="19D9054C" w14:textId="77777777" w:rsidR="00F10ABF" w:rsidRPr="00F10ABF" w:rsidRDefault="00F10ABF" w:rsidP="00F10ABF">
      <w:pPr>
        <w:numPr>
          <w:ilvl w:val="0"/>
          <w:numId w:val="61"/>
        </w:numPr>
      </w:pPr>
      <w:r w:rsidRPr="00F10ABF">
        <w:rPr>
          <w:b/>
          <w:bCs/>
        </w:rPr>
        <w:t>保罗书信</w:t>
      </w:r>
      <w:r w:rsidRPr="00F10ABF">
        <w:t>（《罗马书》</w:t>
      </w:r>
      <w:r w:rsidRPr="00F10ABF">
        <w:t>7:15</w:t>
      </w:r>
      <w:r w:rsidRPr="00F10ABF">
        <w:t>）</w:t>
      </w:r>
      <w:r w:rsidRPr="00F10ABF">
        <w:br/>
      </w:r>
      <w:r w:rsidRPr="00F10ABF">
        <w:rPr>
          <w:rFonts w:ascii="MS Gothic" w:eastAsia="MS Gothic" w:hAnsi="MS Gothic" w:cs="MS Gothic" w:hint="eastAsia"/>
        </w:rPr>
        <w:t>➤</w:t>
      </w:r>
      <w:r w:rsidRPr="00F10ABF">
        <w:t xml:space="preserve"> </w:t>
      </w:r>
      <w:r w:rsidRPr="00F10ABF">
        <w:rPr>
          <w:rFonts w:cs="Roboto Serif"/>
        </w:rPr>
        <w:t>“</w:t>
      </w:r>
      <w:r w:rsidRPr="00F10ABF">
        <w:t>我所愿意的，我并不去做；我所恨恶的，我倒去行。</w:t>
      </w:r>
      <w:r w:rsidRPr="00F10ABF">
        <w:t>”</w:t>
      </w:r>
      <w:r w:rsidRPr="00F10ABF">
        <w:br/>
      </w:r>
      <w:r w:rsidRPr="00F10ABF">
        <w:rPr>
          <w:rFonts w:ascii="MS Gothic" w:eastAsia="MS Gothic" w:hAnsi="MS Gothic" w:cs="MS Gothic" w:hint="eastAsia"/>
        </w:rPr>
        <w:t>➤</w:t>
      </w:r>
      <w:r w:rsidRPr="00F10ABF">
        <w:t xml:space="preserve"> </w:t>
      </w:r>
      <w:r w:rsidRPr="00F10ABF">
        <w:t>人的行为经常与意愿背离，表明</w:t>
      </w:r>
      <w:r w:rsidRPr="00F10ABF">
        <w:rPr>
          <w:b/>
          <w:bCs/>
        </w:rPr>
        <w:t>意志软弱与道德伪善的常态</w:t>
      </w:r>
      <w:r w:rsidRPr="00F10ABF">
        <w:t>。</w:t>
      </w:r>
    </w:p>
    <w:p w14:paraId="35ACE769" w14:textId="77777777" w:rsidR="00F10ABF" w:rsidRPr="00F10ABF" w:rsidRDefault="00000000" w:rsidP="00F10ABF">
      <w:pPr>
        <w:ind w:firstLine="0"/>
      </w:pPr>
      <w:r>
        <w:pict w14:anchorId="05F11582">
          <v:rect id="_x0000_i1073" style="width:0;height:1.5pt" o:hralign="center" o:hrstd="t" o:hr="t" fillcolor="#a0a0a0" stroked="f"/>
        </w:pict>
      </w:r>
    </w:p>
    <w:p w14:paraId="453686D4" w14:textId="77777777" w:rsidR="00F10ABF" w:rsidRPr="00F10ABF" w:rsidRDefault="00F10ABF" w:rsidP="00F10ABF">
      <w:pPr>
        <w:ind w:firstLine="0"/>
        <w:rPr>
          <w:b/>
          <w:bCs/>
        </w:rPr>
      </w:pPr>
      <w:r w:rsidRPr="00F10ABF">
        <w:rPr>
          <w:rFonts w:ascii="Segoe UI Emoji" w:hAnsi="Segoe UI Emoji" w:cs="Segoe UI Emoji"/>
          <w:b/>
          <w:bCs/>
        </w:rPr>
        <w:t>✅</w:t>
      </w:r>
      <w:r w:rsidRPr="00F10ABF">
        <w:rPr>
          <w:b/>
          <w:bCs/>
        </w:rPr>
        <w:t xml:space="preserve"> </w:t>
      </w:r>
      <w:r w:rsidRPr="00F10ABF">
        <w:rPr>
          <w:b/>
          <w:bCs/>
        </w:rPr>
        <w:t>可以给她读的选段（现代英文版，直白）：</w:t>
      </w:r>
    </w:p>
    <w:p w14:paraId="57DF4B21" w14:textId="77777777" w:rsidR="00F10ABF" w:rsidRPr="00F10ABF" w:rsidRDefault="00F10ABF" w:rsidP="00F10ABF">
      <w:pPr>
        <w:ind w:firstLine="0"/>
      </w:pPr>
      <w:r w:rsidRPr="00F10ABF">
        <w:t>你可以每天选一段，比如：</w:t>
      </w:r>
    </w:p>
    <w:p w14:paraId="2C522235" w14:textId="77777777" w:rsidR="00F10ABF" w:rsidRPr="00F10ABF" w:rsidRDefault="00F10ABF" w:rsidP="00F10ABF">
      <w:pPr>
        <w:ind w:firstLine="0"/>
      </w:pPr>
      <w:r w:rsidRPr="00F10ABF">
        <w:t>“The heart is deceitful above all things and desperately wicked.”</w:t>
      </w:r>
      <w:r w:rsidRPr="00F10ABF">
        <w:br/>
      </w:r>
      <w:r w:rsidRPr="00F10ABF">
        <w:t>（人的心比万物都诡诈，坏到极处。）</w:t>
      </w:r>
      <w:r w:rsidRPr="00F10ABF">
        <w:t>——</w:t>
      </w:r>
      <w:r w:rsidRPr="00F10ABF">
        <w:t>耶利米书</w:t>
      </w:r>
      <w:r w:rsidRPr="00F10ABF">
        <w:t xml:space="preserve"> 17:9</w:t>
      </w:r>
    </w:p>
    <w:p w14:paraId="65F71056" w14:textId="77777777" w:rsidR="00F10ABF" w:rsidRPr="00F10ABF" w:rsidRDefault="00F10ABF" w:rsidP="00F10ABF">
      <w:pPr>
        <w:ind w:firstLine="0"/>
      </w:pPr>
      <w:r w:rsidRPr="00F10ABF">
        <w:t>这句话就很适合让她背诵、默读、反思。</w:t>
      </w:r>
    </w:p>
    <w:p w14:paraId="523A9F37" w14:textId="77777777" w:rsidR="00F10ABF" w:rsidRPr="00F10ABF" w:rsidRDefault="00000000" w:rsidP="00F10ABF">
      <w:pPr>
        <w:ind w:firstLine="0"/>
      </w:pPr>
      <w:r>
        <w:pict w14:anchorId="0CD2E0A4">
          <v:rect id="_x0000_i1074" style="width:0;height:1.5pt" o:hralign="center" o:hrstd="t" o:hr="t" fillcolor="#a0a0a0" stroked="f"/>
        </w:pict>
      </w:r>
    </w:p>
    <w:p w14:paraId="2DFAD101" w14:textId="77777777" w:rsidR="00F10ABF" w:rsidRPr="00F10ABF" w:rsidRDefault="00F10ABF" w:rsidP="00F10ABF">
      <w:pPr>
        <w:ind w:firstLine="0"/>
        <w:rPr>
          <w:b/>
          <w:bCs/>
        </w:rPr>
      </w:pPr>
      <w:r w:rsidRPr="00F10ABF">
        <w:rPr>
          <w:rFonts w:ascii="Segoe UI Emoji" w:hAnsi="Segoe UI Emoji" w:cs="Segoe UI Emoji"/>
          <w:b/>
          <w:bCs/>
        </w:rPr>
        <w:t>🔹</w:t>
      </w:r>
      <w:r w:rsidRPr="00F10ABF">
        <w:rPr>
          <w:b/>
          <w:bCs/>
        </w:rPr>
        <w:t xml:space="preserve"> </w:t>
      </w:r>
      <w:r w:rsidRPr="00F10ABF">
        <w:rPr>
          <w:b/>
          <w:bCs/>
        </w:rPr>
        <w:t>二、现实主义思想家对</w:t>
      </w:r>
      <w:r w:rsidRPr="00F10ABF">
        <w:rPr>
          <w:b/>
          <w:bCs/>
        </w:rPr>
        <w:t>“</w:t>
      </w:r>
      <w:r w:rsidRPr="00F10ABF">
        <w:rPr>
          <w:b/>
          <w:bCs/>
        </w:rPr>
        <w:t>人性缺陷</w:t>
      </w:r>
      <w:r w:rsidRPr="00F10ABF">
        <w:rPr>
          <w:b/>
          <w:bCs/>
        </w:rPr>
        <w:t>”</w:t>
      </w:r>
      <w:r w:rsidRPr="00F10ABF">
        <w:rPr>
          <w:b/>
          <w:bCs/>
        </w:rPr>
        <w:t>的总结（可选读）</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4"/>
        <w:gridCol w:w="5045"/>
        <w:gridCol w:w="5648"/>
      </w:tblGrid>
      <w:tr w:rsidR="00F10ABF" w:rsidRPr="00F10ABF" w14:paraId="271D3CCE" w14:textId="77777777" w:rsidTr="00F10ABF">
        <w:trPr>
          <w:tblHeader/>
          <w:tblCellSpacing w:w="15" w:type="dxa"/>
        </w:trPr>
        <w:tc>
          <w:tcPr>
            <w:tcW w:w="0" w:type="auto"/>
            <w:vAlign w:val="center"/>
            <w:hideMark/>
          </w:tcPr>
          <w:p w14:paraId="0A30ECE8" w14:textId="77777777" w:rsidR="00F10ABF" w:rsidRPr="00F10ABF" w:rsidRDefault="00F10ABF" w:rsidP="00F10ABF">
            <w:pPr>
              <w:ind w:firstLine="0"/>
              <w:rPr>
                <w:b/>
                <w:bCs/>
              </w:rPr>
            </w:pPr>
            <w:r w:rsidRPr="00F10ABF">
              <w:rPr>
                <w:b/>
                <w:bCs/>
              </w:rPr>
              <w:t>人物</w:t>
            </w:r>
          </w:p>
        </w:tc>
        <w:tc>
          <w:tcPr>
            <w:tcW w:w="0" w:type="auto"/>
            <w:vAlign w:val="center"/>
            <w:hideMark/>
          </w:tcPr>
          <w:p w14:paraId="11FD3615" w14:textId="77777777" w:rsidR="00F10ABF" w:rsidRPr="00F10ABF" w:rsidRDefault="00F10ABF" w:rsidP="00F10ABF">
            <w:pPr>
              <w:ind w:firstLine="0"/>
              <w:rPr>
                <w:b/>
                <w:bCs/>
              </w:rPr>
            </w:pPr>
            <w:r w:rsidRPr="00F10ABF">
              <w:rPr>
                <w:b/>
                <w:bCs/>
              </w:rPr>
              <w:t>主要观点</w:t>
            </w:r>
          </w:p>
        </w:tc>
        <w:tc>
          <w:tcPr>
            <w:tcW w:w="0" w:type="auto"/>
            <w:vAlign w:val="center"/>
            <w:hideMark/>
          </w:tcPr>
          <w:p w14:paraId="3A108724" w14:textId="77777777" w:rsidR="00F10ABF" w:rsidRPr="00F10ABF" w:rsidRDefault="00F10ABF" w:rsidP="00F10ABF">
            <w:pPr>
              <w:ind w:firstLine="0"/>
              <w:rPr>
                <w:b/>
                <w:bCs/>
              </w:rPr>
            </w:pPr>
            <w:r w:rsidRPr="00F10ABF">
              <w:rPr>
                <w:b/>
                <w:bCs/>
              </w:rPr>
              <w:t>适合她理解的方式</w:t>
            </w:r>
          </w:p>
        </w:tc>
      </w:tr>
      <w:tr w:rsidR="00F10ABF" w:rsidRPr="00F10ABF" w14:paraId="0AE7FAFC" w14:textId="77777777" w:rsidTr="00F10ABF">
        <w:trPr>
          <w:tblCellSpacing w:w="15" w:type="dxa"/>
        </w:trPr>
        <w:tc>
          <w:tcPr>
            <w:tcW w:w="0" w:type="auto"/>
            <w:vAlign w:val="center"/>
            <w:hideMark/>
          </w:tcPr>
          <w:p w14:paraId="27B284AD" w14:textId="77777777" w:rsidR="00F10ABF" w:rsidRPr="00F10ABF" w:rsidRDefault="00F10ABF" w:rsidP="00F10ABF">
            <w:pPr>
              <w:ind w:firstLine="0"/>
            </w:pPr>
            <w:r w:rsidRPr="00F10ABF">
              <w:t>马基雅维利</w:t>
            </w:r>
          </w:p>
        </w:tc>
        <w:tc>
          <w:tcPr>
            <w:tcW w:w="0" w:type="auto"/>
            <w:vAlign w:val="center"/>
            <w:hideMark/>
          </w:tcPr>
          <w:p w14:paraId="0698B286" w14:textId="77777777" w:rsidR="00F10ABF" w:rsidRPr="00F10ABF" w:rsidRDefault="00F10ABF" w:rsidP="00F10ABF">
            <w:pPr>
              <w:ind w:firstLine="0"/>
            </w:pPr>
            <w:r w:rsidRPr="00F10ABF">
              <w:t>人是自私的，容易被恐惧和利益控制</w:t>
            </w:r>
          </w:p>
        </w:tc>
        <w:tc>
          <w:tcPr>
            <w:tcW w:w="0" w:type="auto"/>
            <w:vAlign w:val="center"/>
            <w:hideMark/>
          </w:tcPr>
          <w:p w14:paraId="2B0571B5" w14:textId="77777777" w:rsidR="00F10ABF" w:rsidRPr="00F10ABF" w:rsidRDefault="00F10ABF" w:rsidP="00F10ABF">
            <w:pPr>
              <w:ind w:firstLine="0"/>
            </w:pPr>
            <w:r w:rsidRPr="00F10ABF">
              <w:t>给她看</w:t>
            </w:r>
            <w:r w:rsidRPr="00F10ABF">
              <w:t>“</w:t>
            </w:r>
            <w:r w:rsidRPr="00F10ABF">
              <w:t>君主论</w:t>
            </w:r>
            <w:r w:rsidRPr="00F10ABF">
              <w:t>”</w:t>
            </w:r>
            <w:r w:rsidRPr="00F10ABF">
              <w:t>里的选段，并配以历史人物</w:t>
            </w:r>
          </w:p>
        </w:tc>
      </w:tr>
      <w:tr w:rsidR="00F10ABF" w:rsidRPr="00F10ABF" w14:paraId="3E067E10" w14:textId="77777777" w:rsidTr="00F10ABF">
        <w:trPr>
          <w:tblCellSpacing w:w="15" w:type="dxa"/>
        </w:trPr>
        <w:tc>
          <w:tcPr>
            <w:tcW w:w="0" w:type="auto"/>
            <w:vAlign w:val="center"/>
            <w:hideMark/>
          </w:tcPr>
          <w:p w14:paraId="00943AF1" w14:textId="77777777" w:rsidR="00F10ABF" w:rsidRPr="00F10ABF" w:rsidRDefault="00F10ABF" w:rsidP="00F10ABF">
            <w:pPr>
              <w:ind w:firstLine="0"/>
            </w:pPr>
            <w:r w:rsidRPr="00F10ABF">
              <w:t>霍布斯</w:t>
            </w:r>
          </w:p>
        </w:tc>
        <w:tc>
          <w:tcPr>
            <w:tcW w:w="0" w:type="auto"/>
            <w:vAlign w:val="center"/>
            <w:hideMark/>
          </w:tcPr>
          <w:p w14:paraId="51A5D52A" w14:textId="77777777" w:rsidR="00F10ABF" w:rsidRPr="00F10ABF" w:rsidRDefault="00F10ABF" w:rsidP="00F10ABF">
            <w:pPr>
              <w:ind w:firstLine="0"/>
            </w:pPr>
            <w:r w:rsidRPr="00F10ABF">
              <w:t>没有法律时，人是</w:t>
            </w:r>
            <w:r w:rsidRPr="00F10ABF">
              <w:t>“</w:t>
            </w:r>
            <w:r w:rsidRPr="00F10ABF">
              <w:t>对一切人作战的人</w:t>
            </w:r>
            <w:r w:rsidRPr="00F10ABF">
              <w:t>”</w:t>
            </w:r>
          </w:p>
        </w:tc>
        <w:tc>
          <w:tcPr>
            <w:tcW w:w="0" w:type="auto"/>
            <w:vAlign w:val="center"/>
            <w:hideMark/>
          </w:tcPr>
          <w:p w14:paraId="61EF8D24" w14:textId="77777777" w:rsidR="00F10ABF" w:rsidRPr="00F10ABF" w:rsidRDefault="00F10ABF" w:rsidP="00F10ABF">
            <w:pPr>
              <w:ind w:firstLine="0"/>
            </w:pPr>
            <w:r w:rsidRPr="00F10ABF">
              <w:t>《</w:t>
            </w:r>
            <w:r w:rsidRPr="00F10ABF">
              <w:rPr>
                <w:highlight w:val="red"/>
              </w:rPr>
              <w:t>利维坦</w:t>
            </w:r>
            <w:r w:rsidRPr="00F10ABF">
              <w:t>》节选，可配战争片段引导</w:t>
            </w:r>
          </w:p>
        </w:tc>
      </w:tr>
      <w:tr w:rsidR="00F10ABF" w:rsidRPr="00F10ABF" w14:paraId="7840BECF" w14:textId="77777777" w:rsidTr="00F10ABF">
        <w:trPr>
          <w:tblCellSpacing w:w="15" w:type="dxa"/>
        </w:trPr>
        <w:tc>
          <w:tcPr>
            <w:tcW w:w="0" w:type="auto"/>
            <w:vAlign w:val="center"/>
            <w:hideMark/>
          </w:tcPr>
          <w:p w14:paraId="1A1EF971" w14:textId="77777777" w:rsidR="00F10ABF" w:rsidRPr="00F10ABF" w:rsidRDefault="00F10ABF" w:rsidP="00F10ABF">
            <w:pPr>
              <w:ind w:firstLine="0"/>
            </w:pPr>
            <w:r w:rsidRPr="00F10ABF">
              <w:t>韩非子</w:t>
            </w:r>
          </w:p>
        </w:tc>
        <w:tc>
          <w:tcPr>
            <w:tcW w:w="0" w:type="auto"/>
            <w:vAlign w:val="center"/>
            <w:hideMark/>
          </w:tcPr>
          <w:p w14:paraId="31541E6C" w14:textId="77777777" w:rsidR="00F10ABF" w:rsidRPr="00F10ABF" w:rsidRDefault="00F10ABF" w:rsidP="00F10ABF">
            <w:pPr>
              <w:ind w:firstLine="0"/>
            </w:pPr>
            <w:r w:rsidRPr="00F10ABF">
              <w:t>人趋利避害，所以要设法制约</w:t>
            </w:r>
          </w:p>
        </w:tc>
        <w:tc>
          <w:tcPr>
            <w:tcW w:w="0" w:type="auto"/>
            <w:vAlign w:val="center"/>
            <w:hideMark/>
          </w:tcPr>
          <w:p w14:paraId="031FDBD2" w14:textId="77777777" w:rsidR="00F10ABF" w:rsidRPr="00F10ABF" w:rsidRDefault="00F10ABF" w:rsidP="00F10ABF">
            <w:pPr>
              <w:ind w:firstLine="0"/>
            </w:pPr>
            <w:r w:rsidRPr="00F10ABF">
              <w:t>已在她书本中出现，可做对比</w:t>
            </w:r>
          </w:p>
        </w:tc>
      </w:tr>
    </w:tbl>
    <w:p w14:paraId="66E4FBE4" w14:textId="77777777" w:rsidR="00F10ABF" w:rsidRPr="00F10ABF" w:rsidRDefault="00000000" w:rsidP="00F10ABF">
      <w:pPr>
        <w:ind w:firstLine="0"/>
      </w:pPr>
      <w:r>
        <w:pict w14:anchorId="1100A0D7">
          <v:rect id="_x0000_i1075" style="width:0;height:1.5pt" o:hralign="center" o:hrstd="t" o:hr="t" fillcolor="#a0a0a0" stroked="f"/>
        </w:pict>
      </w:r>
    </w:p>
    <w:p w14:paraId="79A051EF" w14:textId="77777777" w:rsidR="00F10ABF" w:rsidRPr="00F10ABF" w:rsidRDefault="00F10ABF" w:rsidP="00F10ABF">
      <w:pPr>
        <w:ind w:firstLine="0"/>
        <w:rPr>
          <w:b/>
          <w:bCs/>
        </w:rPr>
      </w:pPr>
      <w:r w:rsidRPr="00F10ABF">
        <w:rPr>
          <w:rFonts w:ascii="Segoe UI Emoji" w:hAnsi="Segoe UI Emoji" w:cs="Segoe UI Emoji"/>
          <w:b/>
          <w:bCs/>
        </w:rPr>
        <w:t>🔹</w:t>
      </w:r>
      <w:r w:rsidRPr="00F10ABF">
        <w:rPr>
          <w:b/>
          <w:bCs/>
        </w:rPr>
        <w:t xml:space="preserve"> </w:t>
      </w:r>
      <w:r w:rsidRPr="00F10ABF">
        <w:rPr>
          <w:b/>
          <w:bCs/>
        </w:rPr>
        <w:t>三、你提到的方法：「让她每天用缺点描述一个人」</w:t>
      </w:r>
      <w:r w:rsidRPr="00F10ABF">
        <w:rPr>
          <w:b/>
          <w:bCs/>
        </w:rPr>
        <w:t>——</w:t>
      </w:r>
      <w:r w:rsidRPr="00F10ABF">
        <w:rPr>
          <w:b/>
          <w:bCs/>
        </w:rPr>
        <w:t>绝对有效！</w:t>
      </w:r>
    </w:p>
    <w:p w14:paraId="1674448C" w14:textId="77777777" w:rsidR="00F10ABF" w:rsidRPr="00F10ABF" w:rsidRDefault="00F10ABF" w:rsidP="00F10ABF">
      <w:pPr>
        <w:ind w:firstLine="0"/>
      </w:pPr>
      <w:r w:rsidRPr="00F10ABF">
        <w:t>这个方法非常棒，并且有强现实意义。建议你这样做：</w:t>
      </w:r>
    </w:p>
    <w:p w14:paraId="0576791E" w14:textId="77777777" w:rsidR="00F10ABF" w:rsidRPr="00F10ABF" w:rsidRDefault="00F10ABF" w:rsidP="00F10ABF">
      <w:pPr>
        <w:ind w:firstLine="0"/>
        <w:rPr>
          <w:b/>
          <w:bCs/>
        </w:rPr>
      </w:pPr>
      <w:r w:rsidRPr="00F10ABF">
        <w:rPr>
          <w:rFonts w:ascii="Segoe UI Emoji" w:hAnsi="Segoe UI Emoji" w:cs="Segoe UI Emoji"/>
          <w:b/>
          <w:bCs/>
        </w:rPr>
        <w:t>✅</w:t>
      </w:r>
      <w:r w:rsidRPr="00F10ABF">
        <w:rPr>
          <w:b/>
          <w:bCs/>
        </w:rPr>
        <w:t xml:space="preserve"> </w:t>
      </w:r>
      <w:r w:rsidRPr="00F10ABF">
        <w:rPr>
          <w:b/>
          <w:bCs/>
        </w:rPr>
        <w:t>方法设计：每日人性观察练习</w:t>
      </w:r>
    </w:p>
    <w:p w14:paraId="2D11279A" w14:textId="77777777" w:rsidR="00F10ABF" w:rsidRPr="00F10ABF" w:rsidRDefault="00F10ABF" w:rsidP="00F10ABF">
      <w:pPr>
        <w:ind w:firstLine="0"/>
      </w:pPr>
      <w:r w:rsidRPr="00F10ABF">
        <w:rPr>
          <w:rFonts w:ascii="Segoe UI Emoji" w:hAnsi="Segoe UI Emoji" w:cs="Segoe UI Emoji"/>
        </w:rPr>
        <w:t>📓</w:t>
      </w:r>
      <w:r w:rsidRPr="00F10ABF">
        <w:t xml:space="preserve"> </w:t>
      </w:r>
      <w:r w:rsidRPr="00F10ABF">
        <w:t>每天描述一个你身边的人（同学、老师、历史人物），从他</w:t>
      </w:r>
      <w:r w:rsidRPr="00F10ABF">
        <w:t>/</w:t>
      </w:r>
      <w:r w:rsidRPr="00F10ABF">
        <w:t>她的</w:t>
      </w:r>
      <w:r w:rsidRPr="00F10ABF">
        <w:rPr>
          <w:b/>
          <w:bCs/>
        </w:rPr>
        <w:t>缺点</w:t>
      </w:r>
      <w:r w:rsidRPr="00F10ABF">
        <w:t>入手，回答：</w:t>
      </w:r>
    </w:p>
    <w:p w14:paraId="0628FF2A" w14:textId="77777777" w:rsidR="00F10ABF" w:rsidRPr="00F10ABF" w:rsidRDefault="00F10ABF" w:rsidP="00F10ABF">
      <w:pPr>
        <w:numPr>
          <w:ilvl w:val="0"/>
          <w:numId w:val="62"/>
        </w:numPr>
      </w:pPr>
      <w:r w:rsidRPr="00F10ABF">
        <w:t>他</w:t>
      </w:r>
      <w:r w:rsidRPr="00F10ABF">
        <w:t>/</w:t>
      </w:r>
      <w:r w:rsidRPr="00F10ABF">
        <w:t>她最容易犯的错误是什么？</w:t>
      </w:r>
    </w:p>
    <w:p w14:paraId="6DD194EB" w14:textId="77777777" w:rsidR="00F10ABF" w:rsidRPr="00F10ABF" w:rsidRDefault="00F10ABF" w:rsidP="00F10ABF">
      <w:pPr>
        <w:numPr>
          <w:ilvl w:val="0"/>
          <w:numId w:val="62"/>
        </w:numPr>
      </w:pPr>
      <w:r w:rsidRPr="00F10ABF">
        <w:t>他</w:t>
      </w:r>
      <w:r w:rsidRPr="00F10ABF">
        <w:t>/</w:t>
      </w:r>
      <w:r w:rsidRPr="00F10ABF">
        <w:t>她可能因什么原因撒谎、逃避、伤害他人？</w:t>
      </w:r>
    </w:p>
    <w:p w14:paraId="1C4AF116" w14:textId="77777777" w:rsidR="00F10ABF" w:rsidRPr="00F10ABF" w:rsidRDefault="00F10ABF" w:rsidP="00F10ABF">
      <w:pPr>
        <w:numPr>
          <w:ilvl w:val="0"/>
          <w:numId w:val="62"/>
        </w:numPr>
      </w:pPr>
      <w:r w:rsidRPr="00F10ABF">
        <w:t>如果你给他</w:t>
      </w:r>
      <w:r w:rsidRPr="00F10ABF">
        <w:t>/</w:t>
      </w:r>
      <w:r w:rsidRPr="00F10ABF">
        <w:t>她权力，他</w:t>
      </w:r>
      <w:r w:rsidRPr="00F10ABF">
        <w:t>/</w:t>
      </w:r>
      <w:r w:rsidRPr="00F10ABF">
        <w:t>她会变好吗，还是更糟？</w:t>
      </w:r>
    </w:p>
    <w:p w14:paraId="020F9A42" w14:textId="77777777" w:rsidR="00F10ABF" w:rsidRPr="00F10ABF" w:rsidRDefault="00F10ABF" w:rsidP="00F10ABF">
      <w:pPr>
        <w:ind w:firstLine="0"/>
      </w:pPr>
      <w:r w:rsidRPr="00F10ABF">
        <w:t>可以鼓励她以你们都认识的人为例，也可以用名人（比如：拿破仑、李鸿章、李嘉诚、特朗普、雷军等）。</w:t>
      </w:r>
    </w:p>
    <w:p w14:paraId="2B9D9179" w14:textId="77777777" w:rsidR="00F10ABF" w:rsidRPr="00F10ABF" w:rsidRDefault="00000000" w:rsidP="00F10ABF">
      <w:pPr>
        <w:ind w:firstLine="0"/>
      </w:pPr>
      <w:r>
        <w:pict w14:anchorId="6027007D">
          <v:rect id="_x0000_i1076" style="width:0;height:1.5pt" o:hralign="center" o:hrstd="t" o:hr="t" fillcolor="#a0a0a0" stroked="f"/>
        </w:pict>
      </w:r>
    </w:p>
    <w:p w14:paraId="56E28AFA" w14:textId="77777777" w:rsidR="00F10ABF" w:rsidRPr="00F10ABF" w:rsidRDefault="00F10ABF" w:rsidP="00F10ABF">
      <w:pPr>
        <w:ind w:firstLine="0"/>
        <w:rPr>
          <w:b/>
          <w:bCs/>
        </w:rPr>
      </w:pPr>
      <w:r w:rsidRPr="00F10ABF">
        <w:rPr>
          <w:rFonts w:ascii="Segoe UI Emoji" w:hAnsi="Segoe UI Emoji" w:cs="Segoe UI Emoji"/>
          <w:b/>
          <w:bCs/>
        </w:rPr>
        <w:t>🔚</w:t>
      </w:r>
      <w:r w:rsidRPr="00F10ABF">
        <w:rPr>
          <w:b/>
          <w:bCs/>
        </w:rPr>
        <w:t xml:space="preserve"> </w:t>
      </w:r>
      <w:r w:rsidRPr="00F10ABF">
        <w:rPr>
          <w:b/>
          <w:bCs/>
        </w:rPr>
        <w:t>总结：最有效的</w:t>
      </w:r>
      <w:r w:rsidRPr="00F10ABF">
        <w:rPr>
          <w:b/>
          <w:bCs/>
        </w:rPr>
        <w:t>“</w:t>
      </w:r>
      <w:r w:rsidRPr="00F10ABF">
        <w:rPr>
          <w:b/>
          <w:bCs/>
        </w:rPr>
        <w:t>去除理想主义</w:t>
      </w:r>
      <w:r w:rsidRPr="00F10ABF">
        <w:rPr>
          <w:b/>
          <w:bCs/>
        </w:rPr>
        <w:t>”</w:t>
      </w:r>
      <w:r w:rsidRPr="00F10ABF">
        <w:rPr>
          <w:b/>
          <w:bCs/>
        </w:rPr>
        <w:t>的策略组合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0"/>
        <w:gridCol w:w="3291"/>
        <w:gridCol w:w="4179"/>
      </w:tblGrid>
      <w:tr w:rsidR="00F10ABF" w:rsidRPr="00F10ABF" w14:paraId="073F8AA3" w14:textId="77777777" w:rsidTr="00F10ABF">
        <w:trPr>
          <w:tblHeader/>
          <w:tblCellSpacing w:w="15" w:type="dxa"/>
        </w:trPr>
        <w:tc>
          <w:tcPr>
            <w:tcW w:w="0" w:type="auto"/>
            <w:vAlign w:val="center"/>
            <w:hideMark/>
          </w:tcPr>
          <w:p w14:paraId="4BFA7641" w14:textId="77777777" w:rsidR="00F10ABF" w:rsidRPr="00F10ABF" w:rsidRDefault="00F10ABF" w:rsidP="00F10ABF">
            <w:pPr>
              <w:ind w:firstLine="0"/>
              <w:rPr>
                <w:b/>
                <w:bCs/>
              </w:rPr>
            </w:pPr>
            <w:r w:rsidRPr="00F10ABF">
              <w:rPr>
                <w:b/>
                <w:bCs/>
              </w:rPr>
              <w:t>材料</w:t>
            </w:r>
          </w:p>
        </w:tc>
        <w:tc>
          <w:tcPr>
            <w:tcW w:w="0" w:type="auto"/>
            <w:vAlign w:val="center"/>
            <w:hideMark/>
          </w:tcPr>
          <w:p w14:paraId="629788DB" w14:textId="77777777" w:rsidR="00F10ABF" w:rsidRPr="00F10ABF" w:rsidRDefault="00F10ABF" w:rsidP="00F10ABF">
            <w:pPr>
              <w:ind w:firstLine="0"/>
              <w:rPr>
                <w:b/>
                <w:bCs/>
              </w:rPr>
            </w:pPr>
            <w:r w:rsidRPr="00F10ABF">
              <w:rPr>
                <w:b/>
                <w:bCs/>
              </w:rPr>
              <w:t>内容</w:t>
            </w:r>
          </w:p>
        </w:tc>
        <w:tc>
          <w:tcPr>
            <w:tcW w:w="0" w:type="auto"/>
            <w:vAlign w:val="center"/>
            <w:hideMark/>
          </w:tcPr>
          <w:p w14:paraId="6A6A3351" w14:textId="77777777" w:rsidR="00F10ABF" w:rsidRPr="00F10ABF" w:rsidRDefault="00F10ABF" w:rsidP="00F10ABF">
            <w:pPr>
              <w:ind w:firstLine="0"/>
              <w:rPr>
                <w:b/>
                <w:bCs/>
              </w:rPr>
            </w:pPr>
            <w:r w:rsidRPr="00F10ABF">
              <w:rPr>
                <w:b/>
                <w:bCs/>
              </w:rPr>
              <w:t>目标</w:t>
            </w:r>
          </w:p>
        </w:tc>
      </w:tr>
      <w:tr w:rsidR="00F10ABF" w:rsidRPr="00F10ABF" w14:paraId="574E2894" w14:textId="77777777" w:rsidTr="00F10ABF">
        <w:trPr>
          <w:tblCellSpacing w:w="15" w:type="dxa"/>
        </w:trPr>
        <w:tc>
          <w:tcPr>
            <w:tcW w:w="0" w:type="auto"/>
            <w:vAlign w:val="center"/>
            <w:hideMark/>
          </w:tcPr>
          <w:p w14:paraId="2BB64B62" w14:textId="77777777" w:rsidR="00F10ABF" w:rsidRPr="00F10ABF" w:rsidRDefault="00F10ABF" w:rsidP="00F10ABF">
            <w:pPr>
              <w:ind w:firstLine="0"/>
            </w:pPr>
            <w:r w:rsidRPr="00F10ABF">
              <w:t>《圣经》节选</w:t>
            </w:r>
          </w:p>
        </w:tc>
        <w:tc>
          <w:tcPr>
            <w:tcW w:w="0" w:type="auto"/>
            <w:vAlign w:val="center"/>
            <w:hideMark/>
          </w:tcPr>
          <w:p w14:paraId="0B76C2F9" w14:textId="77777777" w:rsidR="00F10ABF" w:rsidRPr="00F10ABF" w:rsidRDefault="00F10ABF" w:rsidP="00F10ABF">
            <w:pPr>
              <w:ind w:firstLine="0"/>
            </w:pPr>
            <w:r w:rsidRPr="00F10ABF">
              <w:t>原罪、人类天生邪恶</w:t>
            </w:r>
          </w:p>
        </w:tc>
        <w:tc>
          <w:tcPr>
            <w:tcW w:w="0" w:type="auto"/>
            <w:vAlign w:val="center"/>
            <w:hideMark/>
          </w:tcPr>
          <w:p w14:paraId="66229229" w14:textId="77777777" w:rsidR="00F10ABF" w:rsidRPr="00F10ABF" w:rsidRDefault="00F10ABF" w:rsidP="00F10ABF">
            <w:pPr>
              <w:ind w:firstLine="0"/>
            </w:pPr>
            <w:r w:rsidRPr="00F10ABF">
              <w:t>构建</w:t>
            </w:r>
            <w:r w:rsidRPr="00F10ABF">
              <w:t>“</w:t>
            </w:r>
            <w:r w:rsidRPr="00F10ABF">
              <w:t>人本来就不完美</w:t>
            </w:r>
            <w:r w:rsidRPr="00F10ABF">
              <w:t>”</w:t>
            </w:r>
            <w:r w:rsidRPr="00F10ABF">
              <w:t>的世界观</w:t>
            </w:r>
          </w:p>
        </w:tc>
      </w:tr>
      <w:tr w:rsidR="00F10ABF" w:rsidRPr="00F10ABF" w14:paraId="63185FBF" w14:textId="77777777" w:rsidTr="00F10ABF">
        <w:trPr>
          <w:tblCellSpacing w:w="15" w:type="dxa"/>
        </w:trPr>
        <w:tc>
          <w:tcPr>
            <w:tcW w:w="0" w:type="auto"/>
            <w:vAlign w:val="center"/>
            <w:hideMark/>
          </w:tcPr>
          <w:p w14:paraId="6C778F01" w14:textId="77777777" w:rsidR="00F10ABF" w:rsidRPr="00F10ABF" w:rsidRDefault="00F10ABF" w:rsidP="00F10ABF">
            <w:pPr>
              <w:ind w:firstLine="0"/>
            </w:pPr>
            <w:r w:rsidRPr="00F10ABF">
              <w:t>君主论</w:t>
            </w:r>
            <w:r w:rsidRPr="00F10ABF">
              <w:t>/</w:t>
            </w:r>
            <w:r w:rsidRPr="00F10ABF">
              <w:t>韩非子</w:t>
            </w:r>
            <w:r w:rsidRPr="00F10ABF">
              <w:t>/</w:t>
            </w:r>
            <w:r w:rsidRPr="00F10ABF">
              <w:t>霍布斯</w:t>
            </w:r>
          </w:p>
        </w:tc>
        <w:tc>
          <w:tcPr>
            <w:tcW w:w="0" w:type="auto"/>
            <w:vAlign w:val="center"/>
            <w:hideMark/>
          </w:tcPr>
          <w:p w14:paraId="41B60004" w14:textId="77777777" w:rsidR="00F10ABF" w:rsidRPr="00F10ABF" w:rsidRDefault="00F10ABF" w:rsidP="00F10ABF">
            <w:pPr>
              <w:ind w:firstLine="0"/>
            </w:pPr>
            <w:r w:rsidRPr="00F10ABF">
              <w:t>政治制度来源于人性弱点</w:t>
            </w:r>
          </w:p>
        </w:tc>
        <w:tc>
          <w:tcPr>
            <w:tcW w:w="0" w:type="auto"/>
            <w:vAlign w:val="center"/>
            <w:hideMark/>
          </w:tcPr>
          <w:p w14:paraId="7E2B6D98" w14:textId="77777777" w:rsidR="00F10ABF" w:rsidRPr="00F10ABF" w:rsidRDefault="00F10ABF" w:rsidP="00F10ABF">
            <w:pPr>
              <w:ind w:firstLine="0"/>
            </w:pPr>
            <w:r w:rsidRPr="00F10ABF">
              <w:t>强化</w:t>
            </w:r>
            <w:r w:rsidRPr="00F10ABF">
              <w:t>“</w:t>
            </w:r>
            <w:r w:rsidRPr="00F10ABF">
              <w:t>制度必须压制人性</w:t>
            </w:r>
            <w:r w:rsidRPr="00F10ABF">
              <w:t>”</w:t>
            </w:r>
          </w:p>
        </w:tc>
      </w:tr>
      <w:tr w:rsidR="00F10ABF" w:rsidRPr="00F10ABF" w14:paraId="047788F5" w14:textId="77777777" w:rsidTr="00F10ABF">
        <w:trPr>
          <w:tblCellSpacing w:w="15" w:type="dxa"/>
        </w:trPr>
        <w:tc>
          <w:tcPr>
            <w:tcW w:w="0" w:type="auto"/>
            <w:vAlign w:val="center"/>
            <w:hideMark/>
          </w:tcPr>
          <w:p w14:paraId="391E0239" w14:textId="77777777" w:rsidR="00F10ABF" w:rsidRPr="00F10ABF" w:rsidRDefault="00F10ABF" w:rsidP="00F10ABF">
            <w:pPr>
              <w:ind w:firstLine="0"/>
              <w:rPr>
                <w:highlight w:val="red"/>
              </w:rPr>
            </w:pPr>
            <w:r w:rsidRPr="00F10ABF">
              <w:rPr>
                <w:highlight w:val="red"/>
              </w:rPr>
              <w:t>每日人性练习</w:t>
            </w:r>
          </w:p>
        </w:tc>
        <w:tc>
          <w:tcPr>
            <w:tcW w:w="0" w:type="auto"/>
            <w:vAlign w:val="center"/>
            <w:hideMark/>
          </w:tcPr>
          <w:p w14:paraId="4F480465" w14:textId="77777777" w:rsidR="00F10ABF" w:rsidRPr="00F10ABF" w:rsidRDefault="00F10ABF" w:rsidP="00F10ABF">
            <w:pPr>
              <w:ind w:firstLine="0"/>
              <w:rPr>
                <w:highlight w:val="red"/>
              </w:rPr>
            </w:pPr>
            <w:r w:rsidRPr="00F10ABF">
              <w:rPr>
                <w:highlight w:val="red"/>
              </w:rPr>
              <w:t>每天找一个人分析缺点</w:t>
            </w:r>
          </w:p>
        </w:tc>
        <w:tc>
          <w:tcPr>
            <w:tcW w:w="0" w:type="auto"/>
            <w:vAlign w:val="center"/>
            <w:hideMark/>
          </w:tcPr>
          <w:p w14:paraId="18DD7FAB" w14:textId="77777777" w:rsidR="00F10ABF" w:rsidRPr="00F10ABF" w:rsidRDefault="00F10ABF" w:rsidP="00F10ABF">
            <w:pPr>
              <w:ind w:firstLine="0"/>
              <w:rPr>
                <w:highlight w:val="red"/>
              </w:rPr>
            </w:pPr>
            <w:r w:rsidRPr="00F10ABF">
              <w:rPr>
                <w:highlight w:val="red"/>
              </w:rPr>
              <w:t>内化现实主义人格观察</w:t>
            </w:r>
          </w:p>
        </w:tc>
      </w:tr>
    </w:tbl>
    <w:p w14:paraId="78CDDD91" w14:textId="77777777" w:rsidR="00F10ABF" w:rsidRPr="00F10ABF" w:rsidRDefault="00000000" w:rsidP="00F10ABF">
      <w:pPr>
        <w:ind w:firstLine="0"/>
      </w:pPr>
      <w:r>
        <w:pict w14:anchorId="534AB7F1">
          <v:rect id="_x0000_i1077" style="width:0;height:1.5pt" o:hralign="center" o:hrstd="t" o:hr="t" fillcolor="#a0a0a0" stroked="f"/>
        </w:pict>
      </w:r>
    </w:p>
    <w:p w14:paraId="0CB9F738" w14:textId="77777777" w:rsidR="00F10ABF" w:rsidRPr="00F10ABF" w:rsidRDefault="00F10ABF" w:rsidP="00F10ABF">
      <w:pPr>
        <w:ind w:firstLine="0"/>
      </w:pPr>
      <w:r w:rsidRPr="00F10ABF">
        <w:t>如果你愿意，我可以为她整理一套</w:t>
      </w:r>
      <w:r w:rsidRPr="00F10ABF">
        <w:t>“</w:t>
      </w:r>
      <w:r w:rsidRPr="00F10ABF">
        <w:t>现实主义人性思维训练手册</w:t>
      </w:r>
      <w:r w:rsidRPr="00F10ABF">
        <w:t>”</w:t>
      </w:r>
      <w:r w:rsidRPr="00F10ABF">
        <w:t>，每页</w:t>
      </w:r>
      <w:r w:rsidRPr="00F10ABF">
        <w:t>1</w:t>
      </w:r>
      <w:r w:rsidRPr="00F10ABF">
        <w:t>个案例</w:t>
      </w:r>
      <w:r w:rsidRPr="00F10ABF">
        <w:t>+1</w:t>
      </w:r>
      <w:r w:rsidRPr="00F10ABF">
        <w:t>段原文</w:t>
      </w:r>
      <w:r w:rsidRPr="00F10ABF">
        <w:t>+1</w:t>
      </w:r>
      <w:r w:rsidRPr="00F10ABF">
        <w:t>个问题，她每天花</w:t>
      </w:r>
      <w:r w:rsidRPr="00F10ABF">
        <w:t>10</w:t>
      </w:r>
      <w:r w:rsidRPr="00F10ABF">
        <w:t>分钟阅读</w:t>
      </w:r>
      <w:r w:rsidRPr="00F10ABF">
        <w:t>+</w:t>
      </w:r>
      <w:r w:rsidRPr="00F10ABF">
        <w:t>思考即可。你要我帮你做这个小册子吗？</w:t>
      </w:r>
    </w:p>
    <w:p w14:paraId="688D7078" w14:textId="77777777" w:rsidR="006F0F13" w:rsidRDefault="006F0F13" w:rsidP="006F0F13">
      <w:pPr>
        <w:ind w:firstLine="0"/>
      </w:pPr>
    </w:p>
    <w:p w14:paraId="3CCB3E3F" w14:textId="5C1FCCD4" w:rsidR="00F442D0" w:rsidRDefault="00F442D0">
      <w:pPr>
        <w:widowControl/>
        <w:autoSpaceDE/>
        <w:autoSpaceDN/>
        <w:spacing w:after="160" w:line="278" w:lineRule="auto"/>
        <w:ind w:firstLine="0"/>
      </w:pPr>
      <w:r>
        <w:br w:type="page"/>
      </w:r>
    </w:p>
    <w:p w14:paraId="7DB2910F" w14:textId="77777777" w:rsidR="00F442D0" w:rsidRPr="00F442D0" w:rsidRDefault="00F442D0" w:rsidP="00F442D0">
      <w:pPr>
        <w:ind w:firstLine="0"/>
      </w:pPr>
      <w:r w:rsidRPr="00F442D0">
        <w:lastRenderedPageBreak/>
        <w:t>看了一下《利维坦》片段，我不知道自己为什么会错过他，可能是洛克以他为基础，理论比他更完善。不管怎样，《利维坦》正式我喜欢的，比如很简单的话</w:t>
      </w:r>
      <w:r w:rsidRPr="00F442D0">
        <w:t>“</w:t>
      </w:r>
      <w:r w:rsidRPr="00F442D0">
        <w:t>欲望终止的人，和感觉与映像停顿的人同样无法活下去。</w:t>
      </w:r>
      <w:r w:rsidRPr="00F442D0">
        <w:t>”</w:t>
      </w:r>
      <w:r w:rsidRPr="00F442D0">
        <w:t>，有欲望就会和别人有冲突，也许洛克的政府论太偏向于最终理论了。</w:t>
      </w:r>
      <w:r w:rsidRPr="00F442D0">
        <w:t xml:space="preserve"> </w:t>
      </w:r>
      <w:r w:rsidRPr="00F442D0">
        <w:t>我觉得这些原著片段就很精彩，完全可以扩展，让她完成一篇作文，对么？但是写什么样的文章好呢？结构如何要求</w:t>
      </w:r>
    </w:p>
    <w:p w14:paraId="4673DAD2" w14:textId="77777777" w:rsidR="00F442D0" w:rsidRPr="00F442D0" w:rsidRDefault="00F442D0" w:rsidP="00F442D0">
      <w:pPr>
        <w:ind w:firstLine="0"/>
        <w:rPr>
          <w:b/>
          <w:bCs/>
        </w:rPr>
      </w:pPr>
      <w:r w:rsidRPr="00F442D0">
        <w:rPr>
          <w:b/>
          <w:bCs/>
        </w:rPr>
        <w:t>ChatGPT said:</w:t>
      </w:r>
    </w:p>
    <w:p w14:paraId="659E7331" w14:textId="77777777" w:rsidR="00F442D0" w:rsidRPr="00F442D0" w:rsidRDefault="00F442D0" w:rsidP="00F442D0">
      <w:pPr>
        <w:ind w:firstLine="0"/>
      </w:pPr>
      <w:r w:rsidRPr="00F442D0">
        <w:t>Updated saved memory</w:t>
      </w:r>
    </w:p>
    <w:p w14:paraId="0AB614E4" w14:textId="77777777" w:rsidR="00F442D0" w:rsidRPr="00F442D0" w:rsidRDefault="00F442D0" w:rsidP="00F442D0">
      <w:pPr>
        <w:ind w:firstLine="0"/>
      </w:pPr>
      <w:r w:rsidRPr="00F442D0">
        <w:t>是的，你的想法非常好</w:t>
      </w:r>
      <w:r w:rsidRPr="00F442D0">
        <w:t>——</w:t>
      </w:r>
      <w:r w:rsidRPr="00F442D0">
        <w:rPr>
          <w:b/>
          <w:bCs/>
        </w:rPr>
        <w:t>用《利维坦》原文片段，结合现实主义人性观，引导她写一篇作文</w:t>
      </w:r>
      <w:r w:rsidRPr="00F442D0">
        <w:t>，不仅锻炼她的思辨能力，还能深化她对</w:t>
      </w:r>
      <w:r w:rsidRPr="00F442D0">
        <w:t>“</w:t>
      </w:r>
      <w:r w:rsidRPr="00F442D0">
        <w:t>人性有缺陷，制度必须制衡</w:t>
      </w:r>
      <w:r w:rsidRPr="00F442D0">
        <w:t>”</w:t>
      </w:r>
      <w:r w:rsidRPr="00F442D0">
        <w:t>的理解。下面是一个可执行的方案：</w:t>
      </w:r>
    </w:p>
    <w:p w14:paraId="064C2C7F" w14:textId="77777777" w:rsidR="00F442D0" w:rsidRPr="00F442D0" w:rsidRDefault="00000000" w:rsidP="00F442D0">
      <w:pPr>
        <w:ind w:firstLine="0"/>
      </w:pPr>
      <w:r>
        <w:pict w14:anchorId="741B89E7">
          <v:rect id="_x0000_i1078" style="width:0;height:1.5pt" o:hralign="center" o:hrstd="t" o:hr="t" fillcolor="#a0a0a0" stroked="f"/>
        </w:pict>
      </w:r>
    </w:p>
    <w:p w14:paraId="3353CA6C" w14:textId="77777777" w:rsidR="00F442D0" w:rsidRPr="00F442D0" w:rsidRDefault="00F442D0" w:rsidP="00F442D0">
      <w:pPr>
        <w:ind w:firstLine="0"/>
        <w:rPr>
          <w:b/>
          <w:bCs/>
        </w:rPr>
      </w:pPr>
      <w:r w:rsidRPr="00F442D0">
        <w:rPr>
          <w:rFonts w:ascii="Segoe UI Emoji" w:hAnsi="Segoe UI Emoji" w:cs="Segoe UI Emoji"/>
          <w:b/>
          <w:bCs/>
        </w:rPr>
        <w:t>📝</w:t>
      </w:r>
      <w:r w:rsidRPr="00F442D0">
        <w:rPr>
          <w:b/>
          <w:bCs/>
        </w:rPr>
        <w:t xml:space="preserve"> </w:t>
      </w:r>
      <w:r w:rsidRPr="00F442D0">
        <w:rPr>
          <w:b/>
          <w:bCs/>
        </w:rPr>
        <w:t>一、作文主题建议（任选其一）：</w:t>
      </w:r>
    </w:p>
    <w:p w14:paraId="3089533F" w14:textId="77777777" w:rsidR="00F442D0" w:rsidRPr="00F442D0" w:rsidRDefault="00F442D0" w:rsidP="00F442D0">
      <w:pPr>
        <w:ind w:firstLine="0"/>
        <w:rPr>
          <w:b/>
          <w:bCs/>
        </w:rPr>
      </w:pPr>
      <w:r w:rsidRPr="00F442D0">
        <w:rPr>
          <w:b/>
          <w:bCs/>
        </w:rPr>
        <w:t>主题一：《人性有缺陷，制度是必须的》</w:t>
      </w:r>
    </w:p>
    <w:p w14:paraId="1F4B72B4" w14:textId="77777777" w:rsidR="00F442D0" w:rsidRPr="00F442D0" w:rsidRDefault="00F442D0" w:rsidP="00F442D0">
      <w:pPr>
        <w:ind w:firstLine="0"/>
      </w:pPr>
      <w:r w:rsidRPr="00F442D0">
        <w:t>以霍布斯的《利维坦》为出发点，结合韩非子、马基雅维利、现实生活现象（如校园规则、历史事件），探讨为什么需要制度。</w:t>
      </w:r>
    </w:p>
    <w:p w14:paraId="2C7C1C90" w14:textId="77777777" w:rsidR="00F442D0" w:rsidRPr="00F442D0" w:rsidRDefault="00F442D0" w:rsidP="00F442D0">
      <w:pPr>
        <w:ind w:firstLine="0"/>
        <w:rPr>
          <w:b/>
          <w:bCs/>
        </w:rPr>
      </w:pPr>
      <w:r w:rsidRPr="00F442D0">
        <w:rPr>
          <w:b/>
          <w:bCs/>
        </w:rPr>
        <w:t>主题二：《如果没有制度，我们会变成什么样？》</w:t>
      </w:r>
    </w:p>
    <w:p w14:paraId="30608A7E" w14:textId="77777777" w:rsidR="00F442D0" w:rsidRPr="00F442D0" w:rsidRDefault="00F442D0" w:rsidP="00F442D0">
      <w:pPr>
        <w:ind w:firstLine="0"/>
      </w:pPr>
      <w:r w:rsidRPr="00F442D0">
        <w:t>引导她思考</w:t>
      </w:r>
      <w:r w:rsidRPr="00F442D0">
        <w:t>“</w:t>
      </w:r>
      <w:r w:rsidRPr="00F442D0">
        <w:t>自然状态</w:t>
      </w:r>
      <w:r w:rsidRPr="00F442D0">
        <w:t>”</w:t>
      </w:r>
      <w:r w:rsidRPr="00F442D0">
        <w:t>下的人类关系冲突，可以结合自己熟悉的例子（班级没有老师监督、游戏中没有规则）。</w:t>
      </w:r>
    </w:p>
    <w:p w14:paraId="02ADD6DF" w14:textId="77777777" w:rsidR="00F442D0" w:rsidRPr="00F442D0" w:rsidRDefault="00F442D0" w:rsidP="00F442D0">
      <w:pPr>
        <w:ind w:firstLine="0"/>
        <w:rPr>
          <w:b/>
          <w:bCs/>
        </w:rPr>
      </w:pPr>
      <w:r w:rsidRPr="00F442D0">
        <w:rPr>
          <w:b/>
          <w:bCs/>
        </w:rPr>
        <w:t>主题三：《为什么好人也可能做坏事？》</w:t>
      </w:r>
    </w:p>
    <w:p w14:paraId="6218ED58" w14:textId="77777777" w:rsidR="00F442D0" w:rsidRPr="00F442D0" w:rsidRDefault="00F442D0" w:rsidP="00F442D0">
      <w:pPr>
        <w:ind w:firstLine="0"/>
      </w:pPr>
      <w:r w:rsidRPr="00F442D0">
        <w:t>借用</w:t>
      </w:r>
      <w:r w:rsidRPr="00F442D0">
        <w:t>“</w:t>
      </w:r>
      <w:r w:rsidRPr="00F442D0">
        <w:t>欲望永不止息</w:t>
      </w:r>
      <w:r w:rsidRPr="00F442D0">
        <w:t>”</w:t>
      </w:r>
      <w:r w:rsidRPr="00F442D0">
        <w:t>的概念，分析现实中</w:t>
      </w:r>
      <w:r w:rsidRPr="00F442D0">
        <w:t>“</w:t>
      </w:r>
      <w:r w:rsidRPr="00F442D0">
        <w:t>看起来很善良的人也可能做出伤害他人的行为</w:t>
      </w:r>
      <w:r w:rsidRPr="00F442D0">
        <w:t>”</w:t>
      </w:r>
      <w:r w:rsidRPr="00F442D0">
        <w:t>，甚至让她反思自己是否有过类似冲动。</w:t>
      </w:r>
    </w:p>
    <w:p w14:paraId="71563BFC" w14:textId="77777777" w:rsidR="00F442D0" w:rsidRPr="00F442D0" w:rsidRDefault="00000000" w:rsidP="00F442D0">
      <w:pPr>
        <w:ind w:firstLine="0"/>
      </w:pPr>
      <w:r>
        <w:pict w14:anchorId="5F8648E5">
          <v:rect id="_x0000_i1079" style="width:0;height:1.5pt" o:hralign="center" o:hrstd="t" o:hr="t" fillcolor="#a0a0a0" stroked="f"/>
        </w:pict>
      </w:r>
    </w:p>
    <w:p w14:paraId="14481C6C" w14:textId="77777777" w:rsidR="00F442D0" w:rsidRPr="00F442D0" w:rsidRDefault="00F442D0" w:rsidP="00F442D0">
      <w:pPr>
        <w:ind w:firstLine="0"/>
        <w:rPr>
          <w:b/>
          <w:bCs/>
        </w:rPr>
      </w:pPr>
      <w:r w:rsidRPr="00F442D0">
        <w:rPr>
          <w:rFonts w:ascii="Segoe UI Emoji" w:hAnsi="Segoe UI Emoji" w:cs="Segoe UI Emoji"/>
          <w:b/>
          <w:bCs/>
        </w:rPr>
        <w:t>🧱</w:t>
      </w:r>
      <w:r w:rsidRPr="00F442D0">
        <w:rPr>
          <w:b/>
          <w:bCs/>
        </w:rPr>
        <w:t xml:space="preserve"> </w:t>
      </w:r>
      <w:r w:rsidRPr="00F442D0">
        <w:rPr>
          <w:b/>
          <w:bCs/>
        </w:rPr>
        <w:t>二、作文结构设计（非常适合初中生）</w:t>
      </w:r>
    </w:p>
    <w:p w14:paraId="2D77280A" w14:textId="77777777" w:rsidR="00F442D0" w:rsidRPr="00F442D0" w:rsidRDefault="00F442D0" w:rsidP="00F442D0">
      <w:pPr>
        <w:ind w:firstLine="0"/>
        <w:rPr>
          <w:b/>
          <w:bCs/>
        </w:rPr>
      </w:pPr>
      <w:r w:rsidRPr="00F442D0">
        <w:rPr>
          <w:rFonts w:ascii="Segoe UI Emoji" w:hAnsi="Segoe UI Emoji" w:cs="Segoe UI Emoji"/>
          <w:b/>
          <w:bCs/>
        </w:rPr>
        <w:t>✅</w:t>
      </w:r>
      <w:r w:rsidRPr="00F442D0">
        <w:rPr>
          <w:b/>
          <w:bCs/>
        </w:rPr>
        <w:t xml:space="preserve"> </w:t>
      </w:r>
      <w:r w:rsidRPr="00F442D0">
        <w:rPr>
          <w:b/>
          <w:bCs/>
        </w:rPr>
        <w:t>标准五段式结构：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7"/>
        <w:gridCol w:w="13049"/>
      </w:tblGrid>
      <w:tr w:rsidR="00F442D0" w:rsidRPr="00F442D0" w14:paraId="3FC299B1" w14:textId="77777777" w:rsidTr="00F442D0">
        <w:trPr>
          <w:tblHeader/>
          <w:tblCellSpacing w:w="15" w:type="dxa"/>
        </w:trPr>
        <w:tc>
          <w:tcPr>
            <w:tcW w:w="0" w:type="auto"/>
            <w:vAlign w:val="center"/>
            <w:hideMark/>
          </w:tcPr>
          <w:p w14:paraId="4F47C214" w14:textId="77777777" w:rsidR="00F442D0" w:rsidRPr="00F442D0" w:rsidRDefault="00F442D0" w:rsidP="00F442D0">
            <w:pPr>
              <w:ind w:firstLine="0"/>
              <w:rPr>
                <w:b/>
                <w:bCs/>
              </w:rPr>
            </w:pPr>
            <w:r w:rsidRPr="00F442D0">
              <w:rPr>
                <w:b/>
                <w:bCs/>
              </w:rPr>
              <w:t>段落</w:t>
            </w:r>
          </w:p>
        </w:tc>
        <w:tc>
          <w:tcPr>
            <w:tcW w:w="0" w:type="auto"/>
            <w:vAlign w:val="center"/>
            <w:hideMark/>
          </w:tcPr>
          <w:p w14:paraId="0EED46D2" w14:textId="77777777" w:rsidR="00F442D0" w:rsidRPr="00F442D0" w:rsidRDefault="00F442D0" w:rsidP="00F442D0">
            <w:pPr>
              <w:ind w:firstLine="0"/>
              <w:rPr>
                <w:b/>
                <w:bCs/>
              </w:rPr>
            </w:pPr>
            <w:r w:rsidRPr="00F442D0">
              <w:rPr>
                <w:b/>
                <w:bCs/>
              </w:rPr>
              <w:t>内容</w:t>
            </w:r>
          </w:p>
        </w:tc>
      </w:tr>
      <w:tr w:rsidR="00F442D0" w:rsidRPr="00F442D0" w14:paraId="065B0C3B" w14:textId="77777777" w:rsidTr="00F442D0">
        <w:trPr>
          <w:tblCellSpacing w:w="15" w:type="dxa"/>
        </w:trPr>
        <w:tc>
          <w:tcPr>
            <w:tcW w:w="0" w:type="auto"/>
            <w:vAlign w:val="center"/>
            <w:hideMark/>
          </w:tcPr>
          <w:p w14:paraId="278EE602" w14:textId="77777777" w:rsidR="00F442D0" w:rsidRPr="00F442D0" w:rsidRDefault="00F442D0" w:rsidP="00F442D0">
            <w:pPr>
              <w:ind w:firstLine="0"/>
            </w:pPr>
            <w:r w:rsidRPr="00F442D0">
              <w:t>引言（</w:t>
            </w:r>
            <w:r w:rsidRPr="00F442D0">
              <w:t>1</w:t>
            </w:r>
            <w:r w:rsidRPr="00F442D0">
              <w:t>段）</w:t>
            </w:r>
          </w:p>
        </w:tc>
        <w:tc>
          <w:tcPr>
            <w:tcW w:w="0" w:type="auto"/>
            <w:vAlign w:val="center"/>
            <w:hideMark/>
          </w:tcPr>
          <w:p w14:paraId="301A91E0" w14:textId="77777777" w:rsidR="00F442D0" w:rsidRPr="00F442D0" w:rsidRDefault="00F442D0" w:rsidP="00F442D0">
            <w:pPr>
              <w:ind w:firstLine="0"/>
            </w:pPr>
            <w:r w:rsidRPr="00F442D0">
              <w:t>引用《利维坦》的片段（例如：</w:t>
            </w:r>
            <w:r w:rsidRPr="00F442D0">
              <w:t>“</w:t>
            </w:r>
            <w:r w:rsidRPr="00F442D0">
              <w:t>欲望终止的人，和感觉与映像停顿的人同样无法活下去。</w:t>
            </w:r>
            <w:r w:rsidRPr="00F442D0">
              <w:t>”</w:t>
            </w:r>
            <w:r w:rsidRPr="00F442D0">
              <w:t>），引出：</w:t>
            </w:r>
            <w:r w:rsidRPr="00F442D0">
              <w:rPr>
                <w:b/>
                <w:bCs/>
              </w:rPr>
              <w:t>人有永不停止的欲望，社会为什么需要规则？</w:t>
            </w:r>
          </w:p>
        </w:tc>
      </w:tr>
      <w:tr w:rsidR="00F442D0" w:rsidRPr="00F442D0" w14:paraId="1A828C4F" w14:textId="77777777" w:rsidTr="00F442D0">
        <w:trPr>
          <w:tblCellSpacing w:w="15" w:type="dxa"/>
        </w:trPr>
        <w:tc>
          <w:tcPr>
            <w:tcW w:w="0" w:type="auto"/>
            <w:vAlign w:val="center"/>
            <w:hideMark/>
          </w:tcPr>
          <w:p w14:paraId="6DF0DC58" w14:textId="77777777" w:rsidR="00F442D0" w:rsidRPr="00F442D0" w:rsidRDefault="00F442D0" w:rsidP="00F442D0">
            <w:pPr>
              <w:ind w:firstLine="0"/>
            </w:pPr>
            <w:r w:rsidRPr="00F442D0">
              <w:t>背景对比（</w:t>
            </w:r>
            <w:r w:rsidRPr="00F442D0">
              <w:t>1</w:t>
            </w:r>
            <w:r w:rsidRPr="00F442D0">
              <w:t>段）</w:t>
            </w:r>
          </w:p>
        </w:tc>
        <w:tc>
          <w:tcPr>
            <w:tcW w:w="0" w:type="auto"/>
            <w:vAlign w:val="center"/>
            <w:hideMark/>
          </w:tcPr>
          <w:p w14:paraId="4C41FC8D" w14:textId="77777777" w:rsidR="00F442D0" w:rsidRPr="00F442D0" w:rsidRDefault="00F442D0" w:rsidP="00F442D0">
            <w:pPr>
              <w:ind w:firstLine="0"/>
            </w:pPr>
            <w:r w:rsidRPr="00F442D0">
              <w:t>简要介绍韩非子和马基雅维利的观点，说明：不同文化都注意到</w:t>
            </w:r>
            <w:r w:rsidRPr="00F442D0">
              <w:t>**“</w:t>
            </w:r>
            <w:r w:rsidRPr="00F442D0">
              <w:t>人不是天使</w:t>
            </w:r>
            <w:r w:rsidRPr="00F442D0">
              <w:t>”**</w:t>
            </w:r>
            <w:r w:rsidRPr="00F442D0">
              <w:t>，必须被约束。</w:t>
            </w:r>
          </w:p>
        </w:tc>
      </w:tr>
      <w:tr w:rsidR="00F442D0" w:rsidRPr="00F442D0" w14:paraId="4D4C4D1B" w14:textId="77777777" w:rsidTr="00F442D0">
        <w:trPr>
          <w:tblCellSpacing w:w="15" w:type="dxa"/>
        </w:trPr>
        <w:tc>
          <w:tcPr>
            <w:tcW w:w="0" w:type="auto"/>
            <w:vAlign w:val="center"/>
            <w:hideMark/>
          </w:tcPr>
          <w:p w14:paraId="1D4D796F" w14:textId="77777777" w:rsidR="00F442D0" w:rsidRPr="00F442D0" w:rsidRDefault="00F442D0" w:rsidP="00F442D0">
            <w:pPr>
              <w:ind w:firstLine="0"/>
            </w:pPr>
            <w:r w:rsidRPr="00F442D0">
              <w:t>现实例子（</w:t>
            </w:r>
            <w:r w:rsidRPr="00F442D0">
              <w:t>1</w:t>
            </w:r>
            <w:r w:rsidRPr="00F442D0">
              <w:t>段）</w:t>
            </w:r>
          </w:p>
        </w:tc>
        <w:tc>
          <w:tcPr>
            <w:tcW w:w="0" w:type="auto"/>
            <w:vAlign w:val="center"/>
            <w:hideMark/>
          </w:tcPr>
          <w:p w14:paraId="40385CC8" w14:textId="77777777" w:rsidR="00F442D0" w:rsidRPr="00F442D0" w:rsidRDefault="00F442D0" w:rsidP="00F442D0">
            <w:pPr>
              <w:ind w:firstLine="0"/>
            </w:pPr>
            <w:r w:rsidRPr="00F442D0">
              <w:t>举例说明：没有制度时人会变坏，如：历史上暴君、学校里没人监督时的混乱等。</w:t>
            </w:r>
          </w:p>
        </w:tc>
      </w:tr>
      <w:tr w:rsidR="00F442D0" w:rsidRPr="00F442D0" w14:paraId="634BC39F" w14:textId="77777777" w:rsidTr="00F442D0">
        <w:trPr>
          <w:tblCellSpacing w:w="15" w:type="dxa"/>
        </w:trPr>
        <w:tc>
          <w:tcPr>
            <w:tcW w:w="0" w:type="auto"/>
            <w:vAlign w:val="center"/>
            <w:hideMark/>
          </w:tcPr>
          <w:p w14:paraId="0336E698" w14:textId="77777777" w:rsidR="00F442D0" w:rsidRPr="00F442D0" w:rsidRDefault="00F442D0" w:rsidP="00F442D0">
            <w:pPr>
              <w:ind w:firstLine="0"/>
            </w:pPr>
            <w:r w:rsidRPr="00F442D0">
              <w:t>反思与联系（</w:t>
            </w:r>
            <w:r w:rsidRPr="00F442D0">
              <w:t>1</w:t>
            </w:r>
            <w:r w:rsidRPr="00F442D0">
              <w:t>段）</w:t>
            </w:r>
          </w:p>
        </w:tc>
        <w:tc>
          <w:tcPr>
            <w:tcW w:w="0" w:type="auto"/>
            <w:vAlign w:val="center"/>
            <w:hideMark/>
          </w:tcPr>
          <w:p w14:paraId="6C390A44" w14:textId="77777777" w:rsidR="00F442D0" w:rsidRPr="00F442D0" w:rsidRDefault="00F442D0" w:rsidP="00F442D0">
            <w:pPr>
              <w:ind w:firstLine="0"/>
            </w:pPr>
            <w:r w:rsidRPr="00F442D0">
              <w:t>回到自己生活，思考：你有没有因为没人管而做错事？人是不是常常不能控制自己？</w:t>
            </w:r>
          </w:p>
        </w:tc>
      </w:tr>
      <w:tr w:rsidR="00F442D0" w:rsidRPr="00F442D0" w14:paraId="5646AD33" w14:textId="77777777" w:rsidTr="00F442D0">
        <w:trPr>
          <w:tblCellSpacing w:w="15" w:type="dxa"/>
        </w:trPr>
        <w:tc>
          <w:tcPr>
            <w:tcW w:w="0" w:type="auto"/>
            <w:vAlign w:val="center"/>
            <w:hideMark/>
          </w:tcPr>
          <w:p w14:paraId="6C9C9156" w14:textId="77777777" w:rsidR="00F442D0" w:rsidRPr="00F442D0" w:rsidRDefault="00F442D0" w:rsidP="00F442D0">
            <w:pPr>
              <w:ind w:firstLine="0"/>
            </w:pPr>
            <w:r w:rsidRPr="00F442D0">
              <w:t>结论（</w:t>
            </w:r>
            <w:r w:rsidRPr="00F442D0">
              <w:t>1</w:t>
            </w:r>
            <w:r w:rsidRPr="00F442D0">
              <w:t>段）</w:t>
            </w:r>
          </w:p>
        </w:tc>
        <w:tc>
          <w:tcPr>
            <w:tcW w:w="0" w:type="auto"/>
            <w:vAlign w:val="center"/>
            <w:hideMark/>
          </w:tcPr>
          <w:p w14:paraId="4D8083A2" w14:textId="77777777" w:rsidR="00F442D0" w:rsidRPr="00F442D0" w:rsidRDefault="00F442D0" w:rsidP="00F442D0">
            <w:pPr>
              <w:ind w:firstLine="0"/>
            </w:pPr>
            <w:r w:rsidRPr="00F442D0">
              <w:t>总结：人不是坏的，但人会做坏事；所以我们不能靠</w:t>
            </w:r>
            <w:r w:rsidRPr="00F442D0">
              <w:t>“</w:t>
            </w:r>
            <w:r w:rsidRPr="00F442D0">
              <w:t>道德</w:t>
            </w:r>
            <w:r w:rsidRPr="00F442D0">
              <w:t>”</w:t>
            </w:r>
            <w:r w:rsidRPr="00F442D0">
              <w:t>，而要靠</w:t>
            </w:r>
            <w:r w:rsidRPr="00F442D0">
              <w:t>“</w:t>
            </w:r>
            <w:r w:rsidRPr="00F442D0">
              <w:t>制度</w:t>
            </w:r>
            <w:r w:rsidRPr="00F442D0">
              <w:t>”</w:t>
            </w:r>
            <w:r w:rsidRPr="00F442D0">
              <w:t>来保护彼此。</w:t>
            </w:r>
          </w:p>
        </w:tc>
      </w:tr>
    </w:tbl>
    <w:p w14:paraId="706F6513" w14:textId="77777777" w:rsidR="00F442D0" w:rsidRPr="00F442D0" w:rsidRDefault="00000000" w:rsidP="00F442D0">
      <w:pPr>
        <w:ind w:firstLine="0"/>
      </w:pPr>
      <w:r>
        <w:pict w14:anchorId="3DA75B46">
          <v:rect id="_x0000_i1080" style="width:0;height:1.5pt" o:hralign="center" o:hrstd="t" o:hr="t" fillcolor="#a0a0a0" stroked="f"/>
        </w:pict>
      </w:r>
    </w:p>
    <w:p w14:paraId="7C858B26" w14:textId="77777777" w:rsidR="00F442D0" w:rsidRPr="00F442D0" w:rsidRDefault="00F442D0" w:rsidP="00F442D0">
      <w:pPr>
        <w:ind w:firstLine="0"/>
        <w:rPr>
          <w:b/>
          <w:bCs/>
        </w:rPr>
      </w:pPr>
      <w:r w:rsidRPr="00F442D0">
        <w:rPr>
          <w:rFonts w:ascii="Segoe UI Emoji" w:hAnsi="Segoe UI Emoji" w:cs="Segoe UI Emoji"/>
          <w:b/>
          <w:bCs/>
        </w:rPr>
        <w:t>📚</w:t>
      </w:r>
      <w:r w:rsidRPr="00F442D0">
        <w:rPr>
          <w:b/>
          <w:bCs/>
        </w:rPr>
        <w:t xml:space="preserve"> </w:t>
      </w:r>
      <w:r w:rsidRPr="00F442D0">
        <w:rPr>
          <w:b/>
          <w:bCs/>
        </w:rPr>
        <w:t>三、素材包建议</w:t>
      </w:r>
    </w:p>
    <w:p w14:paraId="2A383DBF" w14:textId="77777777" w:rsidR="00F442D0" w:rsidRPr="00F442D0" w:rsidRDefault="00F442D0" w:rsidP="00F442D0">
      <w:pPr>
        <w:ind w:firstLine="0"/>
      </w:pPr>
      <w:r w:rsidRPr="00F442D0">
        <w:t>你可以先挑一两个句子当作文引子：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3"/>
        <w:gridCol w:w="11135"/>
        <w:gridCol w:w="2418"/>
      </w:tblGrid>
      <w:tr w:rsidR="00F442D0" w:rsidRPr="00F442D0" w14:paraId="6F477443" w14:textId="77777777" w:rsidTr="00F442D0">
        <w:trPr>
          <w:tblHeader/>
          <w:tblCellSpacing w:w="15" w:type="dxa"/>
        </w:trPr>
        <w:tc>
          <w:tcPr>
            <w:tcW w:w="0" w:type="auto"/>
            <w:vAlign w:val="center"/>
            <w:hideMark/>
          </w:tcPr>
          <w:p w14:paraId="4AA5957D" w14:textId="77777777" w:rsidR="00F442D0" w:rsidRPr="00F442D0" w:rsidRDefault="00F442D0" w:rsidP="00F442D0">
            <w:pPr>
              <w:ind w:firstLine="0"/>
              <w:rPr>
                <w:b/>
                <w:bCs/>
              </w:rPr>
            </w:pPr>
            <w:r w:rsidRPr="00F442D0">
              <w:rPr>
                <w:b/>
                <w:bCs/>
              </w:rPr>
              <w:t>来源</w:t>
            </w:r>
          </w:p>
        </w:tc>
        <w:tc>
          <w:tcPr>
            <w:tcW w:w="0" w:type="auto"/>
            <w:vAlign w:val="center"/>
            <w:hideMark/>
          </w:tcPr>
          <w:p w14:paraId="4D64B2BA" w14:textId="77777777" w:rsidR="00F442D0" w:rsidRPr="00F442D0" w:rsidRDefault="00F442D0" w:rsidP="00F442D0">
            <w:pPr>
              <w:ind w:firstLine="0"/>
              <w:rPr>
                <w:b/>
                <w:bCs/>
              </w:rPr>
            </w:pPr>
            <w:r w:rsidRPr="00F442D0">
              <w:rPr>
                <w:b/>
                <w:bCs/>
              </w:rPr>
              <w:t>原句（可翻译后使用）</w:t>
            </w:r>
          </w:p>
        </w:tc>
        <w:tc>
          <w:tcPr>
            <w:tcW w:w="0" w:type="auto"/>
            <w:vAlign w:val="center"/>
            <w:hideMark/>
          </w:tcPr>
          <w:p w14:paraId="2B296D00" w14:textId="77777777" w:rsidR="00F442D0" w:rsidRPr="00F442D0" w:rsidRDefault="00F442D0" w:rsidP="00F442D0">
            <w:pPr>
              <w:ind w:firstLine="0"/>
              <w:rPr>
                <w:b/>
                <w:bCs/>
              </w:rPr>
            </w:pPr>
            <w:r w:rsidRPr="00F442D0">
              <w:rPr>
                <w:b/>
                <w:bCs/>
              </w:rPr>
              <w:t>启发</w:t>
            </w:r>
          </w:p>
        </w:tc>
      </w:tr>
      <w:tr w:rsidR="00F442D0" w:rsidRPr="00F442D0" w14:paraId="1373F721" w14:textId="77777777" w:rsidTr="00F442D0">
        <w:trPr>
          <w:tblCellSpacing w:w="15" w:type="dxa"/>
        </w:trPr>
        <w:tc>
          <w:tcPr>
            <w:tcW w:w="0" w:type="auto"/>
            <w:vAlign w:val="center"/>
            <w:hideMark/>
          </w:tcPr>
          <w:p w14:paraId="23441152" w14:textId="77777777" w:rsidR="00F442D0" w:rsidRPr="00F442D0" w:rsidRDefault="00F442D0" w:rsidP="00F442D0">
            <w:pPr>
              <w:ind w:firstLine="0"/>
            </w:pPr>
            <w:r w:rsidRPr="00F442D0">
              <w:t>《利维坦》</w:t>
            </w:r>
          </w:p>
        </w:tc>
        <w:tc>
          <w:tcPr>
            <w:tcW w:w="0" w:type="auto"/>
            <w:vAlign w:val="center"/>
            <w:hideMark/>
          </w:tcPr>
          <w:p w14:paraId="05594EAF" w14:textId="77777777" w:rsidR="00F442D0" w:rsidRPr="00F442D0" w:rsidRDefault="00F442D0" w:rsidP="00F442D0">
            <w:pPr>
              <w:ind w:firstLine="0"/>
            </w:pPr>
            <w:r w:rsidRPr="00F442D0">
              <w:t>“Desire ceases only with death.”</w:t>
            </w:r>
            <w:r w:rsidRPr="00F442D0">
              <w:t>（欲望只有在死亡时才终止）</w:t>
            </w:r>
          </w:p>
        </w:tc>
        <w:tc>
          <w:tcPr>
            <w:tcW w:w="0" w:type="auto"/>
            <w:vAlign w:val="center"/>
            <w:hideMark/>
          </w:tcPr>
          <w:p w14:paraId="4E2C4586" w14:textId="77777777" w:rsidR="00F442D0" w:rsidRPr="00F442D0" w:rsidRDefault="00F442D0" w:rsidP="00F442D0">
            <w:pPr>
              <w:ind w:firstLine="0"/>
            </w:pPr>
            <w:r w:rsidRPr="00F442D0">
              <w:t>人不会自动满足，必须被约束</w:t>
            </w:r>
          </w:p>
        </w:tc>
      </w:tr>
      <w:tr w:rsidR="00F442D0" w:rsidRPr="00F442D0" w14:paraId="729833F3" w14:textId="77777777" w:rsidTr="00F442D0">
        <w:trPr>
          <w:tblCellSpacing w:w="15" w:type="dxa"/>
        </w:trPr>
        <w:tc>
          <w:tcPr>
            <w:tcW w:w="0" w:type="auto"/>
            <w:vAlign w:val="center"/>
            <w:hideMark/>
          </w:tcPr>
          <w:p w14:paraId="62DC7179" w14:textId="77777777" w:rsidR="00F442D0" w:rsidRPr="00F442D0" w:rsidRDefault="00F442D0" w:rsidP="00F442D0">
            <w:pPr>
              <w:ind w:firstLine="0"/>
            </w:pPr>
            <w:r w:rsidRPr="00F442D0">
              <w:t>《利维坦》</w:t>
            </w:r>
          </w:p>
        </w:tc>
        <w:tc>
          <w:tcPr>
            <w:tcW w:w="0" w:type="auto"/>
            <w:vAlign w:val="center"/>
            <w:hideMark/>
          </w:tcPr>
          <w:p w14:paraId="3DFA098C" w14:textId="77777777" w:rsidR="00F442D0" w:rsidRPr="00F442D0" w:rsidRDefault="00F442D0" w:rsidP="00F442D0">
            <w:pPr>
              <w:ind w:firstLine="0"/>
            </w:pPr>
            <w:r w:rsidRPr="00F442D0">
              <w:t>“Without a common power to keep them all in awe, they are in a condition which is called war; and such a war as is of every man against every man.”</w:t>
            </w:r>
          </w:p>
        </w:tc>
        <w:tc>
          <w:tcPr>
            <w:tcW w:w="0" w:type="auto"/>
            <w:vAlign w:val="center"/>
            <w:hideMark/>
          </w:tcPr>
          <w:p w14:paraId="3C4D0A7D" w14:textId="77777777" w:rsidR="00F442D0" w:rsidRPr="00F442D0" w:rsidRDefault="00F442D0" w:rsidP="00F442D0">
            <w:pPr>
              <w:ind w:firstLine="0"/>
            </w:pPr>
            <w:r w:rsidRPr="00F442D0">
              <w:t>没有权威会陷入</w:t>
            </w:r>
            <w:r w:rsidRPr="00F442D0">
              <w:t>“</w:t>
            </w:r>
            <w:r w:rsidRPr="00F442D0">
              <w:t>人人为敌</w:t>
            </w:r>
            <w:r w:rsidRPr="00F442D0">
              <w:t>”</w:t>
            </w:r>
            <w:r w:rsidRPr="00F442D0">
              <w:t>的状态</w:t>
            </w:r>
          </w:p>
        </w:tc>
      </w:tr>
      <w:tr w:rsidR="00F442D0" w:rsidRPr="00F442D0" w14:paraId="2DBBF97F" w14:textId="77777777" w:rsidTr="00F442D0">
        <w:trPr>
          <w:tblCellSpacing w:w="15" w:type="dxa"/>
        </w:trPr>
        <w:tc>
          <w:tcPr>
            <w:tcW w:w="0" w:type="auto"/>
            <w:vAlign w:val="center"/>
            <w:hideMark/>
          </w:tcPr>
          <w:p w14:paraId="540DE99C" w14:textId="77777777" w:rsidR="00F442D0" w:rsidRPr="00F442D0" w:rsidRDefault="00F442D0" w:rsidP="00F442D0">
            <w:pPr>
              <w:ind w:firstLine="0"/>
            </w:pPr>
            <w:r w:rsidRPr="00F442D0">
              <w:t>《君主论》</w:t>
            </w:r>
          </w:p>
        </w:tc>
        <w:tc>
          <w:tcPr>
            <w:tcW w:w="0" w:type="auto"/>
            <w:vAlign w:val="center"/>
            <w:hideMark/>
          </w:tcPr>
          <w:p w14:paraId="34C7FB16" w14:textId="77777777" w:rsidR="00F442D0" w:rsidRPr="00F442D0" w:rsidRDefault="00F442D0" w:rsidP="00F442D0">
            <w:pPr>
              <w:ind w:firstLine="0"/>
            </w:pPr>
            <w:r w:rsidRPr="00F442D0">
              <w:t>“It is better to be feared than loved, if you cannot be both.”</w:t>
            </w:r>
          </w:p>
        </w:tc>
        <w:tc>
          <w:tcPr>
            <w:tcW w:w="0" w:type="auto"/>
            <w:vAlign w:val="center"/>
            <w:hideMark/>
          </w:tcPr>
          <w:p w14:paraId="76F846AB" w14:textId="77777777" w:rsidR="00F442D0" w:rsidRPr="00F442D0" w:rsidRDefault="00F442D0" w:rsidP="00F442D0">
            <w:pPr>
              <w:ind w:firstLine="0"/>
            </w:pPr>
            <w:r w:rsidRPr="00F442D0">
              <w:t>善良并不能保证社会稳定</w:t>
            </w:r>
          </w:p>
        </w:tc>
      </w:tr>
      <w:tr w:rsidR="00F442D0" w:rsidRPr="00F442D0" w14:paraId="2D21D515" w14:textId="77777777" w:rsidTr="00F442D0">
        <w:trPr>
          <w:tblCellSpacing w:w="15" w:type="dxa"/>
        </w:trPr>
        <w:tc>
          <w:tcPr>
            <w:tcW w:w="0" w:type="auto"/>
            <w:vAlign w:val="center"/>
            <w:hideMark/>
          </w:tcPr>
          <w:p w14:paraId="1F5F3BDB" w14:textId="77777777" w:rsidR="00F442D0" w:rsidRPr="00F442D0" w:rsidRDefault="00F442D0" w:rsidP="00F442D0">
            <w:pPr>
              <w:ind w:firstLine="0"/>
            </w:pPr>
            <w:r w:rsidRPr="00F442D0">
              <w:t>《韩非子</w:t>
            </w:r>
            <w:r w:rsidRPr="00F442D0">
              <w:t>·</w:t>
            </w:r>
            <w:r w:rsidRPr="00F442D0">
              <w:t>五蠹》</w:t>
            </w:r>
          </w:p>
        </w:tc>
        <w:tc>
          <w:tcPr>
            <w:tcW w:w="0" w:type="auto"/>
            <w:vAlign w:val="center"/>
            <w:hideMark/>
          </w:tcPr>
          <w:p w14:paraId="2387F54F" w14:textId="77777777" w:rsidR="00F442D0" w:rsidRPr="00F442D0" w:rsidRDefault="00F442D0" w:rsidP="00F442D0">
            <w:pPr>
              <w:ind w:firstLine="0"/>
            </w:pPr>
            <w:r w:rsidRPr="00F442D0">
              <w:t>“</w:t>
            </w:r>
            <w:r w:rsidRPr="00F442D0">
              <w:t>人皆知有羞恶之心而不能行，皆知有辞让之义而不能守。</w:t>
            </w:r>
            <w:r w:rsidRPr="00F442D0">
              <w:t>”</w:t>
            </w:r>
          </w:p>
        </w:tc>
        <w:tc>
          <w:tcPr>
            <w:tcW w:w="0" w:type="auto"/>
            <w:vAlign w:val="center"/>
            <w:hideMark/>
          </w:tcPr>
          <w:p w14:paraId="31DAACBE" w14:textId="77777777" w:rsidR="00F442D0" w:rsidRPr="00F442D0" w:rsidRDefault="00F442D0" w:rsidP="00F442D0">
            <w:pPr>
              <w:ind w:firstLine="0"/>
            </w:pPr>
            <w:r w:rsidRPr="00F442D0">
              <w:t>人人知道道德，却做不到</w:t>
            </w:r>
          </w:p>
        </w:tc>
      </w:tr>
    </w:tbl>
    <w:p w14:paraId="05F85B3A" w14:textId="77777777" w:rsidR="00F442D0" w:rsidRPr="00F442D0" w:rsidRDefault="00000000" w:rsidP="00F442D0">
      <w:pPr>
        <w:ind w:firstLine="0"/>
      </w:pPr>
      <w:r>
        <w:pict w14:anchorId="58655D5A">
          <v:rect id="_x0000_i1081" style="width:0;height:1.5pt" o:hralign="center" o:hrstd="t" o:hr="t" fillcolor="#a0a0a0" stroked="f"/>
        </w:pict>
      </w:r>
    </w:p>
    <w:p w14:paraId="23D07652" w14:textId="77777777" w:rsidR="00F442D0" w:rsidRPr="00F442D0" w:rsidRDefault="00F442D0" w:rsidP="00F442D0">
      <w:pPr>
        <w:ind w:firstLine="0"/>
        <w:rPr>
          <w:b/>
          <w:bCs/>
        </w:rPr>
      </w:pPr>
      <w:r w:rsidRPr="00F442D0">
        <w:rPr>
          <w:rFonts w:ascii="Segoe UI Emoji" w:hAnsi="Segoe UI Emoji" w:cs="Segoe UI Emoji"/>
          <w:b/>
          <w:bCs/>
        </w:rPr>
        <w:lastRenderedPageBreak/>
        <w:t>🧠</w:t>
      </w:r>
      <w:r w:rsidRPr="00F442D0">
        <w:rPr>
          <w:b/>
          <w:bCs/>
        </w:rPr>
        <w:t xml:space="preserve"> </w:t>
      </w:r>
      <w:r w:rsidRPr="00F442D0">
        <w:rPr>
          <w:b/>
          <w:bCs/>
        </w:rPr>
        <w:t>四、辅导建议</w:t>
      </w:r>
    </w:p>
    <w:p w14:paraId="0F57EEC0" w14:textId="77777777" w:rsidR="00F442D0" w:rsidRPr="00F442D0" w:rsidRDefault="00F442D0" w:rsidP="00F442D0">
      <w:pPr>
        <w:numPr>
          <w:ilvl w:val="0"/>
          <w:numId w:val="63"/>
        </w:numPr>
      </w:pPr>
      <w:r w:rsidRPr="00F442D0">
        <w:rPr>
          <w:b/>
          <w:bCs/>
        </w:rPr>
        <w:t>她写前，你先帮她讲故事</w:t>
      </w:r>
      <w:r w:rsidRPr="00F442D0">
        <w:t>：尤其是</w:t>
      </w:r>
      <w:r w:rsidRPr="00F442D0">
        <w:t>“</w:t>
      </w:r>
      <w:r w:rsidRPr="00F442D0">
        <w:t>现实中没有制度时人多么可怕</w:t>
      </w:r>
      <w:r w:rsidRPr="00F442D0">
        <w:t>”</w:t>
      </w:r>
      <w:r w:rsidRPr="00F442D0">
        <w:t>的例子，激发情感体验。</w:t>
      </w:r>
    </w:p>
    <w:p w14:paraId="3B6EEFC0" w14:textId="77777777" w:rsidR="00F442D0" w:rsidRPr="00F442D0" w:rsidRDefault="00F442D0" w:rsidP="00F442D0">
      <w:pPr>
        <w:numPr>
          <w:ilvl w:val="0"/>
          <w:numId w:val="63"/>
        </w:numPr>
      </w:pPr>
      <w:r w:rsidRPr="00F442D0">
        <w:rPr>
          <w:b/>
          <w:bCs/>
        </w:rPr>
        <w:t>可以协助她选例子</w:t>
      </w:r>
      <w:r w:rsidRPr="00F442D0">
        <w:t>：比如选秦朝的法家实践、法国大革命暴民，或者</w:t>
      </w:r>
      <w:r w:rsidRPr="00F442D0">
        <w:t>“</w:t>
      </w:r>
      <w:r w:rsidRPr="00F442D0">
        <w:t>老师不在时班级的混乱</w:t>
      </w:r>
      <w:r w:rsidRPr="00F442D0">
        <w:t>”</w:t>
      </w:r>
      <w:r w:rsidRPr="00F442D0">
        <w:t>。</w:t>
      </w:r>
    </w:p>
    <w:p w14:paraId="29F074D7" w14:textId="77777777" w:rsidR="00F442D0" w:rsidRPr="00F442D0" w:rsidRDefault="00F442D0" w:rsidP="00F442D0">
      <w:pPr>
        <w:numPr>
          <w:ilvl w:val="0"/>
          <w:numId w:val="63"/>
        </w:numPr>
      </w:pPr>
      <w:r w:rsidRPr="00F442D0">
        <w:rPr>
          <w:b/>
          <w:bCs/>
        </w:rPr>
        <w:t>以</w:t>
      </w:r>
      <w:r w:rsidRPr="00F442D0">
        <w:rPr>
          <w:b/>
          <w:bCs/>
        </w:rPr>
        <w:t>“</w:t>
      </w:r>
      <w:r w:rsidRPr="00F442D0">
        <w:rPr>
          <w:b/>
          <w:bCs/>
        </w:rPr>
        <w:t>真实比道德更重要</w:t>
      </w:r>
      <w:r w:rsidRPr="00F442D0">
        <w:rPr>
          <w:b/>
          <w:bCs/>
        </w:rPr>
        <w:t>”</w:t>
      </w:r>
      <w:r w:rsidRPr="00F442D0">
        <w:rPr>
          <w:b/>
          <w:bCs/>
        </w:rPr>
        <w:t>为结尾思路</w:t>
      </w:r>
      <w:r w:rsidRPr="00F442D0">
        <w:t>，帮助她建立现实主义价值观。</w:t>
      </w:r>
    </w:p>
    <w:p w14:paraId="08BF18A7" w14:textId="77777777" w:rsidR="00F442D0" w:rsidRPr="00F442D0" w:rsidRDefault="00000000" w:rsidP="00F442D0">
      <w:pPr>
        <w:ind w:firstLine="0"/>
      </w:pPr>
      <w:r>
        <w:pict w14:anchorId="43BB2621">
          <v:rect id="_x0000_i1082" style="width:0;height:1.5pt" o:hralign="center" o:hrstd="t" o:hr="t" fillcolor="#a0a0a0" stroked="f"/>
        </w:pict>
      </w:r>
    </w:p>
    <w:p w14:paraId="26216927" w14:textId="77777777" w:rsidR="00F442D0" w:rsidRPr="00F442D0" w:rsidRDefault="00F442D0" w:rsidP="00F442D0">
      <w:pPr>
        <w:ind w:firstLine="0"/>
      </w:pPr>
      <w:r w:rsidRPr="00F442D0">
        <w:t>如果你愿意，我可以帮你把这整套内容整理成一份</w:t>
      </w:r>
      <w:r w:rsidRPr="00F442D0">
        <w:t>“</w:t>
      </w:r>
      <w:r w:rsidRPr="00F442D0">
        <w:t>写作任务册</w:t>
      </w:r>
      <w:r w:rsidRPr="00F442D0">
        <w:t>”</w:t>
      </w:r>
      <w:r w:rsidRPr="00F442D0">
        <w:t>，包括：</w:t>
      </w:r>
    </w:p>
    <w:p w14:paraId="6ACBD6A1" w14:textId="77777777" w:rsidR="00F442D0" w:rsidRPr="00F442D0" w:rsidRDefault="00F442D0" w:rsidP="00F442D0">
      <w:pPr>
        <w:numPr>
          <w:ilvl w:val="0"/>
          <w:numId w:val="64"/>
        </w:numPr>
      </w:pPr>
      <w:r w:rsidRPr="00F442D0">
        <w:t>精选《利维坦》《韩非子》《君主论》的简洁原文</w:t>
      </w:r>
      <w:r w:rsidRPr="00F442D0">
        <w:t>+</w:t>
      </w:r>
      <w:r w:rsidRPr="00F442D0">
        <w:t>释义</w:t>
      </w:r>
    </w:p>
    <w:p w14:paraId="28F5DA0C" w14:textId="77777777" w:rsidR="00F442D0" w:rsidRPr="00F442D0" w:rsidRDefault="00F442D0" w:rsidP="00F442D0">
      <w:pPr>
        <w:numPr>
          <w:ilvl w:val="0"/>
          <w:numId w:val="64"/>
        </w:numPr>
      </w:pPr>
      <w:r w:rsidRPr="00F442D0">
        <w:t>作文题目建议</w:t>
      </w:r>
      <w:r w:rsidRPr="00F442D0">
        <w:t>+</w:t>
      </w:r>
      <w:r w:rsidRPr="00F442D0">
        <w:t>结构模板</w:t>
      </w:r>
    </w:p>
    <w:p w14:paraId="7ABAC610" w14:textId="77777777" w:rsidR="00F442D0" w:rsidRPr="00F442D0" w:rsidRDefault="00F442D0" w:rsidP="00F442D0">
      <w:pPr>
        <w:numPr>
          <w:ilvl w:val="0"/>
          <w:numId w:val="64"/>
        </w:numPr>
      </w:pPr>
      <w:r w:rsidRPr="00F442D0">
        <w:t>提示问题引导她写出具体内容</w:t>
      </w:r>
    </w:p>
    <w:p w14:paraId="6A4D4D7E" w14:textId="77777777" w:rsidR="00F442D0" w:rsidRPr="00F442D0" w:rsidRDefault="00F442D0" w:rsidP="00F442D0">
      <w:pPr>
        <w:ind w:firstLine="0"/>
      </w:pPr>
      <w:r w:rsidRPr="00F442D0">
        <w:t>是否需要我帮你制作这份写作册子？</w:t>
      </w:r>
    </w:p>
    <w:p w14:paraId="4B01C7F7" w14:textId="77777777" w:rsidR="00F442D0" w:rsidRPr="000F0B04" w:rsidRDefault="00F442D0" w:rsidP="006F0F13">
      <w:pPr>
        <w:ind w:firstLine="0"/>
      </w:pPr>
    </w:p>
    <w:sectPr w:rsidR="00F442D0" w:rsidRPr="000F0B04" w:rsidSect="000F0B04">
      <w:pgSz w:w="15840" w:h="24480" w:code="3"/>
      <w:pgMar w:top="720" w:right="432" w:bottom="720" w:left="432" w:header="720" w:footer="720" w:gutter="0"/>
      <w:cols w:space="720"/>
      <w:docGrid w:linePitch="3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Serif">
    <w:panose1 w:val="00000000000000000000"/>
    <w:charset w:val="00"/>
    <w:family w:val="auto"/>
    <w:pitch w:val="variable"/>
    <w:sig w:usb0="A10000FF" w:usb1="5000667B" w:usb2="00000000" w:usb3="00000000" w:csb0="00000193" w:csb1="00000000"/>
  </w:font>
  <w:font w:name="Noto Serif SC">
    <w:panose1 w:val="02020200000000000000"/>
    <w:charset w:val="86"/>
    <w:family w:val="roman"/>
    <w:pitch w:val="variable"/>
    <w:sig w:usb0="20000287" w:usb1="2ADF3C10" w:usb2="00000016" w:usb3="00000000" w:csb0="00060107"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6B61"/>
    <w:multiLevelType w:val="multilevel"/>
    <w:tmpl w:val="599E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82D95"/>
    <w:multiLevelType w:val="multilevel"/>
    <w:tmpl w:val="CBB09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1735B"/>
    <w:multiLevelType w:val="multilevel"/>
    <w:tmpl w:val="6D0C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555E2"/>
    <w:multiLevelType w:val="hybridMultilevel"/>
    <w:tmpl w:val="AF560FC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543586"/>
    <w:multiLevelType w:val="multilevel"/>
    <w:tmpl w:val="0B088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94785E"/>
    <w:multiLevelType w:val="multilevel"/>
    <w:tmpl w:val="0A303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68497A"/>
    <w:multiLevelType w:val="multilevel"/>
    <w:tmpl w:val="22EC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02BDF"/>
    <w:multiLevelType w:val="multilevel"/>
    <w:tmpl w:val="AAB4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C06DDF"/>
    <w:multiLevelType w:val="multilevel"/>
    <w:tmpl w:val="93BA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DA08A1"/>
    <w:multiLevelType w:val="multilevel"/>
    <w:tmpl w:val="8098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D679DC"/>
    <w:multiLevelType w:val="multilevel"/>
    <w:tmpl w:val="751E7B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D10489"/>
    <w:multiLevelType w:val="multilevel"/>
    <w:tmpl w:val="7184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F33132"/>
    <w:multiLevelType w:val="multilevel"/>
    <w:tmpl w:val="0644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C32EA6"/>
    <w:multiLevelType w:val="multilevel"/>
    <w:tmpl w:val="C53E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9F3FDE"/>
    <w:multiLevelType w:val="multilevel"/>
    <w:tmpl w:val="EC88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D80F52"/>
    <w:multiLevelType w:val="multilevel"/>
    <w:tmpl w:val="E802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3D15A7"/>
    <w:multiLevelType w:val="multilevel"/>
    <w:tmpl w:val="D014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CE7987"/>
    <w:multiLevelType w:val="multilevel"/>
    <w:tmpl w:val="13004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856EA1"/>
    <w:multiLevelType w:val="multilevel"/>
    <w:tmpl w:val="C3FE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FB1565"/>
    <w:multiLevelType w:val="multilevel"/>
    <w:tmpl w:val="0536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602B48"/>
    <w:multiLevelType w:val="multilevel"/>
    <w:tmpl w:val="28E0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6F5BE9"/>
    <w:multiLevelType w:val="multilevel"/>
    <w:tmpl w:val="A48C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E34E96"/>
    <w:multiLevelType w:val="multilevel"/>
    <w:tmpl w:val="20EE8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893426"/>
    <w:multiLevelType w:val="multilevel"/>
    <w:tmpl w:val="8E54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882403"/>
    <w:multiLevelType w:val="multilevel"/>
    <w:tmpl w:val="83608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A434E5"/>
    <w:multiLevelType w:val="multilevel"/>
    <w:tmpl w:val="DD16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1154BF"/>
    <w:multiLevelType w:val="multilevel"/>
    <w:tmpl w:val="C75A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CC0DD2"/>
    <w:multiLevelType w:val="multilevel"/>
    <w:tmpl w:val="BFBA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E360EE"/>
    <w:multiLevelType w:val="multilevel"/>
    <w:tmpl w:val="B1663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B13A3A"/>
    <w:multiLevelType w:val="multilevel"/>
    <w:tmpl w:val="1830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F6064C"/>
    <w:multiLevelType w:val="multilevel"/>
    <w:tmpl w:val="6808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785CDB"/>
    <w:multiLevelType w:val="multilevel"/>
    <w:tmpl w:val="259E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7728CF"/>
    <w:multiLevelType w:val="multilevel"/>
    <w:tmpl w:val="7960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7E08F0"/>
    <w:multiLevelType w:val="multilevel"/>
    <w:tmpl w:val="0438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CC1FDD"/>
    <w:multiLevelType w:val="multilevel"/>
    <w:tmpl w:val="21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E14612"/>
    <w:multiLevelType w:val="multilevel"/>
    <w:tmpl w:val="E5904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0E6537"/>
    <w:multiLevelType w:val="multilevel"/>
    <w:tmpl w:val="6B58A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E490580"/>
    <w:multiLevelType w:val="multilevel"/>
    <w:tmpl w:val="7C6E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673FD8"/>
    <w:multiLevelType w:val="multilevel"/>
    <w:tmpl w:val="0566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555F7E"/>
    <w:multiLevelType w:val="multilevel"/>
    <w:tmpl w:val="70E0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210533"/>
    <w:multiLevelType w:val="multilevel"/>
    <w:tmpl w:val="6858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504143"/>
    <w:multiLevelType w:val="multilevel"/>
    <w:tmpl w:val="AC26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1829B0"/>
    <w:multiLevelType w:val="multilevel"/>
    <w:tmpl w:val="20C6D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7CA20EA"/>
    <w:multiLevelType w:val="multilevel"/>
    <w:tmpl w:val="F1EC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8352B2"/>
    <w:multiLevelType w:val="multilevel"/>
    <w:tmpl w:val="72D82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AB21AB5"/>
    <w:multiLevelType w:val="multilevel"/>
    <w:tmpl w:val="AA1C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575809"/>
    <w:multiLevelType w:val="multilevel"/>
    <w:tmpl w:val="1A68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F86C37"/>
    <w:multiLevelType w:val="multilevel"/>
    <w:tmpl w:val="7508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BE1506"/>
    <w:multiLevelType w:val="multilevel"/>
    <w:tmpl w:val="71D2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B50D40"/>
    <w:multiLevelType w:val="multilevel"/>
    <w:tmpl w:val="FA6A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E8041F"/>
    <w:multiLevelType w:val="multilevel"/>
    <w:tmpl w:val="7D02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10624F"/>
    <w:multiLevelType w:val="multilevel"/>
    <w:tmpl w:val="9DB6D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83327E"/>
    <w:multiLevelType w:val="multilevel"/>
    <w:tmpl w:val="8A3EE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CA12B06"/>
    <w:multiLevelType w:val="multilevel"/>
    <w:tmpl w:val="8464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FC514B"/>
    <w:multiLevelType w:val="multilevel"/>
    <w:tmpl w:val="D4A8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125AFB"/>
    <w:multiLevelType w:val="multilevel"/>
    <w:tmpl w:val="123C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4320A4"/>
    <w:multiLevelType w:val="multilevel"/>
    <w:tmpl w:val="C418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0D5C6C"/>
    <w:multiLevelType w:val="multilevel"/>
    <w:tmpl w:val="E0829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1D433A7"/>
    <w:multiLevelType w:val="multilevel"/>
    <w:tmpl w:val="B8DA1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42925C7"/>
    <w:multiLevelType w:val="multilevel"/>
    <w:tmpl w:val="DD16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2F7C76"/>
    <w:multiLevelType w:val="multilevel"/>
    <w:tmpl w:val="F78A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930FAC"/>
    <w:multiLevelType w:val="multilevel"/>
    <w:tmpl w:val="B552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967587"/>
    <w:multiLevelType w:val="multilevel"/>
    <w:tmpl w:val="0CA2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481926"/>
    <w:multiLevelType w:val="multilevel"/>
    <w:tmpl w:val="D420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9A928D4"/>
    <w:multiLevelType w:val="multilevel"/>
    <w:tmpl w:val="3228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829136">
    <w:abstractNumId w:val="35"/>
  </w:num>
  <w:num w:numId="2" w16cid:durableId="724762907">
    <w:abstractNumId w:val="14"/>
  </w:num>
  <w:num w:numId="3" w16cid:durableId="745342528">
    <w:abstractNumId w:val="11"/>
  </w:num>
  <w:num w:numId="4" w16cid:durableId="1589462394">
    <w:abstractNumId w:val="22"/>
  </w:num>
  <w:num w:numId="5" w16cid:durableId="1310208561">
    <w:abstractNumId w:val="8"/>
  </w:num>
  <w:num w:numId="6" w16cid:durableId="685912028">
    <w:abstractNumId w:val="20"/>
  </w:num>
  <w:num w:numId="7" w16cid:durableId="1446387932">
    <w:abstractNumId w:val="7"/>
  </w:num>
  <w:num w:numId="8" w16cid:durableId="790129980">
    <w:abstractNumId w:val="43"/>
  </w:num>
  <w:num w:numId="9" w16cid:durableId="2039042379">
    <w:abstractNumId w:val="63"/>
  </w:num>
  <w:num w:numId="10" w16cid:durableId="962077944">
    <w:abstractNumId w:val="51"/>
  </w:num>
  <w:num w:numId="11" w16cid:durableId="988434402">
    <w:abstractNumId w:val="44"/>
  </w:num>
  <w:num w:numId="12" w16cid:durableId="730468621">
    <w:abstractNumId w:val="24"/>
  </w:num>
  <w:num w:numId="13" w16cid:durableId="892738465">
    <w:abstractNumId w:val="42"/>
  </w:num>
  <w:num w:numId="14" w16cid:durableId="665938449">
    <w:abstractNumId w:val="38"/>
  </w:num>
  <w:num w:numId="15" w16cid:durableId="109395666">
    <w:abstractNumId w:val="53"/>
  </w:num>
  <w:num w:numId="16" w16cid:durableId="144858098">
    <w:abstractNumId w:val="36"/>
  </w:num>
  <w:num w:numId="17" w16cid:durableId="1048839789">
    <w:abstractNumId w:val="25"/>
  </w:num>
  <w:num w:numId="18" w16cid:durableId="1239704309">
    <w:abstractNumId w:val="19"/>
  </w:num>
  <w:num w:numId="19" w16cid:durableId="494536966">
    <w:abstractNumId w:val="33"/>
  </w:num>
  <w:num w:numId="20" w16cid:durableId="1124957465">
    <w:abstractNumId w:val="21"/>
  </w:num>
  <w:num w:numId="21" w16cid:durableId="954873380">
    <w:abstractNumId w:val="32"/>
  </w:num>
  <w:num w:numId="22" w16cid:durableId="1381444553">
    <w:abstractNumId w:val="1"/>
  </w:num>
  <w:num w:numId="23" w16cid:durableId="490027517">
    <w:abstractNumId w:val="55"/>
  </w:num>
  <w:num w:numId="24" w16cid:durableId="360126718">
    <w:abstractNumId w:val="40"/>
  </w:num>
  <w:num w:numId="25" w16cid:durableId="1854569855">
    <w:abstractNumId w:val="50"/>
  </w:num>
  <w:num w:numId="26" w16cid:durableId="1194805375">
    <w:abstractNumId w:val="37"/>
  </w:num>
  <w:num w:numId="27" w16cid:durableId="1212810587">
    <w:abstractNumId w:val="54"/>
  </w:num>
  <w:num w:numId="28" w16cid:durableId="641350251">
    <w:abstractNumId w:val="61"/>
  </w:num>
  <w:num w:numId="29" w16cid:durableId="102192390">
    <w:abstractNumId w:val="49"/>
  </w:num>
  <w:num w:numId="30" w16cid:durableId="1765489611">
    <w:abstractNumId w:val="34"/>
  </w:num>
  <w:num w:numId="31" w16cid:durableId="764811466">
    <w:abstractNumId w:val="10"/>
  </w:num>
  <w:num w:numId="32" w16cid:durableId="847715591">
    <w:abstractNumId w:val="26"/>
  </w:num>
  <w:num w:numId="33" w16cid:durableId="2087680140">
    <w:abstractNumId w:val="39"/>
  </w:num>
  <w:num w:numId="34" w16cid:durableId="1298416568">
    <w:abstractNumId w:val="62"/>
  </w:num>
  <w:num w:numId="35" w16cid:durableId="1713118448">
    <w:abstractNumId w:val="13"/>
  </w:num>
  <w:num w:numId="36" w16cid:durableId="843590870">
    <w:abstractNumId w:val="47"/>
  </w:num>
  <w:num w:numId="37" w16cid:durableId="259027217">
    <w:abstractNumId w:val="30"/>
  </w:num>
  <w:num w:numId="38" w16cid:durableId="1812795217">
    <w:abstractNumId w:val="64"/>
  </w:num>
  <w:num w:numId="39" w16cid:durableId="1328636234">
    <w:abstractNumId w:val="0"/>
  </w:num>
  <w:num w:numId="40" w16cid:durableId="1447263853">
    <w:abstractNumId w:val="5"/>
  </w:num>
  <w:num w:numId="41" w16cid:durableId="567762800">
    <w:abstractNumId w:val="48"/>
  </w:num>
  <w:num w:numId="42" w16cid:durableId="1735082924">
    <w:abstractNumId w:val="57"/>
  </w:num>
  <w:num w:numId="43" w16cid:durableId="1415854800">
    <w:abstractNumId w:val="45"/>
  </w:num>
  <w:num w:numId="44" w16cid:durableId="1884637416">
    <w:abstractNumId w:val="52"/>
  </w:num>
  <w:num w:numId="45" w16cid:durableId="300186967">
    <w:abstractNumId w:val="17"/>
  </w:num>
  <w:num w:numId="46" w16cid:durableId="1724593893">
    <w:abstractNumId w:val="41"/>
  </w:num>
  <w:num w:numId="47" w16cid:durableId="465469282">
    <w:abstractNumId w:val="18"/>
  </w:num>
  <w:num w:numId="48" w16cid:durableId="475227121">
    <w:abstractNumId w:val="12"/>
  </w:num>
  <w:num w:numId="49" w16cid:durableId="684138454">
    <w:abstractNumId w:val="56"/>
  </w:num>
  <w:num w:numId="50" w16cid:durableId="1210991828">
    <w:abstractNumId w:val="9"/>
  </w:num>
  <w:num w:numId="51" w16cid:durableId="791627841">
    <w:abstractNumId w:val="6"/>
  </w:num>
  <w:num w:numId="52" w16cid:durableId="1315182252">
    <w:abstractNumId w:val="15"/>
  </w:num>
  <w:num w:numId="53" w16cid:durableId="29762910">
    <w:abstractNumId w:val="60"/>
  </w:num>
  <w:num w:numId="54" w16cid:durableId="1234854911">
    <w:abstractNumId w:val="31"/>
  </w:num>
  <w:num w:numId="55" w16cid:durableId="362438740">
    <w:abstractNumId w:val="2"/>
  </w:num>
  <w:num w:numId="56" w16cid:durableId="1898466770">
    <w:abstractNumId w:val="27"/>
  </w:num>
  <w:num w:numId="57" w16cid:durableId="1971132281">
    <w:abstractNumId w:val="23"/>
  </w:num>
  <w:num w:numId="58" w16cid:durableId="192814780">
    <w:abstractNumId w:val="16"/>
  </w:num>
  <w:num w:numId="59" w16cid:durableId="1282036729">
    <w:abstractNumId w:val="46"/>
  </w:num>
  <w:num w:numId="60" w16cid:durableId="1373188878">
    <w:abstractNumId w:val="29"/>
  </w:num>
  <w:num w:numId="61" w16cid:durableId="19362685">
    <w:abstractNumId w:val="28"/>
  </w:num>
  <w:num w:numId="62" w16cid:durableId="492454515">
    <w:abstractNumId w:val="4"/>
  </w:num>
  <w:num w:numId="63" w16cid:durableId="37246213">
    <w:abstractNumId w:val="58"/>
  </w:num>
  <w:num w:numId="64" w16cid:durableId="286201236">
    <w:abstractNumId w:val="59"/>
  </w:num>
  <w:num w:numId="65" w16cid:durableId="9393352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069"/>
    <w:rsid w:val="000A7523"/>
    <w:rsid w:val="000F0B04"/>
    <w:rsid w:val="001448D0"/>
    <w:rsid w:val="00161025"/>
    <w:rsid w:val="001F0619"/>
    <w:rsid w:val="00205A35"/>
    <w:rsid w:val="00262EDC"/>
    <w:rsid w:val="002C5069"/>
    <w:rsid w:val="003006F8"/>
    <w:rsid w:val="003124BB"/>
    <w:rsid w:val="0032397E"/>
    <w:rsid w:val="00332FB0"/>
    <w:rsid w:val="00377BD0"/>
    <w:rsid w:val="00426FCE"/>
    <w:rsid w:val="004D10AE"/>
    <w:rsid w:val="0050252C"/>
    <w:rsid w:val="0052396B"/>
    <w:rsid w:val="0055156C"/>
    <w:rsid w:val="0057500A"/>
    <w:rsid w:val="005A5DAF"/>
    <w:rsid w:val="005C166D"/>
    <w:rsid w:val="005F4C69"/>
    <w:rsid w:val="0066274C"/>
    <w:rsid w:val="006D3DAA"/>
    <w:rsid w:val="006F0F13"/>
    <w:rsid w:val="00727050"/>
    <w:rsid w:val="00744A8B"/>
    <w:rsid w:val="007763EF"/>
    <w:rsid w:val="007F467E"/>
    <w:rsid w:val="00810AB5"/>
    <w:rsid w:val="008345E3"/>
    <w:rsid w:val="008431D9"/>
    <w:rsid w:val="008A141A"/>
    <w:rsid w:val="009C0ED8"/>
    <w:rsid w:val="00A46AF1"/>
    <w:rsid w:val="00A77D5C"/>
    <w:rsid w:val="00AE37DB"/>
    <w:rsid w:val="00B635E3"/>
    <w:rsid w:val="00BB6C3B"/>
    <w:rsid w:val="00C36E18"/>
    <w:rsid w:val="00C47EBD"/>
    <w:rsid w:val="00C83CCF"/>
    <w:rsid w:val="00CA5E2D"/>
    <w:rsid w:val="00E35ABB"/>
    <w:rsid w:val="00E56719"/>
    <w:rsid w:val="00EF1ED4"/>
    <w:rsid w:val="00F10ABF"/>
    <w:rsid w:val="00F12318"/>
    <w:rsid w:val="00F442D0"/>
    <w:rsid w:val="00FD34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55941"/>
  <w15:chartTrackingRefBased/>
  <w15:docId w15:val="{536D6864-8CFD-4594-8D07-BA25ED02F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Serif" w:eastAsia="Noto Serif SC" w:hAnsi="Roboto Serif" w:cs="Times New Roman"/>
        <w:w w:val="105"/>
        <w:sz w:val="28"/>
        <w:szCs w:val="22"/>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DAF"/>
    <w:pPr>
      <w:widowControl w:val="0"/>
      <w:autoSpaceDE w:val="0"/>
      <w:autoSpaceDN w:val="0"/>
      <w:spacing w:after="0" w:line="240" w:lineRule="auto"/>
      <w:ind w:firstLine="720"/>
    </w:pPr>
  </w:style>
  <w:style w:type="paragraph" w:styleId="Heading1">
    <w:name w:val="heading 1"/>
    <w:basedOn w:val="Normal"/>
    <w:next w:val="Normal"/>
    <w:link w:val="Heading1Char"/>
    <w:uiPriority w:val="9"/>
    <w:qFormat/>
    <w:rsid w:val="006F0F13"/>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6F0F13"/>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6F0F13"/>
    <w:pPr>
      <w:keepNext/>
      <w:keepLines/>
      <w:spacing w:before="4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6F0F13"/>
    <w:pPr>
      <w:keepNext/>
      <w:keepLines/>
      <w:spacing w:before="4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F0F13"/>
    <w:pPr>
      <w:keepNext/>
      <w:keepLines/>
      <w:spacing w:before="4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6F0F13"/>
    <w:pPr>
      <w:keepNext/>
      <w:keepLines/>
      <w:spacing w:before="40"/>
      <w:outlineLvl w:val="5"/>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77BD0"/>
    <w:rPr>
      <w:sz w:val="16"/>
      <w:szCs w:val="16"/>
    </w:rPr>
  </w:style>
  <w:style w:type="paragraph" w:styleId="CommentText">
    <w:name w:val="annotation text"/>
    <w:basedOn w:val="Normal"/>
    <w:link w:val="CommentTextChar"/>
    <w:uiPriority w:val="99"/>
    <w:semiHidden/>
    <w:unhideWhenUsed/>
    <w:rsid w:val="00377BD0"/>
    <w:rPr>
      <w:sz w:val="20"/>
      <w:szCs w:val="20"/>
    </w:rPr>
  </w:style>
  <w:style w:type="character" w:customStyle="1" w:styleId="CommentTextChar">
    <w:name w:val="Comment Text Char"/>
    <w:basedOn w:val="DefaultParagraphFont"/>
    <w:link w:val="CommentText"/>
    <w:uiPriority w:val="99"/>
    <w:semiHidden/>
    <w:rsid w:val="00377BD0"/>
    <w:rPr>
      <w:sz w:val="20"/>
      <w:szCs w:val="20"/>
    </w:rPr>
  </w:style>
  <w:style w:type="paragraph" w:styleId="CommentSubject">
    <w:name w:val="annotation subject"/>
    <w:basedOn w:val="CommentText"/>
    <w:next w:val="CommentText"/>
    <w:link w:val="CommentSubjectChar"/>
    <w:uiPriority w:val="99"/>
    <w:semiHidden/>
    <w:unhideWhenUsed/>
    <w:rsid w:val="00377BD0"/>
    <w:rPr>
      <w:b/>
      <w:bCs/>
    </w:rPr>
  </w:style>
  <w:style w:type="character" w:customStyle="1" w:styleId="CommentSubjectChar">
    <w:name w:val="Comment Subject Char"/>
    <w:basedOn w:val="CommentTextChar"/>
    <w:link w:val="CommentSubject"/>
    <w:uiPriority w:val="99"/>
    <w:semiHidden/>
    <w:rsid w:val="00377BD0"/>
    <w:rPr>
      <w:b/>
      <w:bCs/>
      <w:sz w:val="20"/>
      <w:szCs w:val="20"/>
    </w:rPr>
  </w:style>
  <w:style w:type="table" w:styleId="TableGrid">
    <w:name w:val="Table Grid"/>
    <w:basedOn w:val="TableNormal"/>
    <w:uiPriority w:val="39"/>
    <w:rsid w:val="00332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F0F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0F13"/>
    <w:rPr>
      <w:rFonts w:asciiTheme="majorHAnsi" w:eastAsiaTheme="majorEastAsia" w:hAnsiTheme="majorHAnsi" w:cstheme="majorBidi"/>
      <w:color w:val="0A2F40" w:themeColor="accent1" w:themeShade="7F"/>
      <w:sz w:val="24"/>
      <w:szCs w:val="24"/>
    </w:rPr>
  </w:style>
  <w:style w:type="character" w:customStyle="1" w:styleId="Heading2Char">
    <w:name w:val="Heading 2 Char"/>
    <w:basedOn w:val="DefaultParagraphFont"/>
    <w:link w:val="Heading2"/>
    <w:uiPriority w:val="9"/>
    <w:semiHidden/>
    <w:rsid w:val="006F0F13"/>
    <w:rPr>
      <w:rFonts w:asciiTheme="majorHAnsi" w:eastAsiaTheme="majorEastAsia" w:hAnsiTheme="majorHAnsi" w:cstheme="majorBidi"/>
      <w:color w:val="0F4761" w:themeColor="accent1" w:themeShade="BF"/>
      <w:sz w:val="26"/>
      <w:szCs w:val="26"/>
    </w:rPr>
  </w:style>
  <w:style w:type="character" w:customStyle="1" w:styleId="Heading4Char">
    <w:name w:val="Heading 4 Char"/>
    <w:basedOn w:val="DefaultParagraphFont"/>
    <w:link w:val="Heading4"/>
    <w:uiPriority w:val="9"/>
    <w:semiHidden/>
    <w:rsid w:val="006F0F13"/>
    <w:rPr>
      <w:rFonts w:asciiTheme="majorHAnsi" w:eastAsiaTheme="majorEastAsia" w:hAnsiTheme="majorHAnsi" w:cstheme="majorBidi"/>
      <w:i/>
      <w:iCs/>
      <w:color w:val="0F4761" w:themeColor="accent1" w:themeShade="BF"/>
    </w:rPr>
  </w:style>
  <w:style w:type="character" w:customStyle="1" w:styleId="Heading5Char">
    <w:name w:val="Heading 5 Char"/>
    <w:basedOn w:val="DefaultParagraphFont"/>
    <w:link w:val="Heading5"/>
    <w:uiPriority w:val="9"/>
    <w:semiHidden/>
    <w:rsid w:val="006F0F13"/>
    <w:rPr>
      <w:rFonts w:asciiTheme="majorHAnsi" w:eastAsiaTheme="majorEastAsia" w:hAnsiTheme="majorHAnsi" w:cstheme="majorBidi"/>
      <w:color w:val="0F4761" w:themeColor="accent1" w:themeShade="BF"/>
    </w:rPr>
  </w:style>
  <w:style w:type="character" w:customStyle="1" w:styleId="Heading6Char">
    <w:name w:val="Heading 6 Char"/>
    <w:basedOn w:val="DefaultParagraphFont"/>
    <w:link w:val="Heading6"/>
    <w:uiPriority w:val="9"/>
    <w:semiHidden/>
    <w:rsid w:val="006F0F13"/>
    <w:rPr>
      <w:rFonts w:asciiTheme="majorHAnsi" w:eastAsiaTheme="majorEastAsia" w:hAnsiTheme="majorHAnsi" w:cstheme="majorBidi"/>
      <w:color w:val="0A2F40" w:themeColor="accent1" w:themeShade="7F"/>
    </w:rPr>
  </w:style>
  <w:style w:type="character" w:styleId="Hyperlink">
    <w:name w:val="Hyperlink"/>
    <w:basedOn w:val="DefaultParagraphFont"/>
    <w:uiPriority w:val="99"/>
    <w:unhideWhenUsed/>
    <w:rsid w:val="0032397E"/>
    <w:rPr>
      <w:color w:val="467886" w:themeColor="hyperlink"/>
      <w:u w:val="single"/>
    </w:rPr>
  </w:style>
  <w:style w:type="character" w:styleId="UnresolvedMention">
    <w:name w:val="Unresolved Mention"/>
    <w:basedOn w:val="DefaultParagraphFont"/>
    <w:uiPriority w:val="99"/>
    <w:semiHidden/>
    <w:unhideWhenUsed/>
    <w:rsid w:val="0032397E"/>
    <w:rPr>
      <w:color w:val="605E5C"/>
      <w:shd w:val="clear" w:color="auto" w:fill="E1DFDD"/>
    </w:rPr>
  </w:style>
  <w:style w:type="paragraph" w:styleId="ListParagraph">
    <w:name w:val="List Paragraph"/>
    <w:basedOn w:val="Normal"/>
    <w:uiPriority w:val="34"/>
    <w:qFormat/>
    <w:rsid w:val="008A1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4011">
      <w:bodyDiv w:val="1"/>
      <w:marLeft w:val="0"/>
      <w:marRight w:val="0"/>
      <w:marTop w:val="0"/>
      <w:marBottom w:val="0"/>
      <w:divBdr>
        <w:top w:val="none" w:sz="0" w:space="0" w:color="auto"/>
        <w:left w:val="none" w:sz="0" w:space="0" w:color="auto"/>
        <w:bottom w:val="none" w:sz="0" w:space="0" w:color="auto"/>
        <w:right w:val="none" w:sz="0" w:space="0" w:color="auto"/>
      </w:divBdr>
    </w:div>
    <w:div w:id="139350369">
      <w:bodyDiv w:val="1"/>
      <w:marLeft w:val="0"/>
      <w:marRight w:val="0"/>
      <w:marTop w:val="0"/>
      <w:marBottom w:val="0"/>
      <w:divBdr>
        <w:top w:val="none" w:sz="0" w:space="0" w:color="auto"/>
        <w:left w:val="none" w:sz="0" w:space="0" w:color="auto"/>
        <w:bottom w:val="none" w:sz="0" w:space="0" w:color="auto"/>
        <w:right w:val="none" w:sz="0" w:space="0" w:color="auto"/>
      </w:divBdr>
      <w:divsChild>
        <w:div w:id="2025932248">
          <w:marLeft w:val="0"/>
          <w:marRight w:val="0"/>
          <w:marTop w:val="0"/>
          <w:marBottom w:val="0"/>
          <w:divBdr>
            <w:top w:val="none" w:sz="0" w:space="0" w:color="auto"/>
            <w:left w:val="none" w:sz="0" w:space="0" w:color="auto"/>
            <w:bottom w:val="none" w:sz="0" w:space="0" w:color="auto"/>
            <w:right w:val="none" w:sz="0" w:space="0" w:color="auto"/>
          </w:divBdr>
          <w:divsChild>
            <w:div w:id="856625196">
              <w:marLeft w:val="0"/>
              <w:marRight w:val="0"/>
              <w:marTop w:val="0"/>
              <w:marBottom w:val="0"/>
              <w:divBdr>
                <w:top w:val="none" w:sz="0" w:space="0" w:color="auto"/>
                <w:left w:val="none" w:sz="0" w:space="0" w:color="auto"/>
                <w:bottom w:val="none" w:sz="0" w:space="0" w:color="auto"/>
                <w:right w:val="none" w:sz="0" w:space="0" w:color="auto"/>
              </w:divBdr>
              <w:divsChild>
                <w:div w:id="2035615929">
                  <w:marLeft w:val="0"/>
                  <w:marRight w:val="0"/>
                  <w:marTop w:val="0"/>
                  <w:marBottom w:val="0"/>
                  <w:divBdr>
                    <w:top w:val="none" w:sz="0" w:space="0" w:color="auto"/>
                    <w:left w:val="none" w:sz="0" w:space="0" w:color="auto"/>
                    <w:bottom w:val="none" w:sz="0" w:space="0" w:color="auto"/>
                    <w:right w:val="none" w:sz="0" w:space="0" w:color="auto"/>
                  </w:divBdr>
                  <w:divsChild>
                    <w:div w:id="151727244">
                      <w:marLeft w:val="0"/>
                      <w:marRight w:val="0"/>
                      <w:marTop w:val="0"/>
                      <w:marBottom w:val="0"/>
                      <w:divBdr>
                        <w:top w:val="none" w:sz="0" w:space="0" w:color="auto"/>
                        <w:left w:val="none" w:sz="0" w:space="0" w:color="auto"/>
                        <w:bottom w:val="none" w:sz="0" w:space="0" w:color="auto"/>
                        <w:right w:val="none" w:sz="0" w:space="0" w:color="auto"/>
                      </w:divBdr>
                      <w:divsChild>
                        <w:div w:id="306591031">
                          <w:marLeft w:val="0"/>
                          <w:marRight w:val="0"/>
                          <w:marTop w:val="0"/>
                          <w:marBottom w:val="0"/>
                          <w:divBdr>
                            <w:top w:val="none" w:sz="0" w:space="0" w:color="auto"/>
                            <w:left w:val="none" w:sz="0" w:space="0" w:color="auto"/>
                            <w:bottom w:val="none" w:sz="0" w:space="0" w:color="auto"/>
                            <w:right w:val="none" w:sz="0" w:space="0" w:color="auto"/>
                          </w:divBdr>
                          <w:divsChild>
                            <w:div w:id="206112949">
                              <w:marLeft w:val="0"/>
                              <w:marRight w:val="0"/>
                              <w:marTop w:val="0"/>
                              <w:marBottom w:val="0"/>
                              <w:divBdr>
                                <w:top w:val="none" w:sz="0" w:space="0" w:color="auto"/>
                                <w:left w:val="none" w:sz="0" w:space="0" w:color="auto"/>
                                <w:bottom w:val="none" w:sz="0" w:space="0" w:color="auto"/>
                                <w:right w:val="none" w:sz="0" w:space="0" w:color="auto"/>
                              </w:divBdr>
                              <w:divsChild>
                                <w:div w:id="482739564">
                                  <w:marLeft w:val="0"/>
                                  <w:marRight w:val="0"/>
                                  <w:marTop w:val="0"/>
                                  <w:marBottom w:val="0"/>
                                  <w:divBdr>
                                    <w:top w:val="none" w:sz="0" w:space="0" w:color="auto"/>
                                    <w:left w:val="none" w:sz="0" w:space="0" w:color="auto"/>
                                    <w:bottom w:val="none" w:sz="0" w:space="0" w:color="auto"/>
                                    <w:right w:val="none" w:sz="0" w:space="0" w:color="auto"/>
                                  </w:divBdr>
                                  <w:divsChild>
                                    <w:div w:id="667052267">
                                      <w:marLeft w:val="0"/>
                                      <w:marRight w:val="0"/>
                                      <w:marTop w:val="0"/>
                                      <w:marBottom w:val="0"/>
                                      <w:divBdr>
                                        <w:top w:val="none" w:sz="0" w:space="0" w:color="auto"/>
                                        <w:left w:val="none" w:sz="0" w:space="0" w:color="auto"/>
                                        <w:bottom w:val="none" w:sz="0" w:space="0" w:color="auto"/>
                                        <w:right w:val="none" w:sz="0" w:space="0" w:color="auto"/>
                                      </w:divBdr>
                                      <w:divsChild>
                                        <w:div w:id="160564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995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760758">
                                          <w:marLeft w:val="0"/>
                                          <w:marRight w:val="0"/>
                                          <w:marTop w:val="0"/>
                                          <w:marBottom w:val="0"/>
                                          <w:divBdr>
                                            <w:top w:val="none" w:sz="0" w:space="0" w:color="auto"/>
                                            <w:left w:val="none" w:sz="0" w:space="0" w:color="auto"/>
                                            <w:bottom w:val="none" w:sz="0" w:space="0" w:color="auto"/>
                                            <w:right w:val="none" w:sz="0" w:space="0" w:color="auto"/>
                                          </w:divBdr>
                                          <w:divsChild>
                                            <w:div w:id="11107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795598">
      <w:bodyDiv w:val="1"/>
      <w:marLeft w:val="0"/>
      <w:marRight w:val="0"/>
      <w:marTop w:val="0"/>
      <w:marBottom w:val="0"/>
      <w:divBdr>
        <w:top w:val="none" w:sz="0" w:space="0" w:color="auto"/>
        <w:left w:val="none" w:sz="0" w:space="0" w:color="auto"/>
        <w:bottom w:val="none" w:sz="0" w:space="0" w:color="auto"/>
        <w:right w:val="none" w:sz="0" w:space="0" w:color="auto"/>
      </w:divBdr>
      <w:divsChild>
        <w:div w:id="685517934">
          <w:marLeft w:val="0"/>
          <w:marRight w:val="0"/>
          <w:marTop w:val="0"/>
          <w:marBottom w:val="0"/>
          <w:divBdr>
            <w:top w:val="none" w:sz="0" w:space="0" w:color="auto"/>
            <w:left w:val="none" w:sz="0" w:space="0" w:color="auto"/>
            <w:bottom w:val="none" w:sz="0" w:space="0" w:color="auto"/>
            <w:right w:val="none" w:sz="0" w:space="0" w:color="auto"/>
          </w:divBdr>
          <w:divsChild>
            <w:div w:id="1689331766">
              <w:marLeft w:val="0"/>
              <w:marRight w:val="0"/>
              <w:marTop w:val="0"/>
              <w:marBottom w:val="0"/>
              <w:divBdr>
                <w:top w:val="none" w:sz="0" w:space="0" w:color="auto"/>
                <w:left w:val="none" w:sz="0" w:space="0" w:color="auto"/>
                <w:bottom w:val="none" w:sz="0" w:space="0" w:color="auto"/>
                <w:right w:val="none" w:sz="0" w:space="0" w:color="auto"/>
              </w:divBdr>
              <w:divsChild>
                <w:div w:id="1488941603">
                  <w:marLeft w:val="0"/>
                  <w:marRight w:val="0"/>
                  <w:marTop w:val="0"/>
                  <w:marBottom w:val="0"/>
                  <w:divBdr>
                    <w:top w:val="none" w:sz="0" w:space="0" w:color="auto"/>
                    <w:left w:val="none" w:sz="0" w:space="0" w:color="auto"/>
                    <w:bottom w:val="none" w:sz="0" w:space="0" w:color="auto"/>
                    <w:right w:val="none" w:sz="0" w:space="0" w:color="auto"/>
                  </w:divBdr>
                  <w:divsChild>
                    <w:div w:id="190458922">
                      <w:marLeft w:val="0"/>
                      <w:marRight w:val="0"/>
                      <w:marTop w:val="0"/>
                      <w:marBottom w:val="0"/>
                      <w:divBdr>
                        <w:top w:val="none" w:sz="0" w:space="0" w:color="auto"/>
                        <w:left w:val="none" w:sz="0" w:space="0" w:color="auto"/>
                        <w:bottom w:val="none" w:sz="0" w:space="0" w:color="auto"/>
                        <w:right w:val="none" w:sz="0" w:space="0" w:color="auto"/>
                      </w:divBdr>
                      <w:divsChild>
                        <w:div w:id="780078041">
                          <w:marLeft w:val="0"/>
                          <w:marRight w:val="0"/>
                          <w:marTop w:val="0"/>
                          <w:marBottom w:val="0"/>
                          <w:divBdr>
                            <w:top w:val="none" w:sz="0" w:space="0" w:color="auto"/>
                            <w:left w:val="none" w:sz="0" w:space="0" w:color="auto"/>
                            <w:bottom w:val="none" w:sz="0" w:space="0" w:color="auto"/>
                            <w:right w:val="none" w:sz="0" w:space="0" w:color="auto"/>
                          </w:divBdr>
                          <w:divsChild>
                            <w:div w:id="1739740214">
                              <w:marLeft w:val="0"/>
                              <w:marRight w:val="0"/>
                              <w:marTop w:val="0"/>
                              <w:marBottom w:val="0"/>
                              <w:divBdr>
                                <w:top w:val="none" w:sz="0" w:space="0" w:color="auto"/>
                                <w:left w:val="none" w:sz="0" w:space="0" w:color="auto"/>
                                <w:bottom w:val="none" w:sz="0" w:space="0" w:color="auto"/>
                                <w:right w:val="none" w:sz="0" w:space="0" w:color="auto"/>
                              </w:divBdr>
                              <w:divsChild>
                                <w:div w:id="968820986">
                                  <w:marLeft w:val="0"/>
                                  <w:marRight w:val="0"/>
                                  <w:marTop w:val="0"/>
                                  <w:marBottom w:val="0"/>
                                  <w:divBdr>
                                    <w:top w:val="none" w:sz="0" w:space="0" w:color="auto"/>
                                    <w:left w:val="none" w:sz="0" w:space="0" w:color="auto"/>
                                    <w:bottom w:val="none" w:sz="0" w:space="0" w:color="auto"/>
                                    <w:right w:val="none" w:sz="0" w:space="0" w:color="auto"/>
                                  </w:divBdr>
                                  <w:divsChild>
                                    <w:div w:id="382759278">
                                      <w:marLeft w:val="0"/>
                                      <w:marRight w:val="0"/>
                                      <w:marTop w:val="0"/>
                                      <w:marBottom w:val="0"/>
                                      <w:divBdr>
                                        <w:top w:val="none" w:sz="0" w:space="0" w:color="auto"/>
                                        <w:left w:val="none" w:sz="0" w:space="0" w:color="auto"/>
                                        <w:bottom w:val="none" w:sz="0" w:space="0" w:color="auto"/>
                                        <w:right w:val="none" w:sz="0" w:space="0" w:color="auto"/>
                                      </w:divBdr>
                                      <w:divsChild>
                                        <w:div w:id="1132096414">
                                          <w:marLeft w:val="0"/>
                                          <w:marRight w:val="0"/>
                                          <w:marTop w:val="0"/>
                                          <w:marBottom w:val="0"/>
                                          <w:divBdr>
                                            <w:top w:val="none" w:sz="0" w:space="0" w:color="auto"/>
                                            <w:left w:val="none" w:sz="0" w:space="0" w:color="auto"/>
                                            <w:bottom w:val="none" w:sz="0" w:space="0" w:color="auto"/>
                                            <w:right w:val="none" w:sz="0" w:space="0" w:color="auto"/>
                                          </w:divBdr>
                                          <w:divsChild>
                                            <w:div w:id="87433143">
                                              <w:marLeft w:val="0"/>
                                              <w:marRight w:val="0"/>
                                              <w:marTop w:val="0"/>
                                              <w:marBottom w:val="0"/>
                                              <w:divBdr>
                                                <w:top w:val="none" w:sz="0" w:space="0" w:color="auto"/>
                                                <w:left w:val="none" w:sz="0" w:space="0" w:color="auto"/>
                                                <w:bottom w:val="none" w:sz="0" w:space="0" w:color="auto"/>
                                                <w:right w:val="none" w:sz="0" w:space="0" w:color="auto"/>
                                              </w:divBdr>
                                            </w:div>
                                          </w:divsChild>
                                        </w:div>
                                        <w:div w:id="1576550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185379">
                                          <w:marLeft w:val="0"/>
                                          <w:marRight w:val="0"/>
                                          <w:marTop w:val="0"/>
                                          <w:marBottom w:val="0"/>
                                          <w:divBdr>
                                            <w:top w:val="none" w:sz="0" w:space="0" w:color="auto"/>
                                            <w:left w:val="none" w:sz="0" w:space="0" w:color="auto"/>
                                            <w:bottom w:val="none" w:sz="0" w:space="0" w:color="auto"/>
                                            <w:right w:val="none" w:sz="0" w:space="0" w:color="auto"/>
                                          </w:divBdr>
                                          <w:divsChild>
                                            <w:div w:id="1324970972">
                                              <w:marLeft w:val="0"/>
                                              <w:marRight w:val="0"/>
                                              <w:marTop w:val="0"/>
                                              <w:marBottom w:val="0"/>
                                              <w:divBdr>
                                                <w:top w:val="none" w:sz="0" w:space="0" w:color="auto"/>
                                                <w:left w:val="none" w:sz="0" w:space="0" w:color="auto"/>
                                                <w:bottom w:val="none" w:sz="0" w:space="0" w:color="auto"/>
                                                <w:right w:val="none" w:sz="0" w:space="0" w:color="auto"/>
                                              </w:divBdr>
                                            </w:div>
                                          </w:divsChild>
                                        </w:div>
                                        <w:div w:id="976449883">
                                          <w:blockQuote w:val="1"/>
                                          <w:marLeft w:val="720"/>
                                          <w:marRight w:val="720"/>
                                          <w:marTop w:val="100"/>
                                          <w:marBottom w:val="100"/>
                                          <w:divBdr>
                                            <w:top w:val="none" w:sz="0" w:space="0" w:color="auto"/>
                                            <w:left w:val="none" w:sz="0" w:space="0" w:color="auto"/>
                                            <w:bottom w:val="none" w:sz="0" w:space="0" w:color="auto"/>
                                            <w:right w:val="none" w:sz="0" w:space="0" w:color="auto"/>
                                          </w:divBdr>
                                        </w:div>
                                        <w:div w:id="340545802">
                                          <w:marLeft w:val="0"/>
                                          <w:marRight w:val="0"/>
                                          <w:marTop w:val="0"/>
                                          <w:marBottom w:val="0"/>
                                          <w:divBdr>
                                            <w:top w:val="none" w:sz="0" w:space="0" w:color="auto"/>
                                            <w:left w:val="none" w:sz="0" w:space="0" w:color="auto"/>
                                            <w:bottom w:val="none" w:sz="0" w:space="0" w:color="auto"/>
                                            <w:right w:val="none" w:sz="0" w:space="0" w:color="auto"/>
                                          </w:divBdr>
                                          <w:divsChild>
                                            <w:div w:id="18028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739052">
      <w:bodyDiv w:val="1"/>
      <w:marLeft w:val="0"/>
      <w:marRight w:val="0"/>
      <w:marTop w:val="0"/>
      <w:marBottom w:val="0"/>
      <w:divBdr>
        <w:top w:val="none" w:sz="0" w:space="0" w:color="auto"/>
        <w:left w:val="none" w:sz="0" w:space="0" w:color="auto"/>
        <w:bottom w:val="none" w:sz="0" w:space="0" w:color="auto"/>
        <w:right w:val="none" w:sz="0" w:space="0" w:color="auto"/>
      </w:divBdr>
    </w:div>
    <w:div w:id="229274200">
      <w:bodyDiv w:val="1"/>
      <w:marLeft w:val="0"/>
      <w:marRight w:val="0"/>
      <w:marTop w:val="0"/>
      <w:marBottom w:val="0"/>
      <w:divBdr>
        <w:top w:val="none" w:sz="0" w:space="0" w:color="auto"/>
        <w:left w:val="none" w:sz="0" w:space="0" w:color="auto"/>
        <w:bottom w:val="none" w:sz="0" w:space="0" w:color="auto"/>
        <w:right w:val="none" w:sz="0" w:space="0" w:color="auto"/>
      </w:divBdr>
      <w:divsChild>
        <w:div w:id="2139489285">
          <w:marLeft w:val="0"/>
          <w:marRight w:val="0"/>
          <w:marTop w:val="0"/>
          <w:marBottom w:val="0"/>
          <w:divBdr>
            <w:top w:val="none" w:sz="0" w:space="0" w:color="auto"/>
            <w:left w:val="none" w:sz="0" w:space="0" w:color="auto"/>
            <w:bottom w:val="none" w:sz="0" w:space="0" w:color="auto"/>
            <w:right w:val="none" w:sz="0" w:space="0" w:color="auto"/>
          </w:divBdr>
          <w:divsChild>
            <w:div w:id="1757284936">
              <w:marLeft w:val="0"/>
              <w:marRight w:val="0"/>
              <w:marTop w:val="0"/>
              <w:marBottom w:val="0"/>
              <w:divBdr>
                <w:top w:val="none" w:sz="0" w:space="0" w:color="auto"/>
                <w:left w:val="none" w:sz="0" w:space="0" w:color="auto"/>
                <w:bottom w:val="none" w:sz="0" w:space="0" w:color="auto"/>
                <w:right w:val="none" w:sz="0" w:space="0" w:color="auto"/>
              </w:divBdr>
              <w:divsChild>
                <w:div w:id="1313019855">
                  <w:marLeft w:val="0"/>
                  <w:marRight w:val="0"/>
                  <w:marTop w:val="0"/>
                  <w:marBottom w:val="0"/>
                  <w:divBdr>
                    <w:top w:val="none" w:sz="0" w:space="0" w:color="auto"/>
                    <w:left w:val="none" w:sz="0" w:space="0" w:color="auto"/>
                    <w:bottom w:val="none" w:sz="0" w:space="0" w:color="auto"/>
                    <w:right w:val="none" w:sz="0" w:space="0" w:color="auto"/>
                  </w:divBdr>
                  <w:divsChild>
                    <w:div w:id="76291389">
                      <w:marLeft w:val="0"/>
                      <w:marRight w:val="0"/>
                      <w:marTop w:val="0"/>
                      <w:marBottom w:val="0"/>
                      <w:divBdr>
                        <w:top w:val="none" w:sz="0" w:space="0" w:color="auto"/>
                        <w:left w:val="none" w:sz="0" w:space="0" w:color="auto"/>
                        <w:bottom w:val="none" w:sz="0" w:space="0" w:color="auto"/>
                        <w:right w:val="none" w:sz="0" w:space="0" w:color="auto"/>
                      </w:divBdr>
                      <w:divsChild>
                        <w:div w:id="2118400748">
                          <w:marLeft w:val="0"/>
                          <w:marRight w:val="0"/>
                          <w:marTop w:val="0"/>
                          <w:marBottom w:val="0"/>
                          <w:divBdr>
                            <w:top w:val="none" w:sz="0" w:space="0" w:color="auto"/>
                            <w:left w:val="none" w:sz="0" w:space="0" w:color="auto"/>
                            <w:bottom w:val="none" w:sz="0" w:space="0" w:color="auto"/>
                            <w:right w:val="none" w:sz="0" w:space="0" w:color="auto"/>
                          </w:divBdr>
                          <w:divsChild>
                            <w:div w:id="221066217">
                              <w:marLeft w:val="0"/>
                              <w:marRight w:val="0"/>
                              <w:marTop w:val="0"/>
                              <w:marBottom w:val="0"/>
                              <w:divBdr>
                                <w:top w:val="none" w:sz="0" w:space="0" w:color="auto"/>
                                <w:left w:val="none" w:sz="0" w:space="0" w:color="auto"/>
                                <w:bottom w:val="none" w:sz="0" w:space="0" w:color="auto"/>
                                <w:right w:val="none" w:sz="0" w:space="0" w:color="auto"/>
                              </w:divBdr>
                              <w:divsChild>
                                <w:div w:id="1884830047">
                                  <w:marLeft w:val="0"/>
                                  <w:marRight w:val="0"/>
                                  <w:marTop w:val="0"/>
                                  <w:marBottom w:val="0"/>
                                  <w:divBdr>
                                    <w:top w:val="none" w:sz="0" w:space="0" w:color="auto"/>
                                    <w:left w:val="none" w:sz="0" w:space="0" w:color="auto"/>
                                    <w:bottom w:val="none" w:sz="0" w:space="0" w:color="auto"/>
                                    <w:right w:val="none" w:sz="0" w:space="0" w:color="auto"/>
                                  </w:divBdr>
                                  <w:divsChild>
                                    <w:div w:id="1532106283">
                                      <w:marLeft w:val="0"/>
                                      <w:marRight w:val="0"/>
                                      <w:marTop w:val="0"/>
                                      <w:marBottom w:val="0"/>
                                      <w:divBdr>
                                        <w:top w:val="none" w:sz="0" w:space="0" w:color="auto"/>
                                        <w:left w:val="none" w:sz="0" w:space="0" w:color="auto"/>
                                        <w:bottom w:val="none" w:sz="0" w:space="0" w:color="auto"/>
                                        <w:right w:val="none" w:sz="0" w:space="0" w:color="auto"/>
                                      </w:divBdr>
                                      <w:divsChild>
                                        <w:div w:id="1939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3704857">
          <w:marLeft w:val="0"/>
          <w:marRight w:val="0"/>
          <w:marTop w:val="0"/>
          <w:marBottom w:val="0"/>
          <w:divBdr>
            <w:top w:val="none" w:sz="0" w:space="0" w:color="auto"/>
            <w:left w:val="none" w:sz="0" w:space="0" w:color="auto"/>
            <w:bottom w:val="none" w:sz="0" w:space="0" w:color="auto"/>
            <w:right w:val="none" w:sz="0" w:space="0" w:color="auto"/>
          </w:divBdr>
          <w:divsChild>
            <w:div w:id="287393612">
              <w:marLeft w:val="0"/>
              <w:marRight w:val="0"/>
              <w:marTop w:val="0"/>
              <w:marBottom w:val="0"/>
              <w:divBdr>
                <w:top w:val="none" w:sz="0" w:space="0" w:color="auto"/>
                <w:left w:val="none" w:sz="0" w:space="0" w:color="auto"/>
                <w:bottom w:val="none" w:sz="0" w:space="0" w:color="auto"/>
                <w:right w:val="none" w:sz="0" w:space="0" w:color="auto"/>
              </w:divBdr>
              <w:divsChild>
                <w:div w:id="1375934146">
                  <w:marLeft w:val="0"/>
                  <w:marRight w:val="0"/>
                  <w:marTop w:val="0"/>
                  <w:marBottom w:val="0"/>
                  <w:divBdr>
                    <w:top w:val="none" w:sz="0" w:space="0" w:color="auto"/>
                    <w:left w:val="none" w:sz="0" w:space="0" w:color="auto"/>
                    <w:bottom w:val="none" w:sz="0" w:space="0" w:color="auto"/>
                    <w:right w:val="none" w:sz="0" w:space="0" w:color="auto"/>
                  </w:divBdr>
                  <w:divsChild>
                    <w:div w:id="2037151881">
                      <w:marLeft w:val="0"/>
                      <w:marRight w:val="0"/>
                      <w:marTop w:val="0"/>
                      <w:marBottom w:val="0"/>
                      <w:divBdr>
                        <w:top w:val="none" w:sz="0" w:space="0" w:color="auto"/>
                        <w:left w:val="none" w:sz="0" w:space="0" w:color="auto"/>
                        <w:bottom w:val="none" w:sz="0" w:space="0" w:color="auto"/>
                        <w:right w:val="none" w:sz="0" w:space="0" w:color="auto"/>
                      </w:divBdr>
                      <w:divsChild>
                        <w:div w:id="171846295">
                          <w:marLeft w:val="0"/>
                          <w:marRight w:val="0"/>
                          <w:marTop w:val="0"/>
                          <w:marBottom w:val="0"/>
                          <w:divBdr>
                            <w:top w:val="none" w:sz="0" w:space="0" w:color="auto"/>
                            <w:left w:val="none" w:sz="0" w:space="0" w:color="auto"/>
                            <w:bottom w:val="none" w:sz="0" w:space="0" w:color="auto"/>
                            <w:right w:val="none" w:sz="0" w:space="0" w:color="auto"/>
                          </w:divBdr>
                          <w:divsChild>
                            <w:div w:id="1160343910">
                              <w:marLeft w:val="0"/>
                              <w:marRight w:val="0"/>
                              <w:marTop w:val="0"/>
                              <w:marBottom w:val="0"/>
                              <w:divBdr>
                                <w:top w:val="none" w:sz="0" w:space="0" w:color="auto"/>
                                <w:left w:val="none" w:sz="0" w:space="0" w:color="auto"/>
                                <w:bottom w:val="none" w:sz="0" w:space="0" w:color="auto"/>
                                <w:right w:val="none" w:sz="0" w:space="0" w:color="auto"/>
                              </w:divBdr>
                              <w:divsChild>
                                <w:div w:id="840505714">
                                  <w:marLeft w:val="0"/>
                                  <w:marRight w:val="0"/>
                                  <w:marTop w:val="0"/>
                                  <w:marBottom w:val="0"/>
                                  <w:divBdr>
                                    <w:top w:val="none" w:sz="0" w:space="0" w:color="auto"/>
                                    <w:left w:val="none" w:sz="0" w:space="0" w:color="auto"/>
                                    <w:bottom w:val="none" w:sz="0" w:space="0" w:color="auto"/>
                                    <w:right w:val="none" w:sz="0" w:space="0" w:color="auto"/>
                                  </w:divBdr>
                                  <w:divsChild>
                                    <w:div w:id="430734910">
                                      <w:marLeft w:val="0"/>
                                      <w:marRight w:val="0"/>
                                      <w:marTop w:val="0"/>
                                      <w:marBottom w:val="0"/>
                                      <w:divBdr>
                                        <w:top w:val="none" w:sz="0" w:space="0" w:color="auto"/>
                                        <w:left w:val="none" w:sz="0" w:space="0" w:color="auto"/>
                                        <w:bottom w:val="none" w:sz="0" w:space="0" w:color="auto"/>
                                        <w:right w:val="none" w:sz="0" w:space="0" w:color="auto"/>
                                      </w:divBdr>
                                      <w:divsChild>
                                        <w:div w:id="1115952137">
                                          <w:blockQuote w:val="1"/>
                                          <w:marLeft w:val="720"/>
                                          <w:marRight w:val="720"/>
                                          <w:marTop w:val="100"/>
                                          <w:marBottom w:val="100"/>
                                          <w:divBdr>
                                            <w:top w:val="none" w:sz="0" w:space="0" w:color="auto"/>
                                            <w:left w:val="none" w:sz="0" w:space="0" w:color="auto"/>
                                            <w:bottom w:val="none" w:sz="0" w:space="0" w:color="auto"/>
                                            <w:right w:val="none" w:sz="0" w:space="0" w:color="auto"/>
                                          </w:divBdr>
                                        </w:div>
                                        <w:div w:id="770130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127897">
                                          <w:marLeft w:val="0"/>
                                          <w:marRight w:val="0"/>
                                          <w:marTop w:val="0"/>
                                          <w:marBottom w:val="0"/>
                                          <w:divBdr>
                                            <w:top w:val="none" w:sz="0" w:space="0" w:color="auto"/>
                                            <w:left w:val="none" w:sz="0" w:space="0" w:color="auto"/>
                                            <w:bottom w:val="none" w:sz="0" w:space="0" w:color="auto"/>
                                            <w:right w:val="none" w:sz="0" w:space="0" w:color="auto"/>
                                          </w:divBdr>
                                          <w:divsChild>
                                            <w:div w:id="189491777">
                                              <w:marLeft w:val="0"/>
                                              <w:marRight w:val="0"/>
                                              <w:marTop w:val="0"/>
                                              <w:marBottom w:val="0"/>
                                              <w:divBdr>
                                                <w:top w:val="none" w:sz="0" w:space="0" w:color="auto"/>
                                                <w:left w:val="none" w:sz="0" w:space="0" w:color="auto"/>
                                                <w:bottom w:val="none" w:sz="0" w:space="0" w:color="auto"/>
                                                <w:right w:val="none" w:sz="0" w:space="0" w:color="auto"/>
                                              </w:divBdr>
                                            </w:div>
                                          </w:divsChild>
                                        </w:div>
                                        <w:div w:id="1598293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885211">
                                          <w:marLeft w:val="0"/>
                                          <w:marRight w:val="0"/>
                                          <w:marTop w:val="0"/>
                                          <w:marBottom w:val="0"/>
                                          <w:divBdr>
                                            <w:top w:val="none" w:sz="0" w:space="0" w:color="auto"/>
                                            <w:left w:val="none" w:sz="0" w:space="0" w:color="auto"/>
                                            <w:bottom w:val="none" w:sz="0" w:space="0" w:color="auto"/>
                                            <w:right w:val="none" w:sz="0" w:space="0" w:color="auto"/>
                                          </w:divBdr>
                                          <w:divsChild>
                                            <w:div w:id="53893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8247025">
      <w:bodyDiv w:val="1"/>
      <w:marLeft w:val="0"/>
      <w:marRight w:val="0"/>
      <w:marTop w:val="0"/>
      <w:marBottom w:val="0"/>
      <w:divBdr>
        <w:top w:val="none" w:sz="0" w:space="0" w:color="auto"/>
        <w:left w:val="none" w:sz="0" w:space="0" w:color="auto"/>
        <w:bottom w:val="none" w:sz="0" w:space="0" w:color="auto"/>
        <w:right w:val="none" w:sz="0" w:space="0" w:color="auto"/>
      </w:divBdr>
      <w:divsChild>
        <w:div w:id="677999538">
          <w:marLeft w:val="0"/>
          <w:marRight w:val="0"/>
          <w:marTop w:val="0"/>
          <w:marBottom w:val="0"/>
          <w:divBdr>
            <w:top w:val="none" w:sz="0" w:space="0" w:color="auto"/>
            <w:left w:val="none" w:sz="0" w:space="0" w:color="auto"/>
            <w:bottom w:val="none" w:sz="0" w:space="0" w:color="auto"/>
            <w:right w:val="none" w:sz="0" w:space="0" w:color="auto"/>
          </w:divBdr>
          <w:divsChild>
            <w:div w:id="910382874">
              <w:marLeft w:val="0"/>
              <w:marRight w:val="0"/>
              <w:marTop w:val="0"/>
              <w:marBottom w:val="0"/>
              <w:divBdr>
                <w:top w:val="none" w:sz="0" w:space="0" w:color="auto"/>
                <w:left w:val="none" w:sz="0" w:space="0" w:color="auto"/>
                <w:bottom w:val="none" w:sz="0" w:space="0" w:color="auto"/>
                <w:right w:val="none" w:sz="0" w:space="0" w:color="auto"/>
              </w:divBdr>
              <w:divsChild>
                <w:div w:id="234627005">
                  <w:marLeft w:val="0"/>
                  <w:marRight w:val="0"/>
                  <w:marTop w:val="0"/>
                  <w:marBottom w:val="0"/>
                  <w:divBdr>
                    <w:top w:val="none" w:sz="0" w:space="0" w:color="auto"/>
                    <w:left w:val="none" w:sz="0" w:space="0" w:color="auto"/>
                    <w:bottom w:val="none" w:sz="0" w:space="0" w:color="auto"/>
                    <w:right w:val="none" w:sz="0" w:space="0" w:color="auto"/>
                  </w:divBdr>
                  <w:divsChild>
                    <w:div w:id="517474889">
                      <w:marLeft w:val="0"/>
                      <w:marRight w:val="0"/>
                      <w:marTop w:val="0"/>
                      <w:marBottom w:val="0"/>
                      <w:divBdr>
                        <w:top w:val="none" w:sz="0" w:space="0" w:color="auto"/>
                        <w:left w:val="none" w:sz="0" w:space="0" w:color="auto"/>
                        <w:bottom w:val="none" w:sz="0" w:space="0" w:color="auto"/>
                        <w:right w:val="none" w:sz="0" w:space="0" w:color="auto"/>
                      </w:divBdr>
                      <w:divsChild>
                        <w:div w:id="1246114216">
                          <w:marLeft w:val="0"/>
                          <w:marRight w:val="0"/>
                          <w:marTop w:val="0"/>
                          <w:marBottom w:val="0"/>
                          <w:divBdr>
                            <w:top w:val="none" w:sz="0" w:space="0" w:color="auto"/>
                            <w:left w:val="none" w:sz="0" w:space="0" w:color="auto"/>
                            <w:bottom w:val="none" w:sz="0" w:space="0" w:color="auto"/>
                            <w:right w:val="none" w:sz="0" w:space="0" w:color="auto"/>
                          </w:divBdr>
                          <w:divsChild>
                            <w:div w:id="1026372790">
                              <w:marLeft w:val="0"/>
                              <w:marRight w:val="0"/>
                              <w:marTop w:val="0"/>
                              <w:marBottom w:val="0"/>
                              <w:divBdr>
                                <w:top w:val="none" w:sz="0" w:space="0" w:color="auto"/>
                                <w:left w:val="none" w:sz="0" w:space="0" w:color="auto"/>
                                <w:bottom w:val="none" w:sz="0" w:space="0" w:color="auto"/>
                                <w:right w:val="none" w:sz="0" w:space="0" w:color="auto"/>
                              </w:divBdr>
                              <w:divsChild>
                                <w:div w:id="1158304628">
                                  <w:marLeft w:val="0"/>
                                  <w:marRight w:val="0"/>
                                  <w:marTop w:val="0"/>
                                  <w:marBottom w:val="0"/>
                                  <w:divBdr>
                                    <w:top w:val="none" w:sz="0" w:space="0" w:color="auto"/>
                                    <w:left w:val="none" w:sz="0" w:space="0" w:color="auto"/>
                                    <w:bottom w:val="none" w:sz="0" w:space="0" w:color="auto"/>
                                    <w:right w:val="none" w:sz="0" w:space="0" w:color="auto"/>
                                  </w:divBdr>
                                  <w:divsChild>
                                    <w:div w:id="1303576658">
                                      <w:marLeft w:val="0"/>
                                      <w:marRight w:val="0"/>
                                      <w:marTop w:val="0"/>
                                      <w:marBottom w:val="0"/>
                                      <w:divBdr>
                                        <w:top w:val="none" w:sz="0" w:space="0" w:color="auto"/>
                                        <w:left w:val="none" w:sz="0" w:space="0" w:color="auto"/>
                                        <w:bottom w:val="none" w:sz="0" w:space="0" w:color="auto"/>
                                        <w:right w:val="none" w:sz="0" w:space="0" w:color="auto"/>
                                      </w:divBdr>
                                      <w:divsChild>
                                        <w:div w:id="102625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399525">
          <w:marLeft w:val="0"/>
          <w:marRight w:val="0"/>
          <w:marTop w:val="0"/>
          <w:marBottom w:val="0"/>
          <w:divBdr>
            <w:top w:val="none" w:sz="0" w:space="0" w:color="auto"/>
            <w:left w:val="none" w:sz="0" w:space="0" w:color="auto"/>
            <w:bottom w:val="none" w:sz="0" w:space="0" w:color="auto"/>
            <w:right w:val="none" w:sz="0" w:space="0" w:color="auto"/>
          </w:divBdr>
          <w:divsChild>
            <w:div w:id="119879375">
              <w:marLeft w:val="0"/>
              <w:marRight w:val="0"/>
              <w:marTop w:val="0"/>
              <w:marBottom w:val="0"/>
              <w:divBdr>
                <w:top w:val="none" w:sz="0" w:space="0" w:color="auto"/>
                <w:left w:val="none" w:sz="0" w:space="0" w:color="auto"/>
                <w:bottom w:val="none" w:sz="0" w:space="0" w:color="auto"/>
                <w:right w:val="none" w:sz="0" w:space="0" w:color="auto"/>
              </w:divBdr>
              <w:divsChild>
                <w:div w:id="192303003">
                  <w:marLeft w:val="0"/>
                  <w:marRight w:val="0"/>
                  <w:marTop w:val="0"/>
                  <w:marBottom w:val="0"/>
                  <w:divBdr>
                    <w:top w:val="none" w:sz="0" w:space="0" w:color="auto"/>
                    <w:left w:val="none" w:sz="0" w:space="0" w:color="auto"/>
                    <w:bottom w:val="none" w:sz="0" w:space="0" w:color="auto"/>
                    <w:right w:val="none" w:sz="0" w:space="0" w:color="auto"/>
                  </w:divBdr>
                  <w:divsChild>
                    <w:div w:id="1572085275">
                      <w:marLeft w:val="0"/>
                      <w:marRight w:val="0"/>
                      <w:marTop w:val="0"/>
                      <w:marBottom w:val="0"/>
                      <w:divBdr>
                        <w:top w:val="none" w:sz="0" w:space="0" w:color="auto"/>
                        <w:left w:val="none" w:sz="0" w:space="0" w:color="auto"/>
                        <w:bottom w:val="none" w:sz="0" w:space="0" w:color="auto"/>
                        <w:right w:val="none" w:sz="0" w:space="0" w:color="auto"/>
                      </w:divBdr>
                      <w:divsChild>
                        <w:div w:id="1676685035">
                          <w:marLeft w:val="0"/>
                          <w:marRight w:val="0"/>
                          <w:marTop w:val="0"/>
                          <w:marBottom w:val="0"/>
                          <w:divBdr>
                            <w:top w:val="none" w:sz="0" w:space="0" w:color="auto"/>
                            <w:left w:val="none" w:sz="0" w:space="0" w:color="auto"/>
                            <w:bottom w:val="none" w:sz="0" w:space="0" w:color="auto"/>
                            <w:right w:val="none" w:sz="0" w:space="0" w:color="auto"/>
                          </w:divBdr>
                          <w:divsChild>
                            <w:div w:id="600770506">
                              <w:marLeft w:val="0"/>
                              <w:marRight w:val="0"/>
                              <w:marTop w:val="0"/>
                              <w:marBottom w:val="0"/>
                              <w:divBdr>
                                <w:top w:val="none" w:sz="0" w:space="0" w:color="auto"/>
                                <w:left w:val="none" w:sz="0" w:space="0" w:color="auto"/>
                                <w:bottom w:val="none" w:sz="0" w:space="0" w:color="auto"/>
                                <w:right w:val="none" w:sz="0" w:space="0" w:color="auto"/>
                              </w:divBdr>
                            </w:div>
                          </w:divsChild>
                        </w:div>
                        <w:div w:id="1824197155">
                          <w:marLeft w:val="0"/>
                          <w:marRight w:val="0"/>
                          <w:marTop w:val="0"/>
                          <w:marBottom w:val="0"/>
                          <w:divBdr>
                            <w:top w:val="none" w:sz="0" w:space="0" w:color="auto"/>
                            <w:left w:val="none" w:sz="0" w:space="0" w:color="auto"/>
                            <w:bottom w:val="none" w:sz="0" w:space="0" w:color="auto"/>
                            <w:right w:val="none" w:sz="0" w:space="0" w:color="auto"/>
                          </w:divBdr>
                          <w:divsChild>
                            <w:div w:id="2032106144">
                              <w:marLeft w:val="0"/>
                              <w:marRight w:val="0"/>
                              <w:marTop w:val="0"/>
                              <w:marBottom w:val="0"/>
                              <w:divBdr>
                                <w:top w:val="none" w:sz="0" w:space="0" w:color="auto"/>
                                <w:left w:val="none" w:sz="0" w:space="0" w:color="auto"/>
                                <w:bottom w:val="none" w:sz="0" w:space="0" w:color="auto"/>
                                <w:right w:val="none" w:sz="0" w:space="0" w:color="auto"/>
                              </w:divBdr>
                              <w:divsChild>
                                <w:div w:id="43215329">
                                  <w:marLeft w:val="0"/>
                                  <w:marRight w:val="0"/>
                                  <w:marTop w:val="0"/>
                                  <w:marBottom w:val="0"/>
                                  <w:divBdr>
                                    <w:top w:val="none" w:sz="0" w:space="0" w:color="auto"/>
                                    <w:left w:val="none" w:sz="0" w:space="0" w:color="auto"/>
                                    <w:bottom w:val="none" w:sz="0" w:space="0" w:color="auto"/>
                                    <w:right w:val="none" w:sz="0" w:space="0" w:color="auto"/>
                                  </w:divBdr>
                                  <w:divsChild>
                                    <w:div w:id="192577181">
                                      <w:marLeft w:val="0"/>
                                      <w:marRight w:val="0"/>
                                      <w:marTop w:val="0"/>
                                      <w:marBottom w:val="0"/>
                                      <w:divBdr>
                                        <w:top w:val="none" w:sz="0" w:space="0" w:color="auto"/>
                                        <w:left w:val="none" w:sz="0" w:space="0" w:color="auto"/>
                                        <w:bottom w:val="none" w:sz="0" w:space="0" w:color="auto"/>
                                        <w:right w:val="none" w:sz="0" w:space="0" w:color="auto"/>
                                      </w:divBdr>
                                      <w:divsChild>
                                        <w:div w:id="126899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516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9364411">
                                          <w:blockQuote w:val="1"/>
                                          <w:marLeft w:val="720"/>
                                          <w:marRight w:val="720"/>
                                          <w:marTop w:val="100"/>
                                          <w:marBottom w:val="100"/>
                                          <w:divBdr>
                                            <w:top w:val="none" w:sz="0" w:space="0" w:color="auto"/>
                                            <w:left w:val="none" w:sz="0" w:space="0" w:color="auto"/>
                                            <w:bottom w:val="none" w:sz="0" w:space="0" w:color="auto"/>
                                            <w:right w:val="none" w:sz="0" w:space="0" w:color="auto"/>
                                          </w:divBdr>
                                        </w:div>
                                        <w:div w:id="446388669">
                                          <w:marLeft w:val="0"/>
                                          <w:marRight w:val="0"/>
                                          <w:marTop w:val="0"/>
                                          <w:marBottom w:val="0"/>
                                          <w:divBdr>
                                            <w:top w:val="none" w:sz="0" w:space="0" w:color="auto"/>
                                            <w:left w:val="none" w:sz="0" w:space="0" w:color="auto"/>
                                            <w:bottom w:val="none" w:sz="0" w:space="0" w:color="auto"/>
                                            <w:right w:val="none" w:sz="0" w:space="0" w:color="auto"/>
                                          </w:divBdr>
                                          <w:divsChild>
                                            <w:div w:id="1498492585">
                                              <w:marLeft w:val="0"/>
                                              <w:marRight w:val="0"/>
                                              <w:marTop w:val="0"/>
                                              <w:marBottom w:val="0"/>
                                              <w:divBdr>
                                                <w:top w:val="none" w:sz="0" w:space="0" w:color="auto"/>
                                                <w:left w:val="none" w:sz="0" w:space="0" w:color="auto"/>
                                                <w:bottom w:val="none" w:sz="0" w:space="0" w:color="auto"/>
                                                <w:right w:val="none" w:sz="0" w:space="0" w:color="auto"/>
                                              </w:divBdr>
                                            </w:div>
                                          </w:divsChild>
                                        </w:div>
                                        <w:div w:id="167522680">
                                          <w:marLeft w:val="0"/>
                                          <w:marRight w:val="0"/>
                                          <w:marTop w:val="0"/>
                                          <w:marBottom w:val="0"/>
                                          <w:divBdr>
                                            <w:top w:val="none" w:sz="0" w:space="0" w:color="auto"/>
                                            <w:left w:val="none" w:sz="0" w:space="0" w:color="auto"/>
                                            <w:bottom w:val="none" w:sz="0" w:space="0" w:color="auto"/>
                                            <w:right w:val="none" w:sz="0" w:space="0" w:color="auto"/>
                                          </w:divBdr>
                                          <w:divsChild>
                                            <w:div w:id="2407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6609452">
      <w:bodyDiv w:val="1"/>
      <w:marLeft w:val="0"/>
      <w:marRight w:val="0"/>
      <w:marTop w:val="0"/>
      <w:marBottom w:val="0"/>
      <w:divBdr>
        <w:top w:val="none" w:sz="0" w:space="0" w:color="auto"/>
        <w:left w:val="none" w:sz="0" w:space="0" w:color="auto"/>
        <w:bottom w:val="none" w:sz="0" w:space="0" w:color="auto"/>
        <w:right w:val="none" w:sz="0" w:space="0" w:color="auto"/>
      </w:divBdr>
      <w:divsChild>
        <w:div w:id="2067949059">
          <w:marLeft w:val="0"/>
          <w:marRight w:val="0"/>
          <w:marTop w:val="0"/>
          <w:marBottom w:val="0"/>
          <w:divBdr>
            <w:top w:val="none" w:sz="0" w:space="0" w:color="auto"/>
            <w:left w:val="none" w:sz="0" w:space="0" w:color="auto"/>
            <w:bottom w:val="none" w:sz="0" w:space="0" w:color="auto"/>
            <w:right w:val="none" w:sz="0" w:space="0" w:color="auto"/>
          </w:divBdr>
          <w:divsChild>
            <w:div w:id="1650477738">
              <w:marLeft w:val="0"/>
              <w:marRight w:val="0"/>
              <w:marTop w:val="0"/>
              <w:marBottom w:val="0"/>
              <w:divBdr>
                <w:top w:val="none" w:sz="0" w:space="0" w:color="auto"/>
                <w:left w:val="none" w:sz="0" w:space="0" w:color="auto"/>
                <w:bottom w:val="none" w:sz="0" w:space="0" w:color="auto"/>
                <w:right w:val="none" w:sz="0" w:space="0" w:color="auto"/>
              </w:divBdr>
              <w:divsChild>
                <w:div w:id="1148329088">
                  <w:marLeft w:val="0"/>
                  <w:marRight w:val="0"/>
                  <w:marTop w:val="0"/>
                  <w:marBottom w:val="0"/>
                  <w:divBdr>
                    <w:top w:val="none" w:sz="0" w:space="0" w:color="auto"/>
                    <w:left w:val="none" w:sz="0" w:space="0" w:color="auto"/>
                    <w:bottom w:val="none" w:sz="0" w:space="0" w:color="auto"/>
                    <w:right w:val="none" w:sz="0" w:space="0" w:color="auto"/>
                  </w:divBdr>
                  <w:divsChild>
                    <w:div w:id="909777083">
                      <w:marLeft w:val="0"/>
                      <w:marRight w:val="0"/>
                      <w:marTop w:val="0"/>
                      <w:marBottom w:val="0"/>
                      <w:divBdr>
                        <w:top w:val="none" w:sz="0" w:space="0" w:color="auto"/>
                        <w:left w:val="none" w:sz="0" w:space="0" w:color="auto"/>
                        <w:bottom w:val="none" w:sz="0" w:space="0" w:color="auto"/>
                        <w:right w:val="none" w:sz="0" w:space="0" w:color="auto"/>
                      </w:divBdr>
                      <w:divsChild>
                        <w:div w:id="1248423224">
                          <w:marLeft w:val="0"/>
                          <w:marRight w:val="0"/>
                          <w:marTop w:val="0"/>
                          <w:marBottom w:val="0"/>
                          <w:divBdr>
                            <w:top w:val="none" w:sz="0" w:space="0" w:color="auto"/>
                            <w:left w:val="none" w:sz="0" w:space="0" w:color="auto"/>
                            <w:bottom w:val="none" w:sz="0" w:space="0" w:color="auto"/>
                            <w:right w:val="none" w:sz="0" w:space="0" w:color="auto"/>
                          </w:divBdr>
                          <w:divsChild>
                            <w:div w:id="846403681">
                              <w:marLeft w:val="0"/>
                              <w:marRight w:val="0"/>
                              <w:marTop w:val="0"/>
                              <w:marBottom w:val="0"/>
                              <w:divBdr>
                                <w:top w:val="none" w:sz="0" w:space="0" w:color="auto"/>
                                <w:left w:val="none" w:sz="0" w:space="0" w:color="auto"/>
                                <w:bottom w:val="none" w:sz="0" w:space="0" w:color="auto"/>
                                <w:right w:val="none" w:sz="0" w:space="0" w:color="auto"/>
                              </w:divBdr>
                              <w:divsChild>
                                <w:div w:id="431751987">
                                  <w:marLeft w:val="0"/>
                                  <w:marRight w:val="0"/>
                                  <w:marTop w:val="0"/>
                                  <w:marBottom w:val="0"/>
                                  <w:divBdr>
                                    <w:top w:val="none" w:sz="0" w:space="0" w:color="auto"/>
                                    <w:left w:val="none" w:sz="0" w:space="0" w:color="auto"/>
                                    <w:bottom w:val="none" w:sz="0" w:space="0" w:color="auto"/>
                                    <w:right w:val="none" w:sz="0" w:space="0" w:color="auto"/>
                                  </w:divBdr>
                                  <w:divsChild>
                                    <w:div w:id="1127620497">
                                      <w:marLeft w:val="0"/>
                                      <w:marRight w:val="0"/>
                                      <w:marTop w:val="0"/>
                                      <w:marBottom w:val="0"/>
                                      <w:divBdr>
                                        <w:top w:val="none" w:sz="0" w:space="0" w:color="auto"/>
                                        <w:left w:val="none" w:sz="0" w:space="0" w:color="auto"/>
                                        <w:bottom w:val="none" w:sz="0" w:space="0" w:color="auto"/>
                                        <w:right w:val="none" w:sz="0" w:space="0" w:color="auto"/>
                                      </w:divBdr>
                                      <w:divsChild>
                                        <w:div w:id="43595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1005848">
          <w:marLeft w:val="0"/>
          <w:marRight w:val="0"/>
          <w:marTop w:val="0"/>
          <w:marBottom w:val="0"/>
          <w:divBdr>
            <w:top w:val="none" w:sz="0" w:space="0" w:color="auto"/>
            <w:left w:val="none" w:sz="0" w:space="0" w:color="auto"/>
            <w:bottom w:val="none" w:sz="0" w:space="0" w:color="auto"/>
            <w:right w:val="none" w:sz="0" w:space="0" w:color="auto"/>
          </w:divBdr>
          <w:divsChild>
            <w:div w:id="1323436076">
              <w:marLeft w:val="0"/>
              <w:marRight w:val="0"/>
              <w:marTop w:val="0"/>
              <w:marBottom w:val="0"/>
              <w:divBdr>
                <w:top w:val="none" w:sz="0" w:space="0" w:color="auto"/>
                <w:left w:val="none" w:sz="0" w:space="0" w:color="auto"/>
                <w:bottom w:val="none" w:sz="0" w:space="0" w:color="auto"/>
                <w:right w:val="none" w:sz="0" w:space="0" w:color="auto"/>
              </w:divBdr>
              <w:divsChild>
                <w:div w:id="1777797569">
                  <w:marLeft w:val="0"/>
                  <w:marRight w:val="0"/>
                  <w:marTop w:val="0"/>
                  <w:marBottom w:val="0"/>
                  <w:divBdr>
                    <w:top w:val="none" w:sz="0" w:space="0" w:color="auto"/>
                    <w:left w:val="none" w:sz="0" w:space="0" w:color="auto"/>
                    <w:bottom w:val="none" w:sz="0" w:space="0" w:color="auto"/>
                    <w:right w:val="none" w:sz="0" w:space="0" w:color="auto"/>
                  </w:divBdr>
                  <w:divsChild>
                    <w:div w:id="163515232">
                      <w:marLeft w:val="0"/>
                      <w:marRight w:val="0"/>
                      <w:marTop w:val="0"/>
                      <w:marBottom w:val="0"/>
                      <w:divBdr>
                        <w:top w:val="none" w:sz="0" w:space="0" w:color="auto"/>
                        <w:left w:val="none" w:sz="0" w:space="0" w:color="auto"/>
                        <w:bottom w:val="none" w:sz="0" w:space="0" w:color="auto"/>
                        <w:right w:val="none" w:sz="0" w:space="0" w:color="auto"/>
                      </w:divBdr>
                      <w:divsChild>
                        <w:div w:id="1437367769">
                          <w:marLeft w:val="0"/>
                          <w:marRight w:val="0"/>
                          <w:marTop w:val="0"/>
                          <w:marBottom w:val="0"/>
                          <w:divBdr>
                            <w:top w:val="none" w:sz="0" w:space="0" w:color="auto"/>
                            <w:left w:val="none" w:sz="0" w:space="0" w:color="auto"/>
                            <w:bottom w:val="none" w:sz="0" w:space="0" w:color="auto"/>
                            <w:right w:val="none" w:sz="0" w:space="0" w:color="auto"/>
                          </w:divBdr>
                          <w:divsChild>
                            <w:div w:id="805851714">
                              <w:marLeft w:val="0"/>
                              <w:marRight w:val="0"/>
                              <w:marTop w:val="0"/>
                              <w:marBottom w:val="0"/>
                              <w:divBdr>
                                <w:top w:val="none" w:sz="0" w:space="0" w:color="auto"/>
                                <w:left w:val="none" w:sz="0" w:space="0" w:color="auto"/>
                                <w:bottom w:val="none" w:sz="0" w:space="0" w:color="auto"/>
                                <w:right w:val="none" w:sz="0" w:space="0" w:color="auto"/>
                              </w:divBdr>
                              <w:divsChild>
                                <w:div w:id="1732657595">
                                  <w:marLeft w:val="0"/>
                                  <w:marRight w:val="0"/>
                                  <w:marTop w:val="0"/>
                                  <w:marBottom w:val="0"/>
                                  <w:divBdr>
                                    <w:top w:val="none" w:sz="0" w:space="0" w:color="auto"/>
                                    <w:left w:val="none" w:sz="0" w:space="0" w:color="auto"/>
                                    <w:bottom w:val="none" w:sz="0" w:space="0" w:color="auto"/>
                                    <w:right w:val="none" w:sz="0" w:space="0" w:color="auto"/>
                                  </w:divBdr>
                                  <w:divsChild>
                                    <w:div w:id="12984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448516">
          <w:marLeft w:val="0"/>
          <w:marRight w:val="0"/>
          <w:marTop w:val="0"/>
          <w:marBottom w:val="0"/>
          <w:divBdr>
            <w:top w:val="none" w:sz="0" w:space="0" w:color="auto"/>
            <w:left w:val="none" w:sz="0" w:space="0" w:color="auto"/>
            <w:bottom w:val="none" w:sz="0" w:space="0" w:color="auto"/>
            <w:right w:val="none" w:sz="0" w:space="0" w:color="auto"/>
          </w:divBdr>
          <w:divsChild>
            <w:div w:id="448931815">
              <w:marLeft w:val="0"/>
              <w:marRight w:val="0"/>
              <w:marTop w:val="0"/>
              <w:marBottom w:val="0"/>
              <w:divBdr>
                <w:top w:val="none" w:sz="0" w:space="0" w:color="auto"/>
                <w:left w:val="none" w:sz="0" w:space="0" w:color="auto"/>
                <w:bottom w:val="none" w:sz="0" w:space="0" w:color="auto"/>
                <w:right w:val="none" w:sz="0" w:space="0" w:color="auto"/>
              </w:divBdr>
              <w:divsChild>
                <w:div w:id="210967441">
                  <w:marLeft w:val="0"/>
                  <w:marRight w:val="0"/>
                  <w:marTop w:val="0"/>
                  <w:marBottom w:val="0"/>
                  <w:divBdr>
                    <w:top w:val="none" w:sz="0" w:space="0" w:color="auto"/>
                    <w:left w:val="none" w:sz="0" w:space="0" w:color="auto"/>
                    <w:bottom w:val="none" w:sz="0" w:space="0" w:color="auto"/>
                    <w:right w:val="none" w:sz="0" w:space="0" w:color="auto"/>
                  </w:divBdr>
                  <w:divsChild>
                    <w:div w:id="1630434756">
                      <w:marLeft w:val="0"/>
                      <w:marRight w:val="0"/>
                      <w:marTop w:val="0"/>
                      <w:marBottom w:val="0"/>
                      <w:divBdr>
                        <w:top w:val="none" w:sz="0" w:space="0" w:color="auto"/>
                        <w:left w:val="none" w:sz="0" w:space="0" w:color="auto"/>
                        <w:bottom w:val="none" w:sz="0" w:space="0" w:color="auto"/>
                        <w:right w:val="none" w:sz="0" w:space="0" w:color="auto"/>
                      </w:divBdr>
                      <w:divsChild>
                        <w:div w:id="1363554370">
                          <w:marLeft w:val="0"/>
                          <w:marRight w:val="0"/>
                          <w:marTop w:val="0"/>
                          <w:marBottom w:val="0"/>
                          <w:divBdr>
                            <w:top w:val="none" w:sz="0" w:space="0" w:color="auto"/>
                            <w:left w:val="none" w:sz="0" w:space="0" w:color="auto"/>
                            <w:bottom w:val="none" w:sz="0" w:space="0" w:color="auto"/>
                            <w:right w:val="none" w:sz="0" w:space="0" w:color="auto"/>
                          </w:divBdr>
                          <w:divsChild>
                            <w:div w:id="1837457170">
                              <w:marLeft w:val="0"/>
                              <w:marRight w:val="0"/>
                              <w:marTop w:val="0"/>
                              <w:marBottom w:val="0"/>
                              <w:divBdr>
                                <w:top w:val="none" w:sz="0" w:space="0" w:color="auto"/>
                                <w:left w:val="none" w:sz="0" w:space="0" w:color="auto"/>
                                <w:bottom w:val="none" w:sz="0" w:space="0" w:color="auto"/>
                                <w:right w:val="none" w:sz="0" w:space="0" w:color="auto"/>
                              </w:divBdr>
                              <w:divsChild>
                                <w:div w:id="374500706">
                                  <w:marLeft w:val="0"/>
                                  <w:marRight w:val="0"/>
                                  <w:marTop w:val="0"/>
                                  <w:marBottom w:val="0"/>
                                  <w:divBdr>
                                    <w:top w:val="none" w:sz="0" w:space="0" w:color="auto"/>
                                    <w:left w:val="none" w:sz="0" w:space="0" w:color="auto"/>
                                    <w:bottom w:val="none" w:sz="0" w:space="0" w:color="auto"/>
                                    <w:right w:val="none" w:sz="0" w:space="0" w:color="auto"/>
                                  </w:divBdr>
                                  <w:divsChild>
                                    <w:div w:id="900335157">
                                      <w:marLeft w:val="0"/>
                                      <w:marRight w:val="0"/>
                                      <w:marTop w:val="0"/>
                                      <w:marBottom w:val="0"/>
                                      <w:divBdr>
                                        <w:top w:val="none" w:sz="0" w:space="0" w:color="auto"/>
                                        <w:left w:val="none" w:sz="0" w:space="0" w:color="auto"/>
                                        <w:bottom w:val="none" w:sz="0" w:space="0" w:color="auto"/>
                                        <w:right w:val="none" w:sz="0" w:space="0" w:color="auto"/>
                                      </w:divBdr>
                                      <w:divsChild>
                                        <w:div w:id="207365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7291470">
          <w:marLeft w:val="0"/>
          <w:marRight w:val="0"/>
          <w:marTop w:val="0"/>
          <w:marBottom w:val="0"/>
          <w:divBdr>
            <w:top w:val="none" w:sz="0" w:space="0" w:color="auto"/>
            <w:left w:val="none" w:sz="0" w:space="0" w:color="auto"/>
            <w:bottom w:val="none" w:sz="0" w:space="0" w:color="auto"/>
            <w:right w:val="none" w:sz="0" w:space="0" w:color="auto"/>
          </w:divBdr>
          <w:divsChild>
            <w:div w:id="1419130377">
              <w:marLeft w:val="0"/>
              <w:marRight w:val="0"/>
              <w:marTop w:val="0"/>
              <w:marBottom w:val="0"/>
              <w:divBdr>
                <w:top w:val="none" w:sz="0" w:space="0" w:color="auto"/>
                <w:left w:val="none" w:sz="0" w:space="0" w:color="auto"/>
                <w:bottom w:val="none" w:sz="0" w:space="0" w:color="auto"/>
                <w:right w:val="none" w:sz="0" w:space="0" w:color="auto"/>
              </w:divBdr>
              <w:divsChild>
                <w:div w:id="1666932942">
                  <w:marLeft w:val="0"/>
                  <w:marRight w:val="0"/>
                  <w:marTop w:val="0"/>
                  <w:marBottom w:val="0"/>
                  <w:divBdr>
                    <w:top w:val="none" w:sz="0" w:space="0" w:color="auto"/>
                    <w:left w:val="none" w:sz="0" w:space="0" w:color="auto"/>
                    <w:bottom w:val="none" w:sz="0" w:space="0" w:color="auto"/>
                    <w:right w:val="none" w:sz="0" w:space="0" w:color="auto"/>
                  </w:divBdr>
                  <w:divsChild>
                    <w:div w:id="1935166005">
                      <w:marLeft w:val="0"/>
                      <w:marRight w:val="0"/>
                      <w:marTop w:val="0"/>
                      <w:marBottom w:val="0"/>
                      <w:divBdr>
                        <w:top w:val="none" w:sz="0" w:space="0" w:color="auto"/>
                        <w:left w:val="none" w:sz="0" w:space="0" w:color="auto"/>
                        <w:bottom w:val="none" w:sz="0" w:space="0" w:color="auto"/>
                        <w:right w:val="none" w:sz="0" w:space="0" w:color="auto"/>
                      </w:divBdr>
                      <w:divsChild>
                        <w:div w:id="246962979">
                          <w:marLeft w:val="0"/>
                          <w:marRight w:val="0"/>
                          <w:marTop w:val="0"/>
                          <w:marBottom w:val="0"/>
                          <w:divBdr>
                            <w:top w:val="none" w:sz="0" w:space="0" w:color="auto"/>
                            <w:left w:val="none" w:sz="0" w:space="0" w:color="auto"/>
                            <w:bottom w:val="none" w:sz="0" w:space="0" w:color="auto"/>
                            <w:right w:val="none" w:sz="0" w:space="0" w:color="auto"/>
                          </w:divBdr>
                          <w:divsChild>
                            <w:div w:id="293753385">
                              <w:marLeft w:val="0"/>
                              <w:marRight w:val="0"/>
                              <w:marTop w:val="0"/>
                              <w:marBottom w:val="0"/>
                              <w:divBdr>
                                <w:top w:val="none" w:sz="0" w:space="0" w:color="auto"/>
                                <w:left w:val="none" w:sz="0" w:space="0" w:color="auto"/>
                                <w:bottom w:val="none" w:sz="0" w:space="0" w:color="auto"/>
                                <w:right w:val="none" w:sz="0" w:space="0" w:color="auto"/>
                              </w:divBdr>
                              <w:divsChild>
                                <w:div w:id="1273897626">
                                  <w:marLeft w:val="0"/>
                                  <w:marRight w:val="0"/>
                                  <w:marTop w:val="0"/>
                                  <w:marBottom w:val="0"/>
                                  <w:divBdr>
                                    <w:top w:val="none" w:sz="0" w:space="0" w:color="auto"/>
                                    <w:left w:val="none" w:sz="0" w:space="0" w:color="auto"/>
                                    <w:bottom w:val="none" w:sz="0" w:space="0" w:color="auto"/>
                                    <w:right w:val="none" w:sz="0" w:space="0" w:color="auto"/>
                                  </w:divBdr>
                                  <w:divsChild>
                                    <w:div w:id="792089935">
                                      <w:marLeft w:val="0"/>
                                      <w:marRight w:val="0"/>
                                      <w:marTop w:val="0"/>
                                      <w:marBottom w:val="0"/>
                                      <w:divBdr>
                                        <w:top w:val="none" w:sz="0" w:space="0" w:color="auto"/>
                                        <w:left w:val="none" w:sz="0" w:space="0" w:color="auto"/>
                                        <w:bottom w:val="none" w:sz="0" w:space="0" w:color="auto"/>
                                        <w:right w:val="none" w:sz="0" w:space="0" w:color="auto"/>
                                      </w:divBdr>
                                      <w:divsChild>
                                        <w:div w:id="1767732167">
                                          <w:blockQuote w:val="1"/>
                                          <w:marLeft w:val="720"/>
                                          <w:marRight w:val="720"/>
                                          <w:marTop w:val="100"/>
                                          <w:marBottom w:val="100"/>
                                          <w:divBdr>
                                            <w:top w:val="none" w:sz="0" w:space="0" w:color="auto"/>
                                            <w:left w:val="none" w:sz="0" w:space="0" w:color="auto"/>
                                            <w:bottom w:val="none" w:sz="0" w:space="0" w:color="auto"/>
                                            <w:right w:val="none" w:sz="0" w:space="0" w:color="auto"/>
                                          </w:divBdr>
                                        </w:div>
                                        <w:div w:id="748649293">
                                          <w:marLeft w:val="0"/>
                                          <w:marRight w:val="0"/>
                                          <w:marTop w:val="0"/>
                                          <w:marBottom w:val="0"/>
                                          <w:divBdr>
                                            <w:top w:val="none" w:sz="0" w:space="0" w:color="auto"/>
                                            <w:left w:val="none" w:sz="0" w:space="0" w:color="auto"/>
                                            <w:bottom w:val="none" w:sz="0" w:space="0" w:color="auto"/>
                                            <w:right w:val="none" w:sz="0" w:space="0" w:color="auto"/>
                                          </w:divBdr>
                                          <w:divsChild>
                                            <w:div w:id="203911751">
                                              <w:marLeft w:val="0"/>
                                              <w:marRight w:val="0"/>
                                              <w:marTop w:val="0"/>
                                              <w:marBottom w:val="0"/>
                                              <w:divBdr>
                                                <w:top w:val="none" w:sz="0" w:space="0" w:color="auto"/>
                                                <w:left w:val="none" w:sz="0" w:space="0" w:color="auto"/>
                                                <w:bottom w:val="none" w:sz="0" w:space="0" w:color="auto"/>
                                                <w:right w:val="none" w:sz="0" w:space="0" w:color="auto"/>
                                              </w:divBdr>
                                            </w:div>
                                          </w:divsChild>
                                        </w:div>
                                        <w:div w:id="810831442">
                                          <w:marLeft w:val="0"/>
                                          <w:marRight w:val="0"/>
                                          <w:marTop w:val="0"/>
                                          <w:marBottom w:val="0"/>
                                          <w:divBdr>
                                            <w:top w:val="none" w:sz="0" w:space="0" w:color="auto"/>
                                            <w:left w:val="none" w:sz="0" w:space="0" w:color="auto"/>
                                            <w:bottom w:val="none" w:sz="0" w:space="0" w:color="auto"/>
                                            <w:right w:val="none" w:sz="0" w:space="0" w:color="auto"/>
                                          </w:divBdr>
                                          <w:divsChild>
                                            <w:div w:id="767390829">
                                              <w:marLeft w:val="0"/>
                                              <w:marRight w:val="0"/>
                                              <w:marTop w:val="0"/>
                                              <w:marBottom w:val="0"/>
                                              <w:divBdr>
                                                <w:top w:val="none" w:sz="0" w:space="0" w:color="auto"/>
                                                <w:left w:val="none" w:sz="0" w:space="0" w:color="auto"/>
                                                <w:bottom w:val="none" w:sz="0" w:space="0" w:color="auto"/>
                                                <w:right w:val="none" w:sz="0" w:space="0" w:color="auto"/>
                                              </w:divBdr>
                                              <w:divsChild>
                                                <w:div w:id="405301750">
                                                  <w:marLeft w:val="0"/>
                                                  <w:marRight w:val="0"/>
                                                  <w:marTop w:val="0"/>
                                                  <w:marBottom w:val="0"/>
                                                  <w:divBdr>
                                                    <w:top w:val="none" w:sz="0" w:space="0" w:color="auto"/>
                                                    <w:left w:val="none" w:sz="0" w:space="0" w:color="auto"/>
                                                    <w:bottom w:val="none" w:sz="0" w:space="0" w:color="auto"/>
                                                    <w:right w:val="none" w:sz="0" w:space="0" w:color="auto"/>
                                                  </w:divBdr>
                                                  <w:divsChild>
                                                    <w:div w:id="17450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3631210">
          <w:marLeft w:val="0"/>
          <w:marRight w:val="0"/>
          <w:marTop w:val="0"/>
          <w:marBottom w:val="0"/>
          <w:divBdr>
            <w:top w:val="none" w:sz="0" w:space="0" w:color="auto"/>
            <w:left w:val="none" w:sz="0" w:space="0" w:color="auto"/>
            <w:bottom w:val="none" w:sz="0" w:space="0" w:color="auto"/>
            <w:right w:val="none" w:sz="0" w:space="0" w:color="auto"/>
          </w:divBdr>
          <w:divsChild>
            <w:div w:id="1294557636">
              <w:marLeft w:val="0"/>
              <w:marRight w:val="0"/>
              <w:marTop w:val="0"/>
              <w:marBottom w:val="0"/>
              <w:divBdr>
                <w:top w:val="none" w:sz="0" w:space="0" w:color="auto"/>
                <w:left w:val="none" w:sz="0" w:space="0" w:color="auto"/>
                <w:bottom w:val="none" w:sz="0" w:space="0" w:color="auto"/>
                <w:right w:val="none" w:sz="0" w:space="0" w:color="auto"/>
              </w:divBdr>
              <w:divsChild>
                <w:div w:id="1858885547">
                  <w:marLeft w:val="0"/>
                  <w:marRight w:val="0"/>
                  <w:marTop w:val="0"/>
                  <w:marBottom w:val="0"/>
                  <w:divBdr>
                    <w:top w:val="none" w:sz="0" w:space="0" w:color="auto"/>
                    <w:left w:val="none" w:sz="0" w:space="0" w:color="auto"/>
                    <w:bottom w:val="none" w:sz="0" w:space="0" w:color="auto"/>
                    <w:right w:val="none" w:sz="0" w:space="0" w:color="auto"/>
                  </w:divBdr>
                  <w:divsChild>
                    <w:div w:id="1247961451">
                      <w:marLeft w:val="0"/>
                      <w:marRight w:val="0"/>
                      <w:marTop w:val="0"/>
                      <w:marBottom w:val="0"/>
                      <w:divBdr>
                        <w:top w:val="none" w:sz="0" w:space="0" w:color="auto"/>
                        <w:left w:val="none" w:sz="0" w:space="0" w:color="auto"/>
                        <w:bottom w:val="none" w:sz="0" w:space="0" w:color="auto"/>
                        <w:right w:val="none" w:sz="0" w:space="0" w:color="auto"/>
                      </w:divBdr>
                      <w:divsChild>
                        <w:div w:id="1326861686">
                          <w:marLeft w:val="0"/>
                          <w:marRight w:val="0"/>
                          <w:marTop w:val="0"/>
                          <w:marBottom w:val="0"/>
                          <w:divBdr>
                            <w:top w:val="none" w:sz="0" w:space="0" w:color="auto"/>
                            <w:left w:val="none" w:sz="0" w:space="0" w:color="auto"/>
                            <w:bottom w:val="none" w:sz="0" w:space="0" w:color="auto"/>
                            <w:right w:val="none" w:sz="0" w:space="0" w:color="auto"/>
                          </w:divBdr>
                          <w:divsChild>
                            <w:div w:id="1576358980">
                              <w:marLeft w:val="0"/>
                              <w:marRight w:val="0"/>
                              <w:marTop w:val="0"/>
                              <w:marBottom w:val="0"/>
                              <w:divBdr>
                                <w:top w:val="none" w:sz="0" w:space="0" w:color="auto"/>
                                <w:left w:val="none" w:sz="0" w:space="0" w:color="auto"/>
                                <w:bottom w:val="none" w:sz="0" w:space="0" w:color="auto"/>
                                <w:right w:val="none" w:sz="0" w:space="0" w:color="auto"/>
                              </w:divBdr>
                              <w:divsChild>
                                <w:div w:id="1916814350">
                                  <w:marLeft w:val="0"/>
                                  <w:marRight w:val="0"/>
                                  <w:marTop w:val="0"/>
                                  <w:marBottom w:val="0"/>
                                  <w:divBdr>
                                    <w:top w:val="none" w:sz="0" w:space="0" w:color="auto"/>
                                    <w:left w:val="none" w:sz="0" w:space="0" w:color="auto"/>
                                    <w:bottom w:val="none" w:sz="0" w:space="0" w:color="auto"/>
                                    <w:right w:val="none" w:sz="0" w:space="0" w:color="auto"/>
                                  </w:divBdr>
                                  <w:divsChild>
                                    <w:div w:id="2092042480">
                                      <w:marLeft w:val="0"/>
                                      <w:marRight w:val="0"/>
                                      <w:marTop w:val="0"/>
                                      <w:marBottom w:val="0"/>
                                      <w:divBdr>
                                        <w:top w:val="none" w:sz="0" w:space="0" w:color="auto"/>
                                        <w:left w:val="none" w:sz="0" w:space="0" w:color="auto"/>
                                        <w:bottom w:val="none" w:sz="0" w:space="0" w:color="auto"/>
                                        <w:right w:val="none" w:sz="0" w:space="0" w:color="auto"/>
                                      </w:divBdr>
                                      <w:divsChild>
                                        <w:div w:id="16834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6430136">
          <w:marLeft w:val="0"/>
          <w:marRight w:val="0"/>
          <w:marTop w:val="0"/>
          <w:marBottom w:val="0"/>
          <w:divBdr>
            <w:top w:val="none" w:sz="0" w:space="0" w:color="auto"/>
            <w:left w:val="none" w:sz="0" w:space="0" w:color="auto"/>
            <w:bottom w:val="none" w:sz="0" w:space="0" w:color="auto"/>
            <w:right w:val="none" w:sz="0" w:space="0" w:color="auto"/>
          </w:divBdr>
          <w:divsChild>
            <w:div w:id="1301348528">
              <w:marLeft w:val="0"/>
              <w:marRight w:val="0"/>
              <w:marTop w:val="0"/>
              <w:marBottom w:val="0"/>
              <w:divBdr>
                <w:top w:val="none" w:sz="0" w:space="0" w:color="auto"/>
                <w:left w:val="none" w:sz="0" w:space="0" w:color="auto"/>
                <w:bottom w:val="none" w:sz="0" w:space="0" w:color="auto"/>
                <w:right w:val="none" w:sz="0" w:space="0" w:color="auto"/>
              </w:divBdr>
              <w:divsChild>
                <w:div w:id="1277446545">
                  <w:marLeft w:val="0"/>
                  <w:marRight w:val="0"/>
                  <w:marTop w:val="0"/>
                  <w:marBottom w:val="0"/>
                  <w:divBdr>
                    <w:top w:val="none" w:sz="0" w:space="0" w:color="auto"/>
                    <w:left w:val="none" w:sz="0" w:space="0" w:color="auto"/>
                    <w:bottom w:val="none" w:sz="0" w:space="0" w:color="auto"/>
                    <w:right w:val="none" w:sz="0" w:space="0" w:color="auto"/>
                  </w:divBdr>
                  <w:divsChild>
                    <w:div w:id="1927689642">
                      <w:marLeft w:val="0"/>
                      <w:marRight w:val="0"/>
                      <w:marTop w:val="0"/>
                      <w:marBottom w:val="0"/>
                      <w:divBdr>
                        <w:top w:val="none" w:sz="0" w:space="0" w:color="auto"/>
                        <w:left w:val="none" w:sz="0" w:space="0" w:color="auto"/>
                        <w:bottom w:val="none" w:sz="0" w:space="0" w:color="auto"/>
                        <w:right w:val="none" w:sz="0" w:space="0" w:color="auto"/>
                      </w:divBdr>
                      <w:divsChild>
                        <w:div w:id="340475077">
                          <w:marLeft w:val="0"/>
                          <w:marRight w:val="0"/>
                          <w:marTop w:val="0"/>
                          <w:marBottom w:val="0"/>
                          <w:divBdr>
                            <w:top w:val="none" w:sz="0" w:space="0" w:color="auto"/>
                            <w:left w:val="none" w:sz="0" w:space="0" w:color="auto"/>
                            <w:bottom w:val="none" w:sz="0" w:space="0" w:color="auto"/>
                            <w:right w:val="none" w:sz="0" w:space="0" w:color="auto"/>
                          </w:divBdr>
                          <w:divsChild>
                            <w:div w:id="68312288">
                              <w:marLeft w:val="0"/>
                              <w:marRight w:val="0"/>
                              <w:marTop w:val="0"/>
                              <w:marBottom w:val="0"/>
                              <w:divBdr>
                                <w:top w:val="none" w:sz="0" w:space="0" w:color="auto"/>
                                <w:left w:val="none" w:sz="0" w:space="0" w:color="auto"/>
                                <w:bottom w:val="none" w:sz="0" w:space="0" w:color="auto"/>
                                <w:right w:val="none" w:sz="0" w:space="0" w:color="auto"/>
                              </w:divBdr>
                            </w:div>
                          </w:divsChild>
                        </w:div>
                        <w:div w:id="1267470106">
                          <w:marLeft w:val="0"/>
                          <w:marRight w:val="0"/>
                          <w:marTop w:val="0"/>
                          <w:marBottom w:val="0"/>
                          <w:divBdr>
                            <w:top w:val="none" w:sz="0" w:space="0" w:color="auto"/>
                            <w:left w:val="none" w:sz="0" w:space="0" w:color="auto"/>
                            <w:bottom w:val="none" w:sz="0" w:space="0" w:color="auto"/>
                            <w:right w:val="none" w:sz="0" w:space="0" w:color="auto"/>
                          </w:divBdr>
                          <w:divsChild>
                            <w:div w:id="491332092">
                              <w:marLeft w:val="0"/>
                              <w:marRight w:val="0"/>
                              <w:marTop w:val="0"/>
                              <w:marBottom w:val="0"/>
                              <w:divBdr>
                                <w:top w:val="none" w:sz="0" w:space="0" w:color="auto"/>
                                <w:left w:val="none" w:sz="0" w:space="0" w:color="auto"/>
                                <w:bottom w:val="none" w:sz="0" w:space="0" w:color="auto"/>
                                <w:right w:val="none" w:sz="0" w:space="0" w:color="auto"/>
                              </w:divBdr>
                              <w:divsChild>
                                <w:div w:id="267010320">
                                  <w:marLeft w:val="0"/>
                                  <w:marRight w:val="0"/>
                                  <w:marTop w:val="0"/>
                                  <w:marBottom w:val="0"/>
                                  <w:divBdr>
                                    <w:top w:val="none" w:sz="0" w:space="0" w:color="auto"/>
                                    <w:left w:val="none" w:sz="0" w:space="0" w:color="auto"/>
                                    <w:bottom w:val="none" w:sz="0" w:space="0" w:color="auto"/>
                                    <w:right w:val="none" w:sz="0" w:space="0" w:color="auto"/>
                                  </w:divBdr>
                                  <w:divsChild>
                                    <w:div w:id="357002381">
                                      <w:marLeft w:val="0"/>
                                      <w:marRight w:val="0"/>
                                      <w:marTop w:val="0"/>
                                      <w:marBottom w:val="0"/>
                                      <w:divBdr>
                                        <w:top w:val="none" w:sz="0" w:space="0" w:color="auto"/>
                                        <w:left w:val="none" w:sz="0" w:space="0" w:color="auto"/>
                                        <w:bottom w:val="none" w:sz="0" w:space="0" w:color="auto"/>
                                        <w:right w:val="none" w:sz="0" w:space="0" w:color="auto"/>
                                      </w:divBdr>
                                      <w:divsChild>
                                        <w:div w:id="1731154394">
                                          <w:marLeft w:val="0"/>
                                          <w:marRight w:val="0"/>
                                          <w:marTop w:val="0"/>
                                          <w:marBottom w:val="0"/>
                                          <w:divBdr>
                                            <w:top w:val="none" w:sz="0" w:space="0" w:color="auto"/>
                                            <w:left w:val="none" w:sz="0" w:space="0" w:color="auto"/>
                                            <w:bottom w:val="none" w:sz="0" w:space="0" w:color="auto"/>
                                            <w:right w:val="none" w:sz="0" w:space="0" w:color="auto"/>
                                          </w:divBdr>
                                          <w:divsChild>
                                            <w:div w:id="16991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971875">
          <w:marLeft w:val="0"/>
          <w:marRight w:val="0"/>
          <w:marTop w:val="0"/>
          <w:marBottom w:val="0"/>
          <w:divBdr>
            <w:top w:val="none" w:sz="0" w:space="0" w:color="auto"/>
            <w:left w:val="none" w:sz="0" w:space="0" w:color="auto"/>
            <w:bottom w:val="none" w:sz="0" w:space="0" w:color="auto"/>
            <w:right w:val="none" w:sz="0" w:space="0" w:color="auto"/>
          </w:divBdr>
          <w:divsChild>
            <w:div w:id="1647274054">
              <w:marLeft w:val="0"/>
              <w:marRight w:val="0"/>
              <w:marTop w:val="0"/>
              <w:marBottom w:val="0"/>
              <w:divBdr>
                <w:top w:val="none" w:sz="0" w:space="0" w:color="auto"/>
                <w:left w:val="none" w:sz="0" w:space="0" w:color="auto"/>
                <w:bottom w:val="none" w:sz="0" w:space="0" w:color="auto"/>
                <w:right w:val="none" w:sz="0" w:space="0" w:color="auto"/>
              </w:divBdr>
              <w:divsChild>
                <w:div w:id="202834379">
                  <w:marLeft w:val="0"/>
                  <w:marRight w:val="0"/>
                  <w:marTop w:val="0"/>
                  <w:marBottom w:val="0"/>
                  <w:divBdr>
                    <w:top w:val="none" w:sz="0" w:space="0" w:color="auto"/>
                    <w:left w:val="none" w:sz="0" w:space="0" w:color="auto"/>
                    <w:bottom w:val="none" w:sz="0" w:space="0" w:color="auto"/>
                    <w:right w:val="none" w:sz="0" w:space="0" w:color="auto"/>
                  </w:divBdr>
                  <w:divsChild>
                    <w:div w:id="1545798676">
                      <w:marLeft w:val="0"/>
                      <w:marRight w:val="0"/>
                      <w:marTop w:val="0"/>
                      <w:marBottom w:val="0"/>
                      <w:divBdr>
                        <w:top w:val="none" w:sz="0" w:space="0" w:color="auto"/>
                        <w:left w:val="none" w:sz="0" w:space="0" w:color="auto"/>
                        <w:bottom w:val="none" w:sz="0" w:space="0" w:color="auto"/>
                        <w:right w:val="none" w:sz="0" w:space="0" w:color="auto"/>
                      </w:divBdr>
                      <w:divsChild>
                        <w:div w:id="817461289">
                          <w:marLeft w:val="0"/>
                          <w:marRight w:val="0"/>
                          <w:marTop w:val="0"/>
                          <w:marBottom w:val="0"/>
                          <w:divBdr>
                            <w:top w:val="none" w:sz="0" w:space="0" w:color="auto"/>
                            <w:left w:val="none" w:sz="0" w:space="0" w:color="auto"/>
                            <w:bottom w:val="none" w:sz="0" w:space="0" w:color="auto"/>
                            <w:right w:val="none" w:sz="0" w:space="0" w:color="auto"/>
                          </w:divBdr>
                          <w:divsChild>
                            <w:div w:id="231744149">
                              <w:marLeft w:val="0"/>
                              <w:marRight w:val="0"/>
                              <w:marTop w:val="0"/>
                              <w:marBottom w:val="0"/>
                              <w:divBdr>
                                <w:top w:val="none" w:sz="0" w:space="0" w:color="auto"/>
                                <w:left w:val="none" w:sz="0" w:space="0" w:color="auto"/>
                                <w:bottom w:val="none" w:sz="0" w:space="0" w:color="auto"/>
                                <w:right w:val="none" w:sz="0" w:space="0" w:color="auto"/>
                              </w:divBdr>
                              <w:divsChild>
                                <w:div w:id="1384988166">
                                  <w:marLeft w:val="0"/>
                                  <w:marRight w:val="0"/>
                                  <w:marTop w:val="0"/>
                                  <w:marBottom w:val="0"/>
                                  <w:divBdr>
                                    <w:top w:val="none" w:sz="0" w:space="0" w:color="auto"/>
                                    <w:left w:val="none" w:sz="0" w:space="0" w:color="auto"/>
                                    <w:bottom w:val="none" w:sz="0" w:space="0" w:color="auto"/>
                                    <w:right w:val="none" w:sz="0" w:space="0" w:color="auto"/>
                                  </w:divBdr>
                                  <w:divsChild>
                                    <w:div w:id="308942742">
                                      <w:marLeft w:val="0"/>
                                      <w:marRight w:val="0"/>
                                      <w:marTop w:val="0"/>
                                      <w:marBottom w:val="0"/>
                                      <w:divBdr>
                                        <w:top w:val="none" w:sz="0" w:space="0" w:color="auto"/>
                                        <w:left w:val="none" w:sz="0" w:space="0" w:color="auto"/>
                                        <w:bottom w:val="none" w:sz="0" w:space="0" w:color="auto"/>
                                        <w:right w:val="none" w:sz="0" w:space="0" w:color="auto"/>
                                      </w:divBdr>
                                      <w:divsChild>
                                        <w:div w:id="27979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299667">
          <w:marLeft w:val="0"/>
          <w:marRight w:val="0"/>
          <w:marTop w:val="0"/>
          <w:marBottom w:val="0"/>
          <w:divBdr>
            <w:top w:val="none" w:sz="0" w:space="0" w:color="auto"/>
            <w:left w:val="none" w:sz="0" w:space="0" w:color="auto"/>
            <w:bottom w:val="none" w:sz="0" w:space="0" w:color="auto"/>
            <w:right w:val="none" w:sz="0" w:space="0" w:color="auto"/>
          </w:divBdr>
          <w:divsChild>
            <w:div w:id="1855000263">
              <w:marLeft w:val="0"/>
              <w:marRight w:val="0"/>
              <w:marTop w:val="0"/>
              <w:marBottom w:val="0"/>
              <w:divBdr>
                <w:top w:val="none" w:sz="0" w:space="0" w:color="auto"/>
                <w:left w:val="none" w:sz="0" w:space="0" w:color="auto"/>
                <w:bottom w:val="none" w:sz="0" w:space="0" w:color="auto"/>
                <w:right w:val="none" w:sz="0" w:space="0" w:color="auto"/>
              </w:divBdr>
              <w:divsChild>
                <w:div w:id="680156513">
                  <w:marLeft w:val="0"/>
                  <w:marRight w:val="0"/>
                  <w:marTop w:val="0"/>
                  <w:marBottom w:val="0"/>
                  <w:divBdr>
                    <w:top w:val="none" w:sz="0" w:space="0" w:color="auto"/>
                    <w:left w:val="none" w:sz="0" w:space="0" w:color="auto"/>
                    <w:bottom w:val="none" w:sz="0" w:space="0" w:color="auto"/>
                    <w:right w:val="none" w:sz="0" w:space="0" w:color="auto"/>
                  </w:divBdr>
                  <w:divsChild>
                    <w:div w:id="1715695304">
                      <w:marLeft w:val="0"/>
                      <w:marRight w:val="0"/>
                      <w:marTop w:val="0"/>
                      <w:marBottom w:val="0"/>
                      <w:divBdr>
                        <w:top w:val="none" w:sz="0" w:space="0" w:color="auto"/>
                        <w:left w:val="none" w:sz="0" w:space="0" w:color="auto"/>
                        <w:bottom w:val="none" w:sz="0" w:space="0" w:color="auto"/>
                        <w:right w:val="none" w:sz="0" w:space="0" w:color="auto"/>
                      </w:divBdr>
                      <w:divsChild>
                        <w:div w:id="1846749453">
                          <w:marLeft w:val="0"/>
                          <w:marRight w:val="0"/>
                          <w:marTop w:val="0"/>
                          <w:marBottom w:val="0"/>
                          <w:divBdr>
                            <w:top w:val="none" w:sz="0" w:space="0" w:color="auto"/>
                            <w:left w:val="none" w:sz="0" w:space="0" w:color="auto"/>
                            <w:bottom w:val="none" w:sz="0" w:space="0" w:color="auto"/>
                            <w:right w:val="none" w:sz="0" w:space="0" w:color="auto"/>
                          </w:divBdr>
                          <w:divsChild>
                            <w:div w:id="539367428">
                              <w:marLeft w:val="0"/>
                              <w:marRight w:val="0"/>
                              <w:marTop w:val="0"/>
                              <w:marBottom w:val="0"/>
                              <w:divBdr>
                                <w:top w:val="none" w:sz="0" w:space="0" w:color="auto"/>
                                <w:left w:val="none" w:sz="0" w:space="0" w:color="auto"/>
                                <w:bottom w:val="none" w:sz="0" w:space="0" w:color="auto"/>
                                <w:right w:val="none" w:sz="0" w:space="0" w:color="auto"/>
                              </w:divBdr>
                              <w:divsChild>
                                <w:div w:id="1293630456">
                                  <w:marLeft w:val="0"/>
                                  <w:marRight w:val="0"/>
                                  <w:marTop w:val="0"/>
                                  <w:marBottom w:val="0"/>
                                  <w:divBdr>
                                    <w:top w:val="none" w:sz="0" w:space="0" w:color="auto"/>
                                    <w:left w:val="none" w:sz="0" w:space="0" w:color="auto"/>
                                    <w:bottom w:val="none" w:sz="0" w:space="0" w:color="auto"/>
                                    <w:right w:val="none" w:sz="0" w:space="0" w:color="auto"/>
                                  </w:divBdr>
                                  <w:divsChild>
                                    <w:div w:id="1118376947">
                                      <w:marLeft w:val="0"/>
                                      <w:marRight w:val="0"/>
                                      <w:marTop w:val="0"/>
                                      <w:marBottom w:val="0"/>
                                      <w:divBdr>
                                        <w:top w:val="none" w:sz="0" w:space="0" w:color="auto"/>
                                        <w:left w:val="none" w:sz="0" w:space="0" w:color="auto"/>
                                        <w:bottom w:val="none" w:sz="0" w:space="0" w:color="auto"/>
                                        <w:right w:val="none" w:sz="0" w:space="0" w:color="auto"/>
                                      </w:divBdr>
                                      <w:divsChild>
                                        <w:div w:id="101758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242178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124340">
      <w:bodyDiv w:val="1"/>
      <w:marLeft w:val="0"/>
      <w:marRight w:val="0"/>
      <w:marTop w:val="0"/>
      <w:marBottom w:val="0"/>
      <w:divBdr>
        <w:top w:val="none" w:sz="0" w:space="0" w:color="auto"/>
        <w:left w:val="none" w:sz="0" w:space="0" w:color="auto"/>
        <w:bottom w:val="none" w:sz="0" w:space="0" w:color="auto"/>
        <w:right w:val="none" w:sz="0" w:space="0" w:color="auto"/>
      </w:divBdr>
      <w:divsChild>
        <w:div w:id="1178420717">
          <w:marLeft w:val="0"/>
          <w:marRight w:val="0"/>
          <w:marTop w:val="0"/>
          <w:marBottom w:val="0"/>
          <w:divBdr>
            <w:top w:val="none" w:sz="0" w:space="0" w:color="auto"/>
            <w:left w:val="none" w:sz="0" w:space="0" w:color="auto"/>
            <w:bottom w:val="none" w:sz="0" w:space="0" w:color="auto"/>
            <w:right w:val="none" w:sz="0" w:space="0" w:color="auto"/>
          </w:divBdr>
          <w:divsChild>
            <w:div w:id="1096173401">
              <w:marLeft w:val="0"/>
              <w:marRight w:val="0"/>
              <w:marTop w:val="0"/>
              <w:marBottom w:val="0"/>
              <w:divBdr>
                <w:top w:val="none" w:sz="0" w:space="0" w:color="auto"/>
                <w:left w:val="none" w:sz="0" w:space="0" w:color="auto"/>
                <w:bottom w:val="none" w:sz="0" w:space="0" w:color="auto"/>
                <w:right w:val="none" w:sz="0" w:space="0" w:color="auto"/>
              </w:divBdr>
              <w:divsChild>
                <w:div w:id="633563035">
                  <w:marLeft w:val="0"/>
                  <w:marRight w:val="0"/>
                  <w:marTop w:val="0"/>
                  <w:marBottom w:val="0"/>
                  <w:divBdr>
                    <w:top w:val="none" w:sz="0" w:space="0" w:color="auto"/>
                    <w:left w:val="none" w:sz="0" w:space="0" w:color="auto"/>
                    <w:bottom w:val="none" w:sz="0" w:space="0" w:color="auto"/>
                    <w:right w:val="none" w:sz="0" w:space="0" w:color="auto"/>
                  </w:divBdr>
                  <w:divsChild>
                    <w:div w:id="391737016">
                      <w:marLeft w:val="0"/>
                      <w:marRight w:val="0"/>
                      <w:marTop w:val="0"/>
                      <w:marBottom w:val="0"/>
                      <w:divBdr>
                        <w:top w:val="none" w:sz="0" w:space="0" w:color="auto"/>
                        <w:left w:val="none" w:sz="0" w:space="0" w:color="auto"/>
                        <w:bottom w:val="none" w:sz="0" w:space="0" w:color="auto"/>
                        <w:right w:val="none" w:sz="0" w:space="0" w:color="auto"/>
                      </w:divBdr>
                      <w:divsChild>
                        <w:div w:id="277418142">
                          <w:marLeft w:val="0"/>
                          <w:marRight w:val="0"/>
                          <w:marTop w:val="0"/>
                          <w:marBottom w:val="0"/>
                          <w:divBdr>
                            <w:top w:val="none" w:sz="0" w:space="0" w:color="auto"/>
                            <w:left w:val="none" w:sz="0" w:space="0" w:color="auto"/>
                            <w:bottom w:val="none" w:sz="0" w:space="0" w:color="auto"/>
                            <w:right w:val="none" w:sz="0" w:space="0" w:color="auto"/>
                          </w:divBdr>
                          <w:divsChild>
                            <w:div w:id="1002126367">
                              <w:marLeft w:val="0"/>
                              <w:marRight w:val="0"/>
                              <w:marTop w:val="0"/>
                              <w:marBottom w:val="0"/>
                              <w:divBdr>
                                <w:top w:val="none" w:sz="0" w:space="0" w:color="auto"/>
                                <w:left w:val="none" w:sz="0" w:space="0" w:color="auto"/>
                                <w:bottom w:val="none" w:sz="0" w:space="0" w:color="auto"/>
                                <w:right w:val="none" w:sz="0" w:space="0" w:color="auto"/>
                              </w:divBdr>
                              <w:divsChild>
                                <w:div w:id="1037508825">
                                  <w:marLeft w:val="0"/>
                                  <w:marRight w:val="0"/>
                                  <w:marTop w:val="0"/>
                                  <w:marBottom w:val="0"/>
                                  <w:divBdr>
                                    <w:top w:val="none" w:sz="0" w:space="0" w:color="auto"/>
                                    <w:left w:val="none" w:sz="0" w:space="0" w:color="auto"/>
                                    <w:bottom w:val="none" w:sz="0" w:space="0" w:color="auto"/>
                                    <w:right w:val="none" w:sz="0" w:space="0" w:color="auto"/>
                                  </w:divBdr>
                                  <w:divsChild>
                                    <w:div w:id="445078773">
                                      <w:marLeft w:val="0"/>
                                      <w:marRight w:val="0"/>
                                      <w:marTop w:val="0"/>
                                      <w:marBottom w:val="0"/>
                                      <w:divBdr>
                                        <w:top w:val="none" w:sz="0" w:space="0" w:color="auto"/>
                                        <w:left w:val="none" w:sz="0" w:space="0" w:color="auto"/>
                                        <w:bottom w:val="none" w:sz="0" w:space="0" w:color="auto"/>
                                        <w:right w:val="none" w:sz="0" w:space="0" w:color="auto"/>
                                      </w:divBdr>
                                      <w:divsChild>
                                        <w:div w:id="209876492">
                                          <w:marLeft w:val="0"/>
                                          <w:marRight w:val="0"/>
                                          <w:marTop w:val="0"/>
                                          <w:marBottom w:val="0"/>
                                          <w:divBdr>
                                            <w:top w:val="none" w:sz="0" w:space="0" w:color="auto"/>
                                            <w:left w:val="none" w:sz="0" w:space="0" w:color="auto"/>
                                            <w:bottom w:val="none" w:sz="0" w:space="0" w:color="auto"/>
                                            <w:right w:val="none" w:sz="0" w:space="0" w:color="auto"/>
                                          </w:divBdr>
                                          <w:divsChild>
                                            <w:div w:id="463667243">
                                              <w:marLeft w:val="0"/>
                                              <w:marRight w:val="0"/>
                                              <w:marTop w:val="0"/>
                                              <w:marBottom w:val="0"/>
                                              <w:divBdr>
                                                <w:top w:val="none" w:sz="0" w:space="0" w:color="auto"/>
                                                <w:left w:val="none" w:sz="0" w:space="0" w:color="auto"/>
                                                <w:bottom w:val="none" w:sz="0" w:space="0" w:color="auto"/>
                                                <w:right w:val="none" w:sz="0" w:space="0" w:color="auto"/>
                                              </w:divBdr>
                                            </w:div>
                                          </w:divsChild>
                                        </w:div>
                                        <w:div w:id="576012224">
                                          <w:blockQuote w:val="1"/>
                                          <w:marLeft w:val="720"/>
                                          <w:marRight w:val="720"/>
                                          <w:marTop w:val="100"/>
                                          <w:marBottom w:val="100"/>
                                          <w:divBdr>
                                            <w:top w:val="none" w:sz="0" w:space="0" w:color="auto"/>
                                            <w:left w:val="none" w:sz="0" w:space="0" w:color="auto"/>
                                            <w:bottom w:val="none" w:sz="0" w:space="0" w:color="auto"/>
                                            <w:right w:val="none" w:sz="0" w:space="0" w:color="auto"/>
                                          </w:divBdr>
                                        </w:div>
                                        <w:div w:id="959337898">
                                          <w:marLeft w:val="0"/>
                                          <w:marRight w:val="0"/>
                                          <w:marTop w:val="0"/>
                                          <w:marBottom w:val="0"/>
                                          <w:divBdr>
                                            <w:top w:val="none" w:sz="0" w:space="0" w:color="auto"/>
                                            <w:left w:val="none" w:sz="0" w:space="0" w:color="auto"/>
                                            <w:bottom w:val="none" w:sz="0" w:space="0" w:color="auto"/>
                                            <w:right w:val="none" w:sz="0" w:space="0" w:color="auto"/>
                                          </w:divBdr>
                                          <w:divsChild>
                                            <w:div w:id="292563165">
                                              <w:marLeft w:val="0"/>
                                              <w:marRight w:val="0"/>
                                              <w:marTop w:val="0"/>
                                              <w:marBottom w:val="0"/>
                                              <w:divBdr>
                                                <w:top w:val="none" w:sz="0" w:space="0" w:color="auto"/>
                                                <w:left w:val="none" w:sz="0" w:space="0" w:color="auto"/>
                                                <w:bottom w:val="none" w:sz="0" w:space="0" w:color="auto"/>
                                                <w:right w:val="none" w:sz="0" w:space="0" w:color="auto"/>
                                              </w:divBdr>
                                            </w:div>
                                          </w:divsChild>
                                        </w:div>
                                        <w:div w:id="327513885">
                                          <w:blockQuote w:val="1"/>
                                          <w:marLeft w:val="720"/>
                                          <w:marRight w:val="720"/>
                                          <w:marTop w:val="100"/>
                                          <w:marBottom w:val="100"/>
                                          <w:divBdr>
                                            <w:top w:val="none" w:sz="0" w:space="0" w:color="auto"/>
                                            <w:left w:val="none" w:sz="0" w:space="0" w:color="auto"/>
                                            <w:bottom w:val="none" w:sz="0" w:space="0" w:color="auto"/>
                                            <w:right w:val="none" w:sz="0" w:space="0" w:color="auto"/>
                                          </w:divBdr>
                                        </w:div>
                                        <w:div w:id="667363248">
                                          <w:marLeft w:val="0"/>
                                          <w:marRight w:val="0"/>
                                          <w:marTop w:val="0"/>
                                          <w:marBottom w:val="0"/>
                                          <w:divBdr>
                                            <w:top w:val="none" w:sz="0" w:space="0" w:color="auto"/>
                                            <w:left w:val="none" w:sz="0" w:space="0" w:color="auto"/>
                                            <w:bottom w:val="none" w:sz="0" w:space="0" w:color="auto"/>
                                            <w:right w:val="none" w:sz="0" w:space="0" w:color="auto"/>
                                          </w:divBdr>
                                          <w:divsChild>
                                            <w:div w:id="203465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2483658">
      <w:bodyDiv w:val="1"/>
      <w:marLeft w:val="0"/>
      <w:marRight w:val="0"/>
      <w:marTop w:val="0"/>
      <w:marBottom w:val="0"/>
      <w:divBdr>
        <w:top w:val="none" w:sz="0" w:space="0" w:color="auto"/>
        <w:left w:val="none" w:sz="0" w:space="0" w:color="auto"/>
        <w:bottom w:val="none" w:sz="0" w:space="0" w:color="auto"/>
        <w:right w:val="none" w:sz="0" w:space="0" w:color="auto"/>
      </w:divBdr>
      <w:divsChild>
        <w:div w:id="2142963665">
          <w:marLeft w:val="0"/>
          <w:marRight w:val="0"/>
          <w:marTop w:val="0"/>
          <w:marBottom w:val="0"/>
          <w:divBdr>
            <w:top w:val="none" w:sz="0" w:space="0" w:color="auto"/>
            <w:left w:val="none" w:sz="0" w:space="0" w:color="auto"/>
            <w:bottom w:val="none" w:sz="0" w:space="0" w:color="auto"/>
            <w:right w:val="none" w:sz="0" w:space="0" w:color="auto"/>
          </w:divBdr>
          <w:divsChild>
            <w:div w:id="1385372761">
              <w:marLeft w:val="0"/>
              <w:marRight w:val="0"/>
              <w:marTop w:val="0"/>
              <w:marBottom w:val="0"/>
              <w:divBdr>
                <w:top w:val="none" w:sz="0" w:space="0" w:color="auto"/>
                <w:left w:val="none" w:sz="0" w:space="0" w:color="auto"/>
                <w:bottom w:val="none" w:sz="0" w:space="0" w:color="auto"/>
                <w:right w:val="none" w:sz="0" w:space="0" w:color="auto"/>
              </w:divBdr>
              <w:divsChild>
                <w:div w:id="853807711">
                  <w:marLeft w:val="0"/>
                  <w:marRight w:val="0"/>
                  <w:marTop w:val="0"/>
                  <w:marBottom w:val="0"/>
                  <w:divBdr>
                    <w:top w:val="none" w:sz="0" w:space="0" w:color="auto"/>
                    <w:left w:val="none" w:sz="0" w:space="0" w:color="auto"/>
                    <w:bottom w:val="none" w:sz="0" w:space="0" w:color="auto"/>
                    <w:right w:val="none" w:sz="0" w:space="0" w:color="auto"/>
                  </w:divBdr>
                  <w:divsChild>
                    <w:div w:id="319700160">
                      <w:marLeft w:val="0"/>
                      <w:marRight w:val="0"/>
                      <w:marTop w:val="0"/>
                      <w:marBottom w:val="0"/>
                      <w:divBdr>
                        <w:top w:val="none" w:sz="0" w:space="0" w:color="auto"/>
                        <w:left w:val="none" w:sz="0" w:space="0" w:color="auto"/>
                        <w:bottom w:val="none" w:sz="0" w:space="0" w:color="auto"/>
                        <w:right w:val="none" w:sz="0" w:space="0" w:color="auto"/>
                      </w:divBdr>
                      <w:divsChild>
                        <w:div w:id="1765762202">
                          <w:marLeft w:val="0"/>
                          <w:marRight w:val="0"/>
                          <w:marTop w:val="0"/>
                          <w:marBottom w:val="0"/>
                          <w:divBdr>
                            <w:top w:val="none" w:sz="0" w:space="0" w:color="auto"/>
                            <w:left w:val="none" w:sz="0" w:space="0" w:color="auto"/>
                            <w:bottom w:val="none" w:sz="0" w:space="0" w:color="auto"/>
                            <w:right w:val="none" w:sz="0" w:space="0" w:color="auto"/>
                          </w:divBdr>
                          <w:divsChild>
                            <w:div w:id="823935270">
                              <w:marLeft w:val="0"/>
                              <w:marRight w:val="0"/>
                              <w:marTop w:val="0"/>
                              <w:marBottom w:val="0"/>
                              <w:divBdr>
                                <w:top w:val="none" w:sz="0" w:space="0" w:color="auto"/>
                                <w:left w:val="none" w:sz="0" w:space="0" w:color="auto"/>
                                <w:bottom w:val="none" w:sz="0" w:space="0" w:color="auto"/>
                                <w:right w:val="none" w:sz="0" w:space="0" w:color="auto"/>
                              </w:divBdr>
                              <w:divsChild>
                                <w:div w:id="160659926">
                                  <w:marLeft w:val="0"/>
                                  <w:marRight w:val="0"/>
                                  <w:marTop w:val="0"/>
                                  <w:marBottom w:val="0"/>
                                  <w:divBdr>
                                    <w:top w:val="none" w:sz="0" w:space="0" w:color="auto"/>
                                    <w:left w:val="none" w:sz="0" w:space="0" w:color="auto"/>
                                    <w:bottom w:val="none" w:sz="0" w:space="0" w:color="auto"/>
                                    <w:right w:val="none" w:sz="0" w:space="0" w:color="auto"/>
                                  </w:divBdr>
                                  <w:divsChild>
                                    <w:div w:id="1493983539">
                                      <w:marLeft w:val="0"/>
                                      <w:marRight w:val="0"/>
                                      <w:marTop w:val="0"/>
                                      <w:marBottom w:val="0"/>
                                      <w:divBdr>
                                        <w:top w:val="none" w:sz="0" w:space="0" w:color="auto"/>
                                        <w:left w:val="none" w:sz="0" w:space="0" w:color="auto"/>
                                        <w:bottom w:val="none" w:sz="0" w:space="0" w:color="auto"/>
                                        <w:right w:val="none" w:sz="0" w:space="0" w:color="auto"/>
                                      </w:divBdr>
                                      <w:divsChild>
                                        <w:div w:id="8782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96668">
          <w:marLeft w:val="0"/>
          <w:marRight w:val="0"/>
          <w:marTop w:val="0"/>
          <w:marBottom w:val="0"/>
          <w:divBdr>
            <w:top w:val="none" w:sz="0" w:space="0" w:color="auto"/>
            <w:left w:val="none" w:sz="0" w:space="0" w:color="auto"/>
            <w:bottom w:val="none" w:sz="0" w:space="0" w:color="auto"/>
            <w:right w:val="none" w:sz="0" w:space="0" w:color="auto"/>
          </w:divBdr>
          <w:divsChild>
            <w:div w:id="412361260">
              <w:marLeft w:val="0"/>
              <w:marRight w:val="0"/>
              <w:marTop w:val="0"/>
              <w:marBottom w:val="0"/>
              <w:divBdr>
                <w:top w:val="none" w:sz="0" w:space="0" w:color="auto"/>
                <w:left w:val="none" w:sz="0" w:space="0" w:color="auto"/>
                <w:bottom w:val="none" w:sz="0" w:space="0" w:color="auto"/>
                <w:right w:val="none" w:sz="0" w:space="0" w:color="auto"/>
              </w:divBdr>
              <w:divsChild>
                <w:div w:id="1480920189">
                  <w:marLeft w:val="0"/>
                  <w:marRight w:val="0"/>
                  <w:marTop w:val="0"/>
                  <w:marBottom w:val="0"/>
                  <w:divBdr>
                    <w:top w:val="none" w:sz="0" w:space="0" w:color="auto"/>
                    <w:left w:val="none" w:sz="0" w:space="0" w:color="auto"/>
                    <w:bottom w:val="none" w:sz="0" w:space="0" w:color="auto"/>
                    <w:right w:val="none" w:sz="0" w:space="0" w:color="auto"/>
                  </w:divBdr>
                  <w:divsChild>
                    <w:div w:id="1421945174">
                      <w:marLeft w:val="0"/>
                      <w:marRight w:val="0"/>
                      <w:marTop w:val="0"/>
                      <w:marBottom w:val="0"/>
                      <w:divBdr>
                        <w:top w:val="none" w:sz="0" w:space="0" w:color="auto"/>
                        <w:left w:val="none" w:sz="0" w:space="0" w:color="auto"/>
                        <w:bottom w:val="none" w:sz="0" w:space="0" w:color="auto"/>
                        <w:right w:val="none" w:sz="0" w:space="0" w:color="auto"/>
                      </w:divBdr>
                      <w:divsChild>
                        <w:div w:id="265963263">
                          <w:marLeft w:val="0"/>
                          <w:marRight w:val="0"/>
                          <w:marTop w:val="0"/>
                          <w:marBottom w:val="0"/>
                          <w:divBdr>
                            <w:top w:val="none" w:sz="0" w:space="0" w:color="auto"/>
                            <w:left w:val="none" w:sz="0" w:space="0" w:color="auto"/>
                            <w:bottom w:val="none" w:sz="0" w:space="0" w:color="auto"/>
                            <w:right w:val="none" w:sz="0" w:space="0" w:color="auto"/>
                          </w:divBdr>
                          <w:divsChild>
                            <w:div w:id="1991860711">
                              <w:marLeft w:val="0"/>
                              <w:marRight w:val="0"/>
                              <w:marTop w:val="0"/>
                              <w:marBottom w:val="0"/>
                              <w:divBdr>
                                <w:top w:val="none" w:sz="0" w:space="0" w:color="auto"/>
                                <w:left w:val="none" w:sz="0" w:space="0" w:color="auto"/>
                                <w:bottom w:val="none" w:sz="0" w:space="0" w:color="auto"/>
                                <w:right w:val="none" w:sz="0" w:space="0" w:color="auto"/>
                              </w:divBdr>
                              <w:divsChild>
                                <w:div w:id="858395629">
                                  <w:marLeft w:val="0"/>
                                  <w:marRight w:val="0"/>
                                  <w:marTop w:val="0"/>
                                  <w:marBottom w:val="0"/>
                                  <w:divBdr>
                                    <w:top w:val="none" w:sz="0" w:space="0" w:color="auto"/>
                                    <w:left w:val="none" w:sz="0" w:space="0" w:color="auto"/>
                                    <w:bottom w:val="none" w:sz="0" w:space="0" w:color="auto"/>
                                    <w:right w:val="none" w:sz="0" w:space="0" w:color="auto"/>
                                  </w:divBdr>
                                  <w:divsChild>
                                    <w:div w:id="1943419115">
                                      <w:marLeft w:val="0"/>
                                      <w:marRight w:val="0"/>
                                      <w:marTop w:val="0"/>
                                      <w:marBottom w:val="0"/>
                                      <w:divBdr>
                                        <w:top w:val="none" w:sz="0" w:space="0" w:color="auto"/>
                                        <w:left w:val="none" w:sz="0" w:space="0" w:color="auto"/>
                                        <w:bottom w:val="none" w:sz="0" w:space="0" w:color="auto"/>
                                        <w:right w:val="none" w:sz="0" w:space="0" w:color="auto"/>
                                      </w:divBdr>
                                      <w:divsChild>
                                        <w:div w:id="1669483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994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437796">
                                          <w:marLeft w:val="0"/>
                                          <w:marRight w:val="0"/>
                                          <w:marTop w:val="0"/>
                                          <w:marBottom w:val="0"/>
                                          <w:divBdr>
                                            <w:top w:val="none" w:sz="0" w:space="0" w:color="auto"/>
                                            <w:left w:val="none" w:sz="0" w:space="0" w:color="auto"/>
                                            <w:bottom w:val="none" w:sz="0" w:space="0" w:color="auto"/>
                                            <w:right w:val="none" w:sz="0" w:space="0" w:color="auto"/>
                                          </w:divBdr>
                                          <w:divsChild>
                                            <w:div w:id="2058236277">
                                              <w:marLeft w:val="0"/>
                                              <w:marRight w:val="0"/>
                                              <w:marTop w:val="0"/>
                                              <w:marBottom w:val="0"/>
                                              <w:divBdr>
                                                <w:top w:val="none" w:sz="0" w:space="0" w:color="auto"/>
                                                <w:left w:val="none" w:sz="0" w:space="0" w:color="auto"/>
                                                <w:bottom w:val="none" w:sz="0" w:space="0" w:color="auto"/>
                                                <w:right w:val="none" w:sz="0" w:space="0" w:color="auto"/>
                                              </w:divBdr>
                                            </w:div>
                                          </w:divsChild>
                                        </w:div>
                                        <w:div w:id="778528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249567">
                                          <w:marLeft w:val="0"/>
                                          <w:marRight w:val="0"/>
                                          <w:marTop w:val="0"/>
                                          <w:marBottom w:val="0"/>
                                          <w:divBdr>
                                            <w:top w:val="none" w:sz="0" w:space="0" w:color="auto"/>
                                            <w:left w:val="none" w:sz="0" w:space="0" w:color="auto"/>
                                            <w:bottom w:val="none" w:sz="0" w:space="0" w:color="auto"/>
                                            <w:right w:val="none" w:sz="0" w:space="0" w:color="auto"/>
                                          </w:divBdr>
                                          <w:divsChild>
                                            <w:div w:id="8520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8092443">
      <w:bodyDiv w:val="1"/>
      <w:marLeft w:val="0"/>
      <w:marRight w:val="0"/>
      <w:marTop w:val="0"/>
      <w:marBottom w:val="0"/>
      <w:divBdr>
        <w:top w:val="none" w:sz="0" w:space="0" w:color="auto"/>
        <w:left w:val="none" w:sz="0" w:space="0" w:color="auto"/>
        <w:bottom w:val="none" w:sz="0" w:space="0" w:color="auto"/>
        <w:right w:val="none" w:sz="0" w:space="0" w:color="auto"/>
      </w:divBdr>
      <w:divsChild>
        <w:div w:id="1507287465">
          <w:blockQuote w:val="1"/>
          <w:marLeft w:val="720"/>
          <w:marRight w:val="720"/>
          <w:marTop w:val="0"/>
          <w:marBottom w:val="100"/>
          <w:divBdr>
            <w:top w:val="none" w:sz="0" w:space="0" w:color="auto"/>
            <w:left w:val="single" w:sz="24" w:space="24" w:color="DADDE3"/>
            <w:bottom w:val="none" w:sz="0" w:space="0" w:color="auto"/>
            <w:right w:val="none" w:sz="0" w:space="0" w:color="auto"/>
          </w:divBdr>
        </w:div>
      </w:divsChild>
    </w:div>
    <w:div w:id="813646496">
      <w:bodyDiv w:val="1"/>
      <w:marLeft w:val="0"/>
      <w:marRight w:val="0"/>
      <w:marTop w:val="0"/>
      <w:marBottom w:val="0"/>
      <w:divBdr>
        <w:top w:val="none" w:sz="0" w:space="0" w:color="auto"/>
        <w:left w:val="none" w:sz="0" w:space="0" w:color="auto"/>
        <w:bottom w:val="none" w:sz="0" w:space="0" w:color="auto"/>
        <w:right w:val="none" w:sz="0" w:space="0" w:color="auto"/>
      </w:divBdr>
      <w:divsChild>
        <w:div w:id="1733966923">
          <w:marLeft w:val="0"/>
          <w:marRight w:val="0"/>
          <w:marTop w:val="0"/>
          <w:marBottom w:val="0"/>
          <w:divBdr>
            <w:top w:val="none" w:sz="0" w:space="0" w:color="auto"/>
            <w:left w:val="none" w:sz="0" w:space="0" w:color="auto"/>
            <w:bottom w:val="none" w:sz="0" w:space="0" w:color="auto"/>
            <w:right w:val="none" w:sz="0" w:space="0" w:color="auto"/>
          </w:divBdr>
          <w:divsChild>
            <w:div w:id="1652101170">
              <w:marLeft w:val="0"/>
              <w:marRight w:val="0"/>
              <w:marTop w:val="0"/>
              <w:marBottom w:val="0"/>
              <w:divBdr>
                <w:top w:val="none" w:sz="0" w:space="0" w:color="auto"/>
                <w:left w:val="none" w:sz="0" w:space="0" w:color="auto"/>
                <w:bottom w:val="none" w:sz="0" w:space="0" w:color="auto"/>
                <w:right w:val="none" w:sz="0" w:space="0" w:color="auto"/>
              </w:divBdr>
              <w:divsChild>
                <w:div w:id="661659763">
                  <w:marLeft w:val="0"/>
                  <w:marRight w:val="0"/>
                  <w:marTop w:val="0"/>
                  <w:marBottom w:val="0"/>
                  <w:divBdr>
                    <w:top w:val="none" w:sz="0" w:space="0" w:color="auto"/>
                    <w:left w:val="none" w:sz="0" w:space="0" w:color="auto"/>
                    <w:bottom w:val="none" w:sz="0" w:space="0" w:color="auto"/>
                    <w:right w:val="none" w:sz="0" w:space="0" w:color="auto"/>
                  </w:divBdr>
                  <w:divsChild>
                    <w:div w:id="1795707177">
                      <w:marLeft w:val="0"/>
                      <w:marRight w:val="0"/>
                      <w:marTop w:val="0"/>
                      <w:marBottom w:val="0"/>
                      <w:divBdr>
                        <w:top w:val="none" w:sz="0" w:space="0" w:color="auto"/>
                        <w:left w:val="none" w:sz="0" w:space="0" w:color="auto"/>
                        <w:bottom w:val="none" w:sz="0" w:space="0" w:color="auto"/>
                        <w:right w:val="none" w:sz="0" w:space="0" w:color="auto"/>
                      </w:divBdr>
                      <w:divsChild>
                        <w:div w:id="1890799928">
                          <w:marLeft w:val="0"/>
                          <w:marRight w:val="0"/>
                          <w:marTop w:val="0"/>
                          <w:marBottom w:val="0"/>
                          <w:divBdr>
                            <w:top w:val="none" w:sz="0" w:space="0" w:color="auto"/>
                            <w:left w:val="none" w:sz="0" w:space="0" w:color="auto"/>
                            <w:bottom w:val="none" w:sz="0" w:space="0" w:color="auto"/>
                            <w:right w:val="none" w:sz="0" w:space="0" w:color="auto"/>
                          </w:divBdr>
                          <w:divsChild>
                            <w:div w:id="1443576422">
                              <w:marLeft w:val="0"/>
                              <w:marRight w:val="0"/>
                              <w:marTop w:val="0"/>
                              <w:marBottom w:val="0"/>
                              <w:divBdr>
                                <w:top w:val="none" w:sz="0" w:space="0" w:color="auto"/>
                                <w:left w:val="none" w:sz="0" w:space="0" w:color="auto"/>
                                <w:bottom w:val="none" w:sz="0" w:space="0" w:color="auto"/>
                                <w:right w:val="none" w:sz="0" w:space="0" w:color="auto"/>
                              </w:divBdr>
                              <w:divsChild>
                                <w:div w:id="1045563972">
                                  <w:marLeft w:val="0"/>
                                  <w:marRight w:val="0"/>
                                  <w:marTop w:val="0"/>
                                  <w:marBottom w:val="0"/>
                                  <w:divBdr>
                                    <w:top w:val="none" w:sz="0" w:space="0" w:color="auto"/>
                                    <w:left w:val="none" w:sz="0" w:space="0" w:color="auto"/>
                                    <w:bottom w:val="none" w:sz="0" w:space="0" w:color="auto"/>
                                    <w:right w:val="none" w:sz="0" w:space="0" w:color="auto"/>
                                  </w:divBdr>
                                  <w:divsChild>
                                    <w:div w:id="915434608">
                                      <w:marLeft w:val="0"/>
                                      <w:marRight w:val="0"/>
                                      <w:marTop w:val="0"/>
                                      <w:marBottom w:val="0"/>
                                      <w:divBdr>
                                        <w:top w:val="none" w:sz="0" w:space="0" w:color="auto"/>
                                        <w:left w:val="none" w:sz="0" w:space="0" w:color="auto"/>
                                        <w:bottom w:val="none" w:sz="0" w:space="0" w:color="auto"/>
                                        <w:right w:val="none" w:sz="0" w:space="0" w:color="auto"/>
                                      </w:divBdr>
                                      <w:divsChild>
                                        <w:div w:id="112481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0396576">
          <w:marLeft w:val="0"/>
          <w:marRight w:val="0"/>
          <w:marTop w:val="0"/>
          <w:marBottom w:val="0"/>
          <w:divBdr>
            <w:top w:val="none" w:sz="0" w:space="0" w:color="auto"/>
            <w:left w:val="none" w:sz="0" w:space="0" w:color="auto"/>
            <w:bottom w:val="none" w:sz="0" w:space="0" w:color="auto"/>
            <w:right w:val="none" w:sz="0" w:space="0" w:color="auto"/>
          </w:divBdr>
          <w:divsChild>
            <w:div w:id="1053697758">
              <w:marLeft w:val="0"/>
              <w:marRight w:val="0"/>
              <w:marTop w:val="0"/>
              <w:marBottom w:val="0"/>
              <w:divBdr>
                <w:top w:val="none" w:sz="0" w:space="0" w:color="auto"/>
                <w:left w:val="none" w:sz="0" w:space="0" w:color="auto"/>
                <w:bottom w:val="none" w:sz="0" w:space="0" w:color="auto"/>
                <w:right w:val="none" w:sz="0" w:space="0" w:color="auto"/>
              </w:divBdr>
              <w:divsChild>
                <w:div w:id="258875789">
                  <w:marLeft w:val="0"/>
                  <w:marRight w:val="0"/>
                  <w:marTop w:val="0"/>
                  <w:marBottom w:val="0"/>
                  <w:divBdr>
                    <w:top w:val="none" w:sz="0" w:space="0" w:color="auto"/>
                    <w:left w:val="none" w:sz="0" w:space="0" w:color="auto"/>
                    <w:bottom w:val="none" w:sz="0" w:space="0" w:color="auto"/>
                    <w:right w:val="none" w:sz="0" w:space="0" w:color="auto"/>
                  </w:divBdr>
                  <w:divsChild>
                    <w:div w:id="288433592">
                      <w:marLeft w:val="0"/>
                      <w:marRight w:val="0"/>
                      <w:marTop w:val="0"/>
                      <w:marBottom w:val="0"/>
                      <w:divBdr>
                        <w:top w:val="none" w:sz="0" w:space="0" w:color="auto"/>
                        <w:left w:val="none" w:sz="0" w:space="0" w:color="auto"/>
                        <w:bottom w:val="none" w:sz="0" w:space="0" w:color="auto"/>
                        <w:right w:val="none" w:sz="0" w:space="0" w:color="auto"/>
                      </w:divBdr>
                      <w:divsChild>
                        <w:div w:id="1536771217">
                          <w:marLeft w:val="0"/>
                          <w:marRight w:val="0"/>
                          <w:marTop w:val="0"/>
                          <w:marBottom w:val="0"/>
                          <w:divBdr>
                            <w:top w:val="none" w:sz="0" w:space="0" w:color="auto"/>
                            <w:left w:val="none" w:sz="0" w:space="0" w:color="auto"/>
                            <w:bottom w:val="none" w:sz="0" w:space="0" w:color="auto"/>
                            <w:right w:val="none" w:sz="0" w:space="0" w:color="auto"/>
                          </w:divBdr>
                          <w:divsChild>
                            <w:div w:id="808326064">
                              <w:marLeft w:val="0"/>
                              <w:marRight w:val="0"/>
                              <w:marTop w:val="0"/>
                              <w:marBottom w:val="0"/>
                              <w:divBdr>
                                <w:top w:val="none" w:sz="0" w:space="0" w:color="auto"/>
                                <w:left w:val="none" w:sz="0" w:space="0" w:color="auto"/>
                                <w:bottom w:val="none" w:sz="0" w:space="0" w:color="auto"/>
                                <w:right w:val="none" w:sz="0" w:space="0" w:color="auto"/>
                              </w:divBdr>
                              <w:divsChild>
                                <w:div w:id="386416245">
                                  <w:marLeft w:val="0"/>
                                  <w:marRight w:val="0"/>
                                  <w:marTop w:val="0"/>
                                  <w:marBottom w:val="0"/>
                                  <w:divBdr>
                                    <w:top w:val="none" w:sz="0" w:space="0" w:color="auto"/>
                                    <w:left w:val="none" w:sz="0" w:space="0" w:color="auto"/>
                                    <w:bottom w:val="none" w:sz="0" w:space="0" w:color="auto"/>
                                    <w:right w:val="none" w:sz="0" w:space="0" w:color="auto"/>
                                  </w:divBdr>
                                  <w:divsChild>
                                    <w:div w:id="1504393287">
                                      <w:marLeft w:val="0"/>
                                      <w:marRight w:val="0"/>
                                      <w:marTop w:val="0"/>
                                      <w:marBottom w:val="0"/>
                                      <w:divBdr>
                                        <w:top w:val="none" w:sz="0" w:space="0" w:color="auto"/>
                                        <w:left w:val="none" w:sz="0" w:space="0" w:color="auto"/>
                                        <w:bottom w:val="none" w:sz="0" w:space="0" w:color="auto"/>
                                        <w:right w:val="none" w:sz="0" w:space="0" w:color="auto"/>
                                      </w:divBdr>
                                      <w:divsChild>
                                        <w:div w:id="594678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925100">
                                          <w:blockQuote w:val="1"/>
                                          <w:marLeft w:val="720"/>
                                          <w:marRight w:val="720"/>
                                          <w:marTop w:val="100"/>
                                          <w:marBottom w:val="100"/>
                                          <w:divBdr>
                                            <w:top w:val="none" w:sz="0" w:space="0" w:color="auto"/>
                                            <w:left w:val="none" w:sz="0" w:space="0" w:color="auto"/>
                                            <w:bottom w:val="none" w:sz="0" w:space="0" w:color="auto"/>
                                            <w:right w:val="none" w:sz="0" w:space="0" w:color="auto"/>
                                          </w:divBdr>
                                        </w:div>
                                        <w:div w:id="543178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677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445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4264078">
      <w:bodyDiv w:val="1"/>
      <w:marLeft w:val="0"/>
      <w:marRight w:val="0"/>
      <w:marTop w:val="0"/>
      <w:marBottom w:val="0"/>
      <w:divBdr>
        <w:top w:val="none" w:sz="0" w:space="0" w:color="auto"/>
        <w:left w:val="none" w:sz="0" w:space="0" w:color="auto"/>
        <w:bottom w:val="none" w:sz="0" w:space="0" w:color="auto"/>
        <w:right w:val="none" w:sz="0" w:space="0" w:color="auto"/>
      </w:divBdr>
    </w:div>
    <w:div w:id="927419595">
      <w:bodyDiv w:val="1"/>
      <w:marLeft w:val="0"/>
      <w:marRight w:val="0"/>
      <w:marTop w:val="0"/>
      <w:marBottom w:val="0"/>
      <w:divBdr>
        <w:top w:val="none" w:sz="0" w:space="0" w:color="auto"/>
        <w:left w:val="none" w:sz="0" w:space="0" w:color="auto"/>
        <w:bottom w:val="none" w:sz="0" w:space="0" w:color="auto"/>
        <w:right w:val="none" w:sz="0" w:space="0" w:color="auto"/>
      </w:divBdr>
      <w:divsChild>
        <w:div w:id="194975363">
          <w:marLeft w:val="0"/>
          <w:marRight w:val="0"/>
          <w:marTop w:val="0"/>
          <w:marBottom w:val="0"/>
          <w:divBdr>
            <w:top w:val="none" w:sz="0" w:space="0" w:color="auto"/>
            <w:left w:val="none" w:sz="0" w:space="0" w:color="auto"/>
            <w:bottom w:val="none" w:sz="0" w:space="0" w:color="auto"/>
            <w:right w:val="none" w:sz="0" w:space="0" w:color="auto"/>
          </w:divBdr>
          <w:divsChild>
            <w:div w:id="19628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92251">
      <w:bodyDiv w:val="1"/>
      <w:marLeft w:val="0"/>
      <w:marRight w:val="0"/>
      <w:marTop w:val="0"/>
      <w:marBottom w:val="0"/>
      <w:divBdr>
        <w:top w:val="none" w:sz="0" w:space="0" w:color="auto"/>
        <w:left w:val="none" w:sz="0" w:space="0" w:color="auto"/>
        <w:bottom w:val="none" w:sz="0" w:space="0" w:color="auto"/>
        <w:right w:val="none" w:sz="0" w:space="0" w:color="auto"/>
      </w:divBdr>
      <w:divsChild>
        <w:div w:id="121267614">
          <w:marLeft w:val="0"/>
          <w:marRight w:val="0"/>
          <w:marTop w:val="0"/>
          <w:marBottom w:val="0"/>
          <w:divBdr>
            <w:top w:val="none" w:sz="0" w:space="0" w:color="auto"/>
            <w:left w:val="none" w:sz="0" w:space="0" w:color="auto"/>
            <w:bottom w:val="none" w:sz="0" w:space="0" w:color="auto"/>
            <w:right w:val="none" w:sz="0" w:space="0" w:color="auto"/>
          </w:divBdr>
          <w:divsChild>
            <w:div w:id="537619977">
              <w:marLeft w:val="0"/>
              <w:marRight w:val="0"/>
              <w:marTop w:val="0"/>
              <w:marBottom w:val="0"/>
              <w:divBdr>
                <w:top w:val="none" w:sz="0" w:space="0" w:color="auto"/>
                <w:left w:val="none" w:sz="0" w:space="0" w:color="auto"/>
                <w:bottom w:val="none" w:sz="0" w:space="0" w:color="auto"/>
                <w:right w:val="none" w:sz="0" w:space="0" w:color="auto"/>
              </w:divBdr>
              <w:divsChild>
                <w:div w:id="1820226726">
                  <w:marLeft w:val="0"/>
                  <w:marRight w:val="0"/>
                  <w:marTop w:val="0"/>
                  <w:marBottom w:val="0"/>
                  <w:divBdr>
                    <w:top w:val="none" w:sz="0" w:space="0" w:color="auto"/>
                    <w:left w:val="none" w:sz="0" w:space="0" w:color="auto"/>
                    <w:bottom w:val="none" w:sz="0" w:space="0" w:color="auto"/>
                    <w:right w:val="none" w:sz="0" w:space="0" w:color="auto"/>
                  </w:divBdr>
                  <w:divsChild>
                    <w:div w:id="1940329726">
                      <w:marLeft w:val="0"/>
                      <w:marRight w:val="0"/>
                      <w:marTop w:val="0"/>
                      <w:marBottom w:val="0"/>
                      <w:divBdr>
                        <w:top w:val="none" w:sz="0" w:space="0" w:color="auto"/>
                        <w:left w:val="none" w:sz="0" w:space="0" w:color="auto"/>
                        <w:bottom w:val="none" w:sz="0" w:space="0" w:color="auto"/>
                        <w:right w:val="none" w:sz="0" w:space="0" w:color="auto"/>
                      </w:divBdr>
                      <w:divsChild>
                        <w:div w:id="1182932246">
                          <w:marLeft w:val="0"/>
                          <w:marRight w:val="0"/>
                          <w:marTop w:val="0"/>
                          <w:marBottom w:val="0"/>
                          <w:divBdr>
                            <w:top w:val="none" w:sz="0" w:space="0" w:color="auto"/>
                            <w:left w:val="none" w:sz="0" w:space="0" w:color="auto"/>
                            <w:bottom w:val="none" w:sz="0" w:space="0" w:color="auto"/>
                            <w:right w:val="none" w:sz="0" w:space="0" w:color="auto"/>
                          </w:divBdr>
                          <w:divsChild>
                            <w:div w:id="1848012693">
                              <w:marLeft w:val="0"/>
                              <w:marRight w:val="0"/>
                              <w:marTop w:val="0"/>
                              <w:marBottom w:val="0"/>
                              <w:divBdr>
                                <w:top w:val="none" w:sz="0" w:space="0" w:color="auto"/>
                                <w:left w:val="none" w:sz="0" w:space="0" w:color="auto"/>
                                <w:bottom w:val="none" w:sz="0" w:space="0" w:color="auto"/>
                                <w:right w:val="none" w:sz="0" w:space="0" w:color="auto"/>
                              </w:divBdr>
                              <w:divsChild>
                                <w:div w:id="175001628">
                                  <w:marLeft w:val="0"/>
                                  <w:marRight w:val="0"/>
                                  <w:marTop w:val="0"/>
                                  <w:marBottom w:val="0"/>
                                  <w:divBdr>
                                    <w:top w:val="none" w:sz="0" w:space="0" w:color="auto"/>
                                    <w:left w:val="none" w:sz="0" w:space="0" w:color="auto"/>
                                    <w:bottom w:val="none" w:sz="0" w:space="0" w:color="auto"/>
                                    <w:right w:val="none" w:sz="0" w:space="0" w:color="auto"/>
                                  </w:divBdr>
                                  <w:divsChild>
                                    <w:div w:id="1320575020">
                                      <w:marLeft w:val="0"/>
                                      <w:marRight w:val="0"/>
                                      <w:marTop w:val="0"/>
                                      <w:marBottom w:val="0"/>
                                      <w:divBdr>
                                        <w:top w:val="none" w:sz="0" w:space="0" w:color="auto"/>
                                        <w:left w:val="none" w:sz="0" w:space="0" w:color="auto"/>
                                        <w:bottom w:val="none" w:sz="0" w:space="0" w:color="auto"/>
                                        <w:right w:val="none" w:sz="0" w:space="0" w:color="auto"/>
                                      </w:divBdr>
                                      <w:divsChild>
                                        <w:div w:id="104490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60383">
          <w:marLeft w:val="0"/>
          <w:marRight w:val="0"/>
          <w:marTop w:val="0"/>
          <w:marBottom w:val="0"/>
          <w:divBdr>
            <w:top w:val="none" w:sz="0" w:space="0" w:color="auto"/>
            <w:left w:val="none" w:sz="0" w:space="0" w:color="auto"/>
            <w:bottom w:val="none" w:sz="0" w:space="0" w:color="auto"/>
            <w:right w:val="none" w:sz="0" w:space="0" w:color="auto"/>
          </w:divBdr>
          <w:divsChild>
            <w:div w:id="1828091252">
              <w:marLeft w:val="0"/>
              <w:marRight w:val="0"/>
              <w:marTop w:val="0"/>
              <w:marBottom w:val="0"/>
              <w:divBdr>
                <w:top w:val="none" w:sz="0" w:space="0" w:color="auto"/>
                <w:left w:val="none" w:sz="0" w:space="0" w:color="auto"/>
                <w:bottom w:val="none" w:sz="0" w:space="0" w:color="auto"/>
                <w:right w:val="none" w:sz="0" w:space="0" w:color="auto"/>
              </w:divBdr>
              <w:divsChild>
                <w:div w:id="1592661220">
                  <w:marLeft w:val="0"/>
                  <w:marRight w:val="0"/>
                  <w:marTop w:val="0"/>
                  <w:marBottom w:val="0"/>
                  <w:divBdr>
                    <w:top w:val="none" w:sz="0" w:space="0" w:color="auto"/>
                    <w:left w:val="none" w:sz="0" w:space="0" w:color="auto"/>
                    <w:bottom w:val="none" w:sz="0" w:space="0" w:color="auto"/>
                    <w:right w:val="none" w:sz="0" w:space="0" w:color="auto"/>
                  </w:divBdr>
                  <w:divsChild>
                    <w:div w:id="1588610889">
                      <w:marLeft w:val="0"/>
                      <w:marRight w:val="0"/>
                      <w:marTop w:val="0"/>
                      <w:marBottom w:val="0"/>
                      <w:divBdr>
                        <w:top w:val="none" w:sz="0" w:space="0" w:color="auto"/>
                        <w:left w:val="none" w:sz="0" w:space="0" w:color="auto"/>
                        <w:bottom w:val="none" w:sz="0" w:space="0" w:color="auto"/>
                        <w:right w:val="none" w:sz="0" w:space="0" w:color="auto"/>
                      </w:divBdr>
                      <w:divsChild>
                        <w:div w:id="1287351463">
                          <w:marLeft w:val="0"/>
                          <w:marRight w:val="0"/>
                          <w:marTop w:val="0"/>
                          <w:marBottom w:val="0"/>
                          <w:divBdr>
                            <w:top w:val="none" w:sz="0" w:space="0" w:color="auto"/>
                            <w:left w:val="none" w:sz="0" w:space="0" w:color="auto"/>
                            <w:bottom w:val="none" w:sz="0" w:space="0" w:color="auto"/>
                            <w:right w:val="none" w:sz="0" w:space="0" w:color="auto"/>
                          </w:divBdr>
                          <w:divsChild>
                            <w:div w:id="1328360413">
                              <w:marLeft w:val="0"/>
                              <w:marRight w:val="0"/>
                              <w:marTop w:val="0"/>
                              <w:marBottom w:val="0"/>
                              <w:divBdr>
                                <w:top w:val="none" w:sz="0" w:space="0" w:color="auto"/>
                                <w:left w:val="none" w:sz="0" w:space="0" w:color="auto"/>
                                <w:bottom w:val="none" w:sz="0" w:space="0" w:color="auto"/>
                                <w:right w:val="none" w:sz="0" w:space="0" w:color="auto"/>
                              </w:divBdr>
                              <w:divsChild>
                                <w:div w:id="1115247183">
                                  <w:marLeft w:val="0"/>
                                  <w:marRight w:val="0"/>
                                  <w:marTop w:val="0"/>
                                  <w:marBottom w:val="0"/>
                                  <w:divBdr>
                                    <w:top w:val="none" w:sz="0" w:space="0" w:color="auto"/>
                                    <w:left w:val="none" w:sz="0" w:space="0" w:color="auto"/>
                                    <w:bottom w:val="none" w:sz="0" w:space="0" w:color="auto"/>
                                    <w:right w:val="none" w:sz="0" w:space="0" w:color="auto"/>
                                  </w:divBdr>
                                  <w:divsChild>
                                    <w:div w:id="2576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899847">
          <w:marLeft w:val="0"/>
          <w:marRight w:val="0"/>
          <w:marTop w:val="0"/>
          <w:marBottom w:val="0"/>
          <w:divBdr>
            <w:top w:val="none" w:sz="0" w:space="0" w:color="auto"/>
            <w:left w:val="none" w:sz="0" w:space="0" w:color="auto"/>
            <w:bottom w:val="none" w:sz="0" w:space="0" w:color="auto"/>
            <w:right w:val="none" w:sz="0" w:space="0" w:color="auto"/>
          </w:divBdr>
          <w:divsChild>
            <w:div w:id="1410272581">
              <w:marLeft w:val="0"/>
              <w:marRight w:val="0"/>
              <w:marTop w:val="0"/>
              <w:marBottom w:val="0"/>
              <w:divBdr>
                <w:top w:val="none" w:sz="0" w:space="0" w:color="auto"/>
                <w:left w:val="none" w:sz="0" w:space="0" w:color="auto"/>
                <w:bottom w:val="none" w:sz="0" w:space="0" w:color="auto"/>
                <w:right w:val="none" w:sz="0" w:space="0" w:color="auto"/>
              </w:divBdr>
              <w:divsChild>
                <w:div w:id="1150095036">
                  <w:marLeft w:val="0"/>
                  <w:marRight w:val="0"/>
                  <w:marTop w:val="0"/>
                  <w:marBottom w:val="0"/>
                  <w:divBdr>
                    <w:top w:val="none" w:sz="0" w:space="0" w:color="auto"/>
                    <w:left w:val="none" w:sz="0" w:space="0" w:color="auto"/>
                    <w:bottom w:val="none" w:sz="0" w:space="0" w:color="auto"/>
                    <w:right w:val="none" w:sz="0" w:space="0" w:color="auto"/>
                  </w:divBdr>
                  <w:divsChild>
                    <w:div w:id="1788693785">
                      <w:marLeft w:val="0"/>
                      <w:marRight w:val="0"/>
                      <w:marTop w:val="0"/>
                      <w:marBottom w:val="0"/>
                      <w:divBdr>
                        <w:top w:val="none" w:sz="0" w:space="0" w:color="auto"/>
                        <w:left w:val="none" w:sz="0" w:space="0" w:color="auto"/>
                        <w:bottom w:val="none" w:sz="0" w:space="0" w:color="auto"/>
                        <w:right w:val="none" w:sz="0" w:space="0" w:color="auto"/>
                      </w:divBdr>
                      <w:divsChild>
                        <w:div w:id="751316311">
                          <w:marLeft w:val="0"/>
                          <w:marRight w:val="0"/>
                          <w:marTop w:val="0"/>
                          <w:marBottom w:val="0"/>
                          <w:divBdr>
                            <w:top w:val="none" w:sz="0" w:space="0" w:color="auto"/>
                            <w:left w:val="none" w:sz="0" w:space="0" w:color="auto"/>
                            <w:bottom w:val="none" w:sz="0" w:space="0" w:color="auto"/>
                            <w:right w:val="none" w:sz="0" w:space="0" w:color="auto"/>
                          </w:divBdr>
                          <w:divsChild>
                            <w:div w:id="425465632">
                              <w:marLeft w:val="0"/>
                              <w:marRight w:val="0"/>
                              <w:marTop w:val="0"/>
                              <w:marBottom w:val="0"/>
                              <w:divBdr>
                                <w:top w:val="none" w:sz="0" w:space="0" w:color="auto"/>
                                <w:left w:val="none" w:sz="0" w:space="0" w:color="auto"/>
                                <w:bottom w:val="none" w:sz="0" w:space="0" w:color="auto"/>
                                <w:right w:val="none" w:sz="0" w:space="0" w:color="auto"/>
                              </w:divBdr>
                              <w:divsChild>
                                <w:div w:id="99841873">
                                  <w:marLeft w:val="0"/>
                                  <w:marRight w:val="0"/>
                                  <w:marTop w:val="0"/>
                                  <w:marBottom w:val="0"/>
                                  <w:divBdr>
                                    <w:top w:val="none" w:sz="0" w:space="0" w:color="auto"/>
                                    <w:left w:val="none" w:sz="0" w:space="0" w:color="auto"/>
                                    <w:bottom w:val="none" w:sz="0" w:space="0" w:color="auto"/>
                                    <w:right w:val="none" w:sz="0" w:space="0" w:color="auto"/>
                                  </w:divBdr>
                                  <w:divsChild>
                                    <w:div w:id="2085492227">
                                      <w:marLeft w:val="0"/>
                                      <w:marRight w:val="0"/>
                                      <w:marTop w:val="0"/>
                                      <w:marBottom w:val="0"/>
                                      <w:divBdr>
                                        <w:top w:val="none" w:sz="0" w:space="0" w:color="auto"/>
                                        <w:left w:val="none" w:sz="0" w:space="0" w:color="auto"/>
                                        <w:bottom w:val="none" w:sz="0" w:space="0" w:color="auto"/>
                                        <w:right w:val="none" w:sz="0" w:space="0" w:color="auto"/>
                                      </w:divBdr>
                                      <w:divsChild>
                                        <w:div w:id="12683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810834">
          <w:marLeft w:val="0"/>
          <w:marRight w:val="0"/>
          <w:marTop w:val="0"/>
          <w:marBottom w:val="0"/>
          <w:divBdr>
            <w:top w:val="none" w:sz="0" w:space="0" w:color="auto"/>
            <w:left w:val="none" w:sz="0" w:space="0" w:color="auto"/>
            <w:bottom w:val="none" w:sz="0" w:space="0" w:color="auto"/>
            <w:right w:val="none" w:sz="0" w:space="0" w:color="auto"/>
          </w:divBdr>
          <w:divsChild>
            <w:div w:id="251938145">
              <w:marLeft w:val="0"/>
              <w:marRight w:val="0"/>
              <w:marTop w:val="0"/>
              <w:marBottom w:val="0"/>
              <w:divBdr>
                <w:top w:val="none" w:sz="0" w:space="0" w:color="auto"/>
                <w:left w:val="none" w:sz="0" w:space="0" w:color="auto"/>
                <w:bottom w:val="none" w:sz="0" w:space="0" w:color="auto"/>
                <w:right w:val="none" w:sz="0" w:space="0" w:color="auto"/>
              </w:divBdr>
              <w:divsChild>
                <w:div w:id="1836414978">
                  <w:marLeft w:val="0"/>
                  <w:marRight w:val="0"/>
                  <w:marTop w:val="0"/>
                  <w:marBottom w:val="0"/>
                  <w:divBdr>
                    <w:top w:val="none" w:sz="0" w:space="0" w:color="auto"/>
                    <w:left w:val="none" w:sz="0" w:space="0" w:color="auto"/>
                    <w:bottom w:val="none" w:sz="0" w:space="0" w:color="auto"/>
                    <w:right w:val="none" w:sz="0" w:space="0" w:color="auto"/>
                  </w:divBdr>
                  <w:divsChild>
                    <w:div w:id="317539689">
                      <w:marLeft w:val="0"/>
                      <w:marRight w:val="0"/>
                      <w:marTop w:val="0"/>
                      <w:marBottom w:val="0"/>
                      <w:divBdr>
                        <w:top w:val="none" w:sz="0" w:space="0" w:color="auto"/>
                        <w:left w:val="none" w:sz="0" w:space="0" w:color="auto"/>
                        <w:bottom w:val="none" w:sz="0" w:space="0" w:color="auto"/>
                        <w:right w:val="none" w:sz="0" w:space="0" w:color="auto"/>
                      </w:divBdr>
                      <w:divsChild>
                        <w:div w:id="111174079">
                          <w:marLeft w:val="0"/>
                          <w:marRight w:val="0"/>
                          <w:marTop w:val="0"/>
                          <w:marBottom w:val="0"/>
                          <w:divBdr>
                            <w:top w:val="none" w:sz="0" w:space="0" w:color="auto"/>
                            <w:left w:val="none" w:sz="0" w:space="0" w:color="auto"/>
                            <w:bottom w:val="none" w:sz="0" w:space="0" w:color="auto"/>
                            <w:right w:val="none" w:sz="0" w:space="0" w:color="auto"/>
                          </w:divBdr>
                          <w:divsChild>
                            <w:div w:id="1683320716">
                              <w:marLeft w:val="0"/>
                              <w:marRight w:val="0"/>
                              <w:marTop w:val="0"/>
                              <w:marBottom w:val="0"/>
                              <w:divBdr>
                                <w:top w:val="none" w:sz="0" w:space="0" w:color="auto"/>
                                <w:left w:val="none" w:sz="0" w:space="0" w:color="auto"/>
                                <w:bottom w:val="none" w:sz="0" w:space="0" w:color="auto"/>
                                <w:right w:val="none" w:sz="0" w:space="0" w:color="auto"/>
                              </w:divBdr>
                              <w:divsChild>
                                <w:div w:id="1311323039">
                                  <w:marLeft w:val="0"/>
                                  <w:marRight w:val="0"/>
                                  <w:marTop w:val="0"/>
                                  <w:marBottom w:val="0"/>
                                  <w:divBdr>
                                    <w:top w:val="none" w:sz="0" w:space="0" w:color="auto"/>
                                    <w:left w:val="none" w:sz="0" w:space="0" w:color="auto"/>
                                    <w:bottom w:val="none" w:sz="0" w:space="0" w:color="auto"/>
                                    <w:right w:val="none" w:sz="0" w:space="0" w:color="auto"/>
                                  </w:divBdr>
                                  <w:divsChild>
                                    <w:div w:id="158349324">
                                      <w:marLeft w:val="0"/>
                                      <w:marRight w:val="0"/>
                                      <w:marTop w:val="0"/>
                                      <w:marBottom w:val="0"/>
                                      <w:divBdr>
                                        <w:top w:val="none" w:sz="0" w:space="0" w:color="auto"/>
                                        <w:left w:val="none" w:sz="0" w:space="0" w:color="auto"/>
                                        <w:bottom w:val="none" w:sz="0" w:space="0" w:color="auto"/>
                                        <w:right w:val="none" w:sz="0" w:space="0" w:color="auto"/>
                                      </w:divBdr>
                                      <w:divsChild>
                                        <w:div w:id="303317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706351">
                                          <w:marLeft w:val="0"/>
                                          <w:marRight w:val="0"/>
                                          <w:marTop w:val="0"/>
                                          <w:marBottom w:val="0"/>
                                          <w:divBdr>
                                            <w:top w:val="none" w:sz="0" w:space="0" w:color="auto"/>
                                            <w:left w:val="none" w:sz="0" w:space="0" w:color="auto"/>
                                            <w:bottom w:val="none" w:sz="0" w:space="0" w:color="auto"/>
                                            <w:right w:val="none" w:sz="0" w:space="0" w:color="auto"/>
                                          </w:divBdr>
                                          <w:divsChild>
                                            <w:div w:id="1379628430">
                                              <w:marLeft w:val="0"/>
                                              <w:marRight w:val="0"/>
                                              <w:marTop w:val="0"/>
                                              <w:marBottom w:val="0"/>
                                              <w:divBdr>
                                                <w:top w:val="none" w:sz="0" w:space="0" w:color="auto"/>
                                                <w:left w:val="none" w:sz="0" w:space="0" w:color="auto"/>
                                                <w:bottom w:val="none" w:sz="0" w:space="0" w:color="auto"/>
                                                <w:right w:val="none" w:sz="0" w:space="0" w:color="auto"/>
                                              </w:divBdr>
                                            </w:div>
                                          </w:divsChild>
                                        </w:div>
                                        <w:div w:id="170293400">
                                          <w:marLeft w:val="0"/>
                                          <w:marRight w:val="0"/>
                                          <w:marTop w:val="0"/>
                                          <w:marBottom w:val="0"/>
                                          <w:divBdr>
                                            <w:top w:val="none" w:sz="0" w:space="0" w:color="auto"/>
                                            <w:left w:val="none" w:sz="0" w:space="0" w:color="auto"/>
                                            <w:bottom w:val="none" w:sz="0" w:space="0" w:color="auto"/>
                                            <w:right w:val="none" w:sz="0" w:space="0" w:color="auto"/>
                                          </w:divBdr>
                                          <w:divsChild>
                                            <w:div w:id="599332438">
                                              <w:marLeft w:val="0"/>
                                              <w:marRight w:val="0"/>
                                              <w:marTop w:val="0"/>
                                              <w:marBottom w:val="0"/>
                                              <w:divBdr>
                                                <w:top w:val="none" w:sz="0" w:space="0" w:color="auto"/>
                                                <w:left w:val="none" w:sz="0" w:space="0" w:color="auto"/>
                                                <w:bottom w:val="none" w:sz="0" w:space="0" w:color="auto"/>
                                                <w:right w:val="none" w:sz="0" w:space="0" w:color="auto"/>
                                              </w:divBdr>
                                              <w:divsChild>
                                                <w:div w:id="568425532">
                                                  <w:marLeft w:val="0"/>
                                                  <w:marRight w:val="0"/>
                                                  <w:marTop w:val="0"/>
                                                  <w:marBottom w:val="0"/>
                                                  <w:divBdr>
                                                    <w:top w:val="none" w:sz="0" w:space="0" w:color="auto"/>
                                                    <w:left w:val="none" w:sz="0" w:space="0" w:color="auto"/>
                                                    <w:bottom w:val="none" w:sz="0" w:space="0" w:color="auto"/>
                                                    <w:right w:val="none" w:sz="0" w:space="0" w:color="auto"/>
                                                  </w:divBdr>
                                                  <w:divsChild>
                                                    <w:div w:id="15930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0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5528789">
          <w:marLeft w:val="0"/>
          <w:marRight w:val="0"/>
          <w:marTop w:val="0"/>
          <w:marBottom w:val="0"/>
          <w:divBdr>
            <w:top w:val="none" w:sz="0" w:space="0" w:color="auto"/>
            <w:left w:val="none" w:sz="0" w:space="0" w:color="auto"/>
            <w:bottom w:val="none" w:sz="0" w:space="0" w:color="auto"/>
            <w:right w:val="none" w:sz="0" w:space="0" w:color="auto"/>
          </w:divBdr>
          <w:divsChild>
            <w:div w:id="1096025492">
              <w:marLeft w:val="0"/>
              <w:marRight w:val="0"/>
              <w:marTop w:val="0"/>
              <w:marBottom w:val="0"/>
              <w:divBdr>
                <w:top w:val="none" w:sz="0" w:space="0" w:color="auto"/>
                <w:left w:val="none" w:sz="0" w:space="0" w:color="auto"/>
                <w:bottom w:val="none" w:sz="0" w:space="0" w:color="auto"/>
                <w:right w:val="none" w:sz="0" w:space="0" w:color="auto"/>
              </w:divBdr>
              <w:divsChild>
                <w:div w:id="959728523">
                  <w:marLeft w:val="0"/>
                  <w:marRight w:val="0"/>
                  <w:marTop w:val="0"/>
                  <w:marBottom w:val="0"/>
                  <w:divBdr>
                    <w:top w:val="none" w:sz="0" w:space="0" w:color="auto"/>
                    <w:left w:val="none" w:sz="0" w:space="0" w:color="auto"/>
                    <w:bottom w:val="none" w:sz="0" w:space="0" w:color="auto"/>
                    <w:right w:val="none" w:sz="0" w:space="0" w:color="auto"/>
                  </w:divBdr>
                  <w:divsChild>
                    <w:div w:id="1642071799">
                      <w:marLeft w:val="0"/>
                      <w:marRight w:val="0"/>
                      <w:marTop w:val="0"/>
                      <w:marBottom w:val="0"/>
                      <w:divBdr>
                        <w:top w:val="none" w:sz="0" w:space="0" w:color="auto"/>
                        <w:left w:val="none" w:sz="0" w:space="0" w:color="auto"/>
                        <w:bottom w:val="none" w:sz="0" w:space="0" w:color="auto"/>
                        <w:right w:val="none" w:sz="0" w:space="0" w:color="auto"/>
                      </w:divBdr>
                      <w:divsChild>
                        <w:div w:id="1608541000">
                          <w:marLeft w:val="0"/>
                          <w:marRight w:val="0"/>
                          <w:marTop w:val="0"/>
                          <w:marBottom w:val="0"/>
                          <w:divBdr>
                            <w:top w:val="none" w:sz="0" w:space="0" w:color="auto"/>
                            <w:left w:val="none" w:sz="0" w:space="0" w:color="auto"/>
                            <w:bottom w:val="none" w:sz="0" w:space="0" w:color="auto"/>
                            <w:right w:val="none" w:sz="0" w:space="0" w:color="auto"/>
                          </w:divBdr>
                          <w:divsChild>
                            <w:div w:id="1453087332">
                              <w:marLeft w:val="0"/>
                              <w:marRight w:val="0"/>
                              <w:marTop w:val="0"/>
                              <w:marBottom w:val="0"/>
                              <w:divBdr>
                                <w:top w:val="none" w:sz="0" w:space="0" w:color="auto"/>
                                <w:left w:val="none" w:sz="0" w:space="0" w:color="auto"/>
                                <w:bottom w:val="none" w:sz="0" w:space="0" w:color="auto"/>
                                <w:right w:val="none" w:sz="0" w:space="0" w:color="auto"/>
                              </w:divBdr>
                              <w:divsChild>
                                <w:div w:id="1562986823">
                                  <w:marLeft w:val="0"/>
                                  <w:marRight w:val="0"/>
                                  <w:marTop w:val="0"/>
                                  <w:marBottom w:val="0"/>
                                  <w:divBdr>
                                    <w:top w:val="none" w:sz="0" w:space="0" w:color="auto"/>
                                    <w:left w:val="none" w:sz="0" w:space="0" w:color="auto"/>
                                    <w:bottom w:val="none" w:sz="0" w:space="0" w:color="auto"/>
                                    <w:right w:val="none" w:sz="0" w:space="0" w:color="auto"/>
                                  </w:divBdr>
                                  <w:divsChild>
                                    <w:div w:id="375471247">
                                      <w:marLeft w:val="0"/>
                                      <w:marRight w:val="0"/>
                                      <w:marTop w:val="0"/>
                                      <w:marBottom w:val="0"/>
                                      <w:divBdr>
                                        <w:top w:val="none" w:sz="0" w:space="0" w:color="auto"/>
                                        <w:left w:val="none" w:sz="0" w:space="0" w:color="auto"/>
                                        <w:bottom w:val="none" w:sz="0" w:space="0" w:color="auto"/>
                                        <w:right w:val="none" w:sz="0" w:space="0" w:color="auto"/>
                                      </w:divBdr>
                                      <w:divsChild>
                                        <w:div w:id="39147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101147">
          <w:marLeft w:val="0"/>
          <w:marRight w:val="0"/>
          <w:marTop w:val="0"/>
          <w:marBottom w:val="0"/>
          <w:divBdr>
            <w:top w:val="none" w:sz="0" w:space="0" w:color="auto"/>
            <w:left w:val="none" w:sz="0" w:space="0" w:color="auto"/>
            <w:bottom w:val="none" w:sz="0" w:space="0" w:color="auto"/>
            <w:right w:val="none" w:sz="0" w:space="0" w:color="auto"/>
          </w:divBdr>
          <w:divsChild>
            <w:div w:id="445661114">
              <w:marLeft w:val="0"/>
              <w:marRight w:val="0"/>
              <w:marTop w:val="0"/>
              <w:marBottom w:val="0"/>
              <w:divBdr>
                <w:top w:val="none" w:sz="0" w:space="0" w:color="auto"/>
                <w:left w:val="none" w:sz="0" w:space="0" w:color="auto"/>
                <w:bottom w:val="none" w:sz="0" w:space="0" w:color="auto"/>
                <w:right w:val="none" w:sz="0" w:space="0" w:color="auto"/>
              </w:divBdr>
              <w:divsChild>
                <w:div w:id="571358386">
                  <w:marLeft w:val="0"/>
                  <w:marRight w:val="0"/>
                  <w:marTop w:val="0"/>
                  <w:marBottom w:val="0"/>
                  <w:divBdr>
                    <w:top w:val="none" w:sz="0" w:space="0" w:color="auto"/>
                    <w:left w:val="none" w:sz="0" w:space="0" w:color="auto"/>
                    <w:bottom w:val="none" w:sz="0" w:space="0" w:color="auto"/>
                    <w:right w:val="none" w:sz="0" w:space="0" w:color="auto"/>
                  </w:divBdr>
                  <w:divsChild>
                    <w:div w:id="364329705">
                      <w:marLeft w:val="0"/>
                      <w:marRight w:val="0"/>
                      <w:marTop w:val="0"/>
                      <w:marBottom w:val="0"/>
                      <w:divBdr>
                        <w:top w:val="none" w:sz="0" w:space="0" w:color="auto"/>
                        <w:left w:val="none" w:sz="0" w:space="0" w:color="auto"/>
                        <w:bottom w:val="none" w:sz="0" w:space="0" w:color="auto"/>
                        <w:right w:val="none" w:sz="0" w:space="0" w:color="auto"/>
                      </w:divBdr>
                      <w:divsChild>
                        <w:div w:id="298847991">
                          <w:marLeft w:val="0"/>
                          <w:marRight w:val="0"/>
                          <w:marTop w:val="0"/>
                          <w:marBottom w:val="0"/>
                          <w:divBdr>
                            <w:top w:val="none" w:sz="0" w:space="0" w:color="auto"/>
                            <w:left w:val="none" w:sz="0" w:space="0" w:color="auto"/>
                            <w:bottom w:val="none" w:sz="0" w:space="0" w:color="auto"/>
                            <w:right w:val="none" w:sz="0" w:space="0" w:color="auto"/>
                          </w:divBdr>
                          <w:divsChild>
                            <w:div w:id="1195847046">
                              <w:marLeft w:val="0"/>
                              <w:marRight w:val="0"/>
                              <w:marTop w:val="0"/>
                              <w:marBottom w:val="0"/>
                              <w:divBdr>
                                <w:top w:val="none" w:sz="0" w:space="0" w:color="auto"/>
                                <w:left w:val="none" w:sz="0" w:space="0" w:color="auto"/>
                                <w:bottom w:val="none" w:sz="0" w:space="0" w:color="auto"/>
                                <w:right w:val="none" w:sz="0" w:space="0" w:color="auto"/>
                              </w:divBdr>
                            </w:div>
                          </w:divsChild>
                        </w:div>
                        <w:div w:id="969287063">
                          <w:marLeft w:val="0"/>
                          <w:marRight w:val="0"/>
                          <w:marTop w:val="0"/>
                          <w:marBottom w:val="0"/>
                          <w:divBdr>
                            <w:top w:val="none" w:sz="0" w:space="0" w:color="auto"/>
                            <w:left w:val="none" w:sz="0" w:space="0" w:color="auto"/>
                            <w:bottom w:val="none" w:sz="0" w:space="0" w:color="auto"/>
                            <w:right w:val="none" w:sz="0" w:space="0" w:color="auto"/>
                          </w:divBdr>
                          <w:divsChild>
                            <w:div w:id="1117413317">
                              <w:marLeft w:val="0"/>
                              <w:marRight w:val="0"/>
                              <w:marTop w:val="0"/>
                              <w:marBottom w:val="0"/>
                              <w:divBdr>
                                <w:top w:val="none" w:sz="0" w:space="0" w:color="auto"/>
                                <w:left w:val="none" w:sz="0" w:space="0" w:color="auto"/>
                                <w:bottom w:val="none" w:sz="0" w:space="0" w:color="auto"/>
                                <w:right w:val="none" w:sz="0" w:space="0" w:color="auto"/>
                              </w:divBdr>
                              <w:divsChild>
                                <w:div w:id="409279909">
                                  <w:marLeft w:val="0"/>
                                  <w:marRight w:val="0"/>
                                  <w:marTop w:val="0"/>
                                  <w:marBottom w:val="0"/>
                                  <w:divBdr>
                                    <w:top w:val="none" w:sz="0" w:space="0" w:color="auto"/>
                                    <w:left w:val="none" w:sz="0" w:space="0" w:color="auto"/>
                                    <w:bottom w:val="none" w:sz="0" w:space="0" w:color="auto"/>
                                    <w:right w:val="none" w:sz="0" w:space="0" w:color="auto"/>
                                  </w:divBdr>
                                  <w:divsChild>
                                    <w:div w:id="394745022">
                                      <w:marLeft w:val="0"/>
                                      <w:marRight w:val="0"/>
                                      <w:marTop w:val="0"/>
                                      <w:marBottom w:val="0"/>
                                      <w:divBdr>
                                        <w:top w:val="none" w:sz="0" w:space="0" w:color="auto"/>
                                        <w:left w:val="none" w:sz="0" w:space="0" w:color="auto"/>
                                        <w:bottom w:val="none" w:sz="0" w:space="0" w:color="auto"/>
                                        <w:right w:val="none" w:sz="0" w:space="0" w:color="auto"/>
                                      </w:divBdr>
                                      <w:divsChild>
                                        <w:div w:id="272564598">
                                          <w:marLeft w:val="0"/>
                                          <w:marRight w:val="0"/>
                                          <w:marTop w:val="0"/>
                                          <w:marBottom w:val="0"/>
                                          <w:divBdr>
                                            <w:top w:val="none" w:sz="0" w:space="0" w:color="auto"/>
                                            <w:left w:val="none" w:sz="0" w:space="0" w:color="auto"/>
                                            <w:bottom w:val="none" w:sz="0" w:space="0" w:color="auto"/>
                                            <w:right w:val="none" w:sz="0" w:space="0" w:color="auto"/>
                                          </w:divBdr>
                                          <w:divsChild>
                                            <w:div w:id="360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3849341">
          <w:marLeft w:val="0"/>
          <w:marRight w:val="0"/>
          <w:marTop w:val="0"/>
          <w:marBottom w:val="0"/>
          <w:divBdr>
            <w:top w:val="none" w:sz="0" w:space="0" w:color="auto"/>
            <w:left w:val="none" w:sz="0" w:space="0" w:color="auto"/>
            <w:bottom w:val="none" w:sz="0" w:space="0" w:color="auto"/>
            <w:right w:val="none" w:sz="0" w:space="0" w:color="auto"/>
          </w:divBdr>
          <w:divsChild>
            <w:div w:id="985746696">
              <w:marLeft w:val="0"/>
              <w:marRight w:val="0"/>
              <w:marTop w:val="0"/>
              <w:marBottom w:val="0"/>
              <w:divBdr>
                <w:top w:val="none" w:sz="0" w:space="0" w:color="auto"/>
                <w:left w:val="none" w:sz="0" w:space="0" w:color="auto"/>
                <w:bottom w:val="none" w:sz="0" w:space="0" w:color="auto"/>
                <w:right w:val="none" w:sz="0" w:space="0" w:color="auto"/>
              </w:divBdr>
              <w:divsChild>
                <w:div w:id="266625092">
                  <w:marLeft w:val="0"/>
                  <w:marRight w:val="0"/>
                  <w:marTop w:val="0"/>
                  <w:marBottom w:val="0"/>
                  <w:divBdr>
                    <w:top w:val="none" w:sz="0" w:space="0" w:color="auto"/>
                    <w:left w:val="none" w:sz="0" w:space="0" w:color="auto"/>
                    <w:bottom w:val="none" w:sz="0" w:space="0" w:color="auto"/>
                    <w:right w:val="none" w:sz="0" w:space="0" w:color="auto"/>
                  </w:divBdr>
                  <w:divsChild>
                    <w:div w:id="1315524537">
                      <w:marLeft w:val="0"/>
                      <w:marRight w:val="0"/>
                      <w:marTop w:val="0"/>
                      <w:marBottom w:val="0"/>
                      <w:divBdr>
                        <w:top w:val="none" w:sz="0" w:space="0" w:color="auto"/>
                        <w:left w:val="none" w:sz="0" w:space="0" w:color="auto"/>
                        <w:bottom w:val="none" w:sz="0" w:space="0" w:color="auto"/>
                        <w:right w:val="none" w:sz="0" w:space="0" w:color="auto"/>
                      </w:divBdr>
                      <w:divsChild>
                        <w:div w:id="280234350">
                          <w:marLeft w:val="0"/>
                          <w:marRight w:val="0"/>
                          <w:marTop w:val="0"/>
                          <w:marBottom w:val="0"/>
                          <w:divBdr>
                            <w:top w:val="none" w:sz="0" w:space="0" w:color="auto"/>
                            <w:left w:val="none" w:sz="0" w:space="0" w:color="auto"/>
                            <w:bottom w:val="none" w:sz="0" w:space="0" w:color="auto"/>
                            <w:right w:val="none" w:sz="0" w:space="0" w:color="auto"/>
                          </w:divBdr>
                          <w:divsChild>
                            <w:div w:id="171188894">
                              <w:marLeft w:val="0"/>
                              <w:marRight w:val="0"/>
                              <w:marTop w:val="0"/>
                              <w:marBottom w:val="0"/>
                              <w:divBdr>
                                <w:top w:val="none" w:sz="0" w:space="0" w:color="auto"/>
                                <w:left w:val="none" w:sz="0" w:space="0" w:color="auto"/>
                                <w:bottom w:val="none" w:sz="0" w:space="0" w:color="auto"/>
                                <w:right w:val="none" w:sz="0" w:space="0" w:color="auto"/>
                              </w:divBdr>
                              <w:divsChild>
                                <w:div w:id="2146966080">
                                  <w:marLeft w:val="0"/>
                                  <w:marRight w:val="0"/>
                                  <w:marTop w:val="0"/>
                                  <w:marBottom w:val="0"/>
                                  <w:divBdr>
                                    <w:top w:val="none" w:sz="0" w:space="0" w:color="auto"/>
                                    <w:left w:val="none" w:sz="0" w:space="0" w:color="auto"/>
                                    <w:bottom w:val="none" w:sz="0" w:space="0" w:color="auto"/>
                                    <w:right w:val="none" w:sz="0" w:space="0" w:color="auto"/>
                                  </w:divBdr>
                                  <w:divsChild>
                                    <w:div w:id="1205558178">
                                      <w:marLeft w:val="0"/>
                                      <w:marRight w:val="0"/>
                                      <w:marTop w:val="0"/>
                                      <w:marBottom w:val="0"/>
                                      <w:divBdr>
                                        <w:top w:val="none" w:sz="0" w:space="0" w:color="auto"/>
                                        <w:left w:val="none" w:sz="0" w:space="0" w:color="auto"/>
                                        <w:bottom w:val="none" w:sz="0" w:space="0" w:color="auto"/>
                                        <w:right w:val="none" w:sz="0" w:space="0" w:color="auto"/>
                                      </w:divBdr>
                                      <w:divsChild>
                                        <w:div w:id="98816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1166031">
          <w:marLeft w:val="0"/>
          <w:marRight w:val="0"/>
          <w:marTop w:val="0"/>
          <w:marBottom w:val="0"/>
          <w:divBdr>
            <w:top w:val="none" w:sz="0" w:space="0" w:color="auto"/>
            <w:left w:val="none" w:sz="0" w:space="0" w:color="auto"/>
            <w:bottom w:val="none" w:sz="0" w:space="0" w:color="auto"/>
            <w:right w:val="none" w:sz="0" w:space="0" w:color="auto"/>
          </w:divBdr>
          <w:divsChild>
            <w:div w:id="694162206">
              <w:marLeft w:val="0"/>
              <w:marRight w:val="0"/>
              <w:marTop w:val="0"/>
              <w:marBottom w:val="0"/>
              <w:divBdr>
                <w:top w:val="none" w:sz="0" w:space="0" w:color="auto"/>
                <w:left w:val="none" w:sz="0" w:space="0" w:color="auto"/>
                <w:bottom w:val="none" w:sz="0" w:space="0" w:color="auto"/>
                <w:right w:val="none" w:sz="0" w:space="0" w:color="auto"/>
              </w:divBdr>
              <w:divsChild>
                <w:div w:id="52897399">
                  <w:marLeft w:val="0"/>
                  <w:marRight w:val="0"/>
                  <w:marTop w:val="0"/>
                  <w:marBottom w:val="0"/>
                  <w:divBdr>
                    <w:top w:val="none" w:sz="0" w:space="0" w:color="auto"/>
                    <w:left w:val="none" w:sz="0" w:space="0" w:color="auto"/>
                    <w:bottom w:val="none" w:sz="0" w:space="0" w:color="auto"/>
                    <w:right w:val="none" w:sz="0" w:space="0" w:color="auto"/>
                  </w:divBdr>
                  <w:divsChild>
                    <w:div w:id="86771566">
                      <w:marLeft w:val="0"/>
                      <w:marRight w:val="0"/>
                      <w:marTop w:val="0"/>
                      <w:marBottom w:val="0"/>
                      <w:divBdr>
                        <w:top w:val="none" w:sz="0" w:space="0" w:color="auto"/>
                        <w:left w:val="none" w:sz="0" w:space="0" w:color="auto"/>
                        <w:bottom w:val="none" w:sz="0" w:space="0" w:color="auto"/>
                        <w:right w:val="none" w:sz="0" w:space="0" w:color="auto"/>
                      </w:divBdr>
                      <w:divsChild>
                        <w:div w:id="1343312662">
                          <w:marLeft w:val="0"/>
                          <w:marRight w:val="0"/>
                          <w:marTop w:val="0"/>
                          <w:marBottom w:val="0"/>
                          <w:divBdr>
                            <w:top w:val="none" w:sz="0" w:space="0" w:color="auto"/>
                            <w:left w:val="none" w:sz="0" w:space="0" w:color="auto"/>
                            <w:bottom w:val="none" w:sz="0" w:space="0" w:color="auto"/>
                            <w:right w:val="none" w:sz="0" w:space="0" w:color="auto"/>
                          </w:divBdr>
                          <w:divsChild>
                            <w:div w:id="155001243">
                              <w:marLeft w:val="0"/>
                              <w:marRight w:val="0"/>
                              <w:marTop w:val="0"/>
                              <w:marBottom w:val="0"/>
                              <w:divBdr>
                                <w:top w:val="none" w:sz="0" w:space="0" w:color="auto"/>
                                <w:left w:val="none" w:sz="0" w:space="0" w:color="auto"/>
                                <w:bottom w:val="none" w:sz="0" w:space="0" w:color="auto"/>
                                <w:right w:val="none" w:sz="0" w:space="0" w:color="auto"/>
                              </w:divBdr>
                              <w:divsChild>
                                <w:div w:id="2110270641">
                                  <w:marLeft w:val="0"/>
                                  <w:marRight w:val="0"/>
                                  <w:marTop w:val="0"/>
                                  <w:marBottom w:val="0"/>
                                  <w:divBdr>
                                    <w:top w:val="none" w:sz="0" w:space="0" w:color="auto"/>
                                    <w:left w:val="none" w:sz="0" w:space="0" w:color="auto"/>
                                    <w:bottom w:val="none" w:sz="0" w:space="0" w:color="auto"/>
                                    <w:right w:val="none" w:sz="0" w:space="0" w:color="auto"/>
                                  </w:divBdr>
                                  <w:divsChild>
                                    <w:div w:id="1272592251">
                                      <w:marLeft w:val="0"/>
                                      <w:marRight w:val="0"/>
                                      <w:marTop w:val="0"/>
                                      <w:marBottom w:val="0"/>
                                      <w:divBdr>
                                        <w:top w:val="none" w:sz="0" w:space="0" w:color="auto"/>
                                        <w:left w:val="none" w:sz="0" w:space="0" w:color="auto"/>
                                        <w:bottom w:val="none" w:sz="0" w:space="0" w:color="auto"/>
                                        <w:right w:val="none" w:sz="0" w:space="0" w:color="auto"/>
                                      </w:divBdr>
                                      <w:divsChild>
                                        <w:div w:id="485248850">
                                          <w:blockQuote w:val="1"/>
                                          <w:marLeft w:val="720"/>
                                          <w:marRight w:val="720"/>
                                          <w:marTop w:val="100"/>
                                          <w:marBottom w:val="100"/>
                                          <w:divBdr>
                                            <w:top w:val="none" w:sz="0" w:space="0" w:color="auto"/>
                                            <w:left w:val="none" w:sz="0" w:space="0" w:color="auto"/>
                                            <w:bottom w:val="none" w:sz="0" w:space="0" w:color="auto"/>
                                            <w:right w:val="none" w:sz="0" w:space="0" w:color="auto"/>
                                          </w:divBdr>
                                        </w:div>
                                        <w:div w:id="790126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1877577">
      <w:bodyDiv w:val="1"/>
      <w:marLeft w:val="0"/>
      <w:marRight w:val="0"/>
      <w:marTop w:val="0"/>
      <w:marBottom w:val="0"/>
      <w:divBdr>
        <w:top w:val="none" w:sz="0" w:space="0" w:color="auto"/>
        <w:left w:val="none" w:sz="0" w:space="0" w:color="auto"/>
        <w:bottom w:val="none" w:sz="0" w:space="0" w:color="auto"/>
        <w:right w:val="none" w:sz="0" w:space="0" w:color="auto"/>
      </w:divBdr>
      <w:divsChild>
        <w:div w:id="570770782">
          <w:blockQuote w:val="1"/>
          <w:marLeft w:val="720"/>
          <w:marRight w:val="720"/>
          <w:marTop w:val="0"/>
          <w:marBottom w:val="100"/>
          <w:divBdr>
            <w:top w:val="none" w:sz="0" w:space="0" w:color="auto"/>
            <w:left w:val="single" w:sz="24" w:space="24" w:color="DADDE3"/>
            <w:bottom w:val="none" w:sz="0" w:space="0" w:color="auto"/>
            <w:right w:val="none" w:sz="0" w:space="0" w:color="auto"/>
          </w:divBdr>
        </w:div>
      </w:divsChild>
    </w:div>
    <w:div w:id="1195844182">
      <w:bodyDiv w:val="1"/>
      <w:marLeft w:val="0"/>
      <w:marRight w:val="0"/>
      <w:marTop w:val="0"/>
      <w:marBottom w:val="0"/>
      <w:divBdr>
        <w:top w:val="none" w:sz="0" w:space="0" w:color="auto"/>
        <w:left w:val="none" w:sz="0" w:space="0" w:color="auto"/>
        <w:bottom w:val="none" w:sz="0" w:space="0" w:color="auto"/>
        <w:right w:val="none" w:sz="0" w:space="0" w:color="auto"/>
      </w:divBdr>
    </w:div>
    <w:div w:id="1325547975">
      <w:bodyDiv w:val="1"/>
      <w:marLeft w:val="0"/>
      <w:marRight w:val="0"/>
      <w:marTop w:val="0"/>
      <w:marBottom w:val="0"/>
      <w:divBdr>
        <w:top w:val="none" w:sz="0" w:space="0" w:color="auto"/>
        <w:left w:val="none" w:sz="0" w:space="0" w:color="auto"/>
        <w:bottom w:val="none" w:sz="0" w:space="0" w:color="auto"/>
        <w:right w:val="none" w:sz="0" w:space="0" w:color="auto"/>
      </w:divBdr>
    </w:div>
    <w:div w:id="1371228346">
      <w:bodyDiv w:val="1"/>
      <w:marLeft w:val="0"/>
      <w:marRight w:val="0"/>
      <w:marTop w:val="0"/>
      <w:marBottom w:val="0"/>
      <w:divBdr>
        <w:top w:val="none" w:sz="0" w:space="0" w:color="auto"/>
        <w:left w:val="none" w:sz="0" w:space="0" w:color="auto"/>
        <w:bottom w:val="none" w:sz="0" w:space="0" w:color="auto"/>
        <w:right w:val="none" w:sz="0" w:space="0" w:color="auto"/>
      </w:divBdr>
    </w:div>
    <w:div w:id="1438329171">
      <w:bodyDiv w:val="1"/>
      <w:marLeft w:val="0"/>
      <w:marRight w:val="0"/>
      <w:marTop w:val="0"/>
      <w:marBottom w:val="0"/>
      <w:divBdr>
        <w:top w:val="none" w:sz="0" w:space="0" w:color="auto"/>
        <w:left w:val="none" w:sz="0" w:space="0" w:color="auto"/>
        <w:bottom w:val="none" w:sz="0" w:space="0" w:color="auto"/>
        <w:right w:val="none" w:sz="0" w:space="0" w:color="auto"/>
      </w:divBdr>
    </w:div>
    <w:div w:id="1448432441">
      <w:bodyDiv w:val="1"/>
      <w:marLeft w:val="0"/>
      <w:marRight w:val="0"/>
      <w:marTop w:val="0"/>
      <w:marBottom w:val="0"/>
      <w:divBdr>
        <w:top w:val="none" w:sz="0" w:space="0" w:color="auto"/>
        <w:left w:val="none" w:sz="0" w:space="0" w:color="auto"/>
        <w:bottom w:val="none" w:sz="0" w:space="0" w:color="auto"/>
        <w:right w:val="none" w:sz="0" w:space="0" w:color="auto"/>
      </w:divBdr>
    </w:div>
    <w:div w:id="1457673410">
      <w:bodyDiv w:val="1"/>
      <w:marLeft w:val="0"/>
      <w:marRight w:val="0"/>
      <w:marTop w:val="0"/>
      <w:marBottom w:val="0"/>
      <w:divBdr>
        <w:top w:val="none" w:sz="0" w:space="0" w:color="auto"/>
        <w:left w:val="none" w:sz="0" w:space="0" w:color="auto"/>
        <w:bottom w:val="none" w:sz="0" w:space="0" w:color="auto"/>
        <w:right w:val="none" w:sz="0" w:space="0" w:color="auto"/>
      </w:divBdr>
    </w:div>
    <w:div w:id="1585652832">
      <w:bodyDiv w:val="1"/>
      <w:marLeft w:val="0"/>
      <w:marRight w:val="0"/>
      <w:marTop w:val="0"/>
      <w:marBottom w:val="0"/>
      <w:divBdr>
        <w:top w:val="none" w:sz="0" w:space="0" w:color="auto"/>
        <w:left w:val="none" w:sz="0" w:space="0" w:color="auto"/>
        <w:bottom w:val="none" w:sz="0" w:space="0" w:color="auto"/>
        <w:right w:val="none" w:sz="0" w:space="0" w:color="auto"/>
      </w:divBdr>
      <w:divsChild>
        <w:div w:id="1128861295">
          <w:marLeft w:val="0"/>
          <w:marRight w:val="0"/>
          <w:marTop w:val="0"/>
          <w:marBottom w:val="0"/>
          <w:divBdr>
            <w:top w:val="none" w:sz="0" w:space="0" w:color="auto"/>
            <w:left w:val="none" w:sz="0" w:space="0" w:color="auto"/>
            <w:bottom w:val="none" w:sz="0" w:space="0" w:color="auto"/>
            <w:right w:val="none" w:sz="0" w:space="0" w:color="auto"/>
          </w:divBdr>
          <w:divsChild>
            <w:div w:id="2023706154">
              <w:marLeft w:val="0"/>
              <w:marRight w:val="0"/>
              <w:marTop w:val="0"/>
              <w:marBottom w:val="0"/>
              <w:divBdr>
                <w:top w:val="none" w:sz="0" w:space="0" w:color="auto"/>
                <w:left w:val="none" w:sz="0" w:space="0" w:color="auto"/>
                <w:bottom w:val="none" w:sz="0" w:space="0" w:color="auto"/>
                <w:right w:val="none" w:sz="0" w:space="0" w:color="auto"/>
              </w:divBdr>
              <w:divsChild>
                <w:div w:id="601883955">
                  <w:marLeft w:val="0"/>
                  <w:marRight w:val="0"/>
                  <w:marTop w:val="0"/>
                  <w:marBottom w:val="0"/>
                  <w:divBdr>
                    <w:top w:val="none" w:sz="0" w:space="0" w:color="auto"/>
                    <w:left w:val="none" w:sz="0" w:space="0" w:color="auto"/>
                    <w:bottom w:val="none" w:sz="0" w:space="0" w:color="auto"/>
                    <w:right w:val="none" w:sz="0" w:space="0" w:color="auto"/>
                  </w:divBdr>
                  <w:divsChild>
                    <w:div w:id="1714425344">
                      <w:marLeft w:val="0"/>
                      <w:marRight w:val="0"/>
                      <w:marTop w:val="0"/>
                      <w:marBottom w:val="0"/>
                      <w:divBdr>
                        <w:top w:val="none" w:sz="0" w:space="0" w:color="auto"/>
                        <w:left w:val="none" w:sz="0" w:space="0" w:color="auto"/>
                        <w:bottom w:val="none" w:sz="0" w:space="0" w:color="auto"/>
                        <w:right w:val="none" w:sz="0" w:space="0" w:color="auto"/>
                      </w:divBdr>
                      <w:divsChild>
                        <w:div w:id="94834425">
                          <w:marLeft w:val="0"/>
                          <w:marRight w:val="0"/>
                          <w:marTop w:val="0"/>
                          <w:marBottom w:val="0"/>
                          <w:divBdr>
                            <w:top w:val="none" w:sz="0" w:space="0" w:color="auto"/>
                            <w:left w:val="none" w:sz="0" w:space="0" w:color="auto"/>
                            <w:bottom w:val="none" w:sz="0" w:space="0" w:color="auto"/>
                            <w:right w:val="none" w:sz="0" w:space="0" w:color="auto"/>
                          </w:divBdr>
                          <w:divsChild>
                            <w:div w:id="1188106201">
                              <w:marLeft w:val="0"/>
                              <w:marRight w:val="0"/>
                              <w:marTop w:val="0"/>
                              <w:marBottom w:val="0"/>
                              <w:divBdr>
                                <w:top w:val="none" w:sz="0" w:space="0" w:color="auto"/>
                                <w:left w:val="none" w:sz="0" w:space="0" w:color="auto"/>
                                <w:bottom w:val="none" w:sz="0" w:space="0" w:color="auto"/>
                                <w:right w:val="none" w:sz="0" w:space="0" w:color="auto"/>
                              </w:divBdr>
                              <w:divsChild>
                                <w:div w:id="1509175918">
                                  <w:marLeft w:val="0"/>
                                  <w:marRight w:val="0"/>
                                  <w:marTop w:val="0"/>
                                  <w:marBottom w:val="0"/>
                                  <w:divBdr>
                                    <w:top w:val="none" w:sz="0" w:space="0" w:color="auto"/>
                                    <w:left w:val="none" w:sz="0" w:space="0" w:color="auto"/>
                                    <w:bottom w:val="none" w:sz="0" w:space="0" w:color="auto"/>
                                    <w:right w:val="none" w:sz="0" w:space="0" w:color="auto"/>
                                  </w:divBdr>
                                  <w:divsChild>
                                    <w:div w:id="753934791">
                                      <w:marLeft w:val="0"/>
                                      <w:marRight w:val="0"/>
                                      <w:marTop w:val="0"/>
                                      <w:marBottom w:val="0"/>
                                      <w:divBdr>
                                        <w:top w:val="none" w:sz="0" w:space="0" w:color="auto"/>
                                        <w:left w:val="none" w:sz="0" w:space="0" w:color="auto"/>
                                        <w:bottom w:val="none" w:sz="0" w:space="0" w:color="auto"/>
                                        <w:right w:val="none" w:sz="0" w:space="0" w:color="auto"/>
                                      </w:divBdr>
                                      <w:divsChild>
                                        <w:div w:id="7861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9371503">
          <w:marLeft w:val="0"/>
          <w:marRight w:val="0"/>
          <w:marTop w:val="0"/>
          <w:marBottom w:val="0"/>
          <w:divBdr>
            <w:top w:val="none" w:sz="0" w:space="0" w:color="auto"/>
            <w:left w:val="none" w:sz="0" w:space="0" w:color="auto"/>
            <w:bottom w:val="none" w:sz="0" w:space="0" w:color="auto"/>
            <w:right w:val="none" w:sz="0" w:space="0" w:color="auto"/>
          </w:divBdr>
          <w:divsChild>
            <w:div w:id="1126967451">
              <w:marLeft w:val="0"/>
              <w:marRight w:val="0"/>
              <w:marTop w:val="0"/>
              <w:marBottom w:val="0"/>
              <w:divBdr>
                <w:top w:val="none" w:sz="0" w:space="0" w:color="auto"/>
                <w:left w:val="none" w:sz="0" w:space="0" w:color="auto"/>
                <w:bottom w:val="none" w:sz="0" w:space="0" w:color="auto"/>
                <w:right w:val="none" w:sz="0" w:space="0" w:color="auto"/>
              </w:divBdr>
              <w:divsChild>
                <w:div w:id="1764452344">
                  <w:marLeft w:val="0"/>
                  <w:marRight w:val="0"/>
                  <w:marTop w:val="0"/>
                  <w:marBottom w:val="0"/>
                  <w:divBdr>
                    <w:top w:val="none" w:sz="0" w:space="0" w:color="auto"/>
                    <w:left w:val="none" w:sz="0" w:space="0" w:color="auto"/>
                    <w:bottom w:val="none" w:sz="0" w:space="0" w:color="auto"/>
                    <w:right w:val="none" w:sz="0" w:space="0" w:color="auto"/>
                  </w:divBdr>
                  <w:divsChild>
                    <w:div w:id="1688753197">
                      <w:marLeft w:val="0"/>
                      <w:marRight w:val="0"/>
                      <w:marTop w:val="0"/>
                      <w:marBottom w:val="0"/>
                      <w:divBdr>
                        <w:top w:val="none" w:sz="0" w:space="0" w:color="auto"/>
                        <w:left w:val="none" w:sz="0" w:space="0" w:color="auto"/>
                        <w:bottom w:val="none" w:sz="0" w:space="0" w:color="auto"/>
                        <w:right w:val="none" w:sz="0" w:space="0" w:color="auto"/>
                      </w:divBdr>
                      <w:divsChild>
                        <w:div w:id="1681272800">
                          <w:marLeft w:val="0"/>
                          <w:marRight w:val="0"/>
                          <w:marTop w:val="0"/>
                          <w:marBottom w:val="0"/>
                          <w:divBdr>
                            <w:top w:val="none" w:sz="0" w:space="0" w:color="auto"/>
                            <w:left w:val="none" w:sz="0" w:space="0" w:color="auto"/>
                            <w:bottom w:val="none" w:sz="0" w:space="0" w:color="auto"/>
                            <w:right w:val="none" w:sz="0" w:space="0" w:color="auto"/>
                          </w:divBdr>
                          <w:divsChild>
                            <w:div w:id="1406338992">
                              <w:marLeft w:val="0"/>
                              <w:marRight w:val="0"/>
                              <w:marTop w:val="0"/>
                              <w:marBottom w:val="0"/>
                              <w:divBdr>
                                <w:top w:val="none" w:sz="0" w:space="0" w:color="auto"/>
                                <w:left w:val="none" w:sz="0" w:space="0" w:color="auto"/>
                                <w:bottom w:val="none" w:sz="0" w:space="0" w:color="auto"/>
                                <w:right w:val="none" w:sz="0" w:space="0" w:color="auto"/>
                              </w:divBdr>
                            </w:div>
                          </w:divsChild>
                        </w:div>
                        <w:div w:id="1924995376">
                          <w:marLeft w:val="0"/>
                          <w:marRight w:val="0"/>
                          <w:marTop w:val="0"/>
                          <w:marBottom w:val="0"/>
                          <w:divBdr>
                            <w:top w:val="none" w:sz="0" w:space="0" w:color="auto"/>
                            <w:left w:val="none" w:sz="0" w:space="0" w:color="auto"/>
                            <w:bottom w:val="none" w:sz="0" w:space="0" w:color="auto"/>
                            <w:right w:val="none" w:sz="0" w:space="0" w:color="auto"/>
                          </w:divBdr>
                          <w:divsChild>
                            <w:div w:id="1346059151">
                              <w:marLeft w:val="0"/>
                              <w:marRight w:val="0"/>
                              <w:marTop w:val="0"/>
                              <w:marBottom w:val="0"/>
                              <w:divBdr>
                                <w:top w:val="none" w:sz="0" w:space="0" w:color="auto"/>
                                <w:left w:val="none" w:sz="0" w:space="0" w:color="auto"/>
                                <w:bottom w:val="none" w:sz="0" w:space="0" w:color="auto"/>
                                <w:right w:val="none" w:sz="0" w:space="0" w:color="auto"/>
                              </w:divBdr>
                              <w:divsChild>
                                <w:div w:id="670327493">
                                  <w:marLeft w:val="0"/>
                                  <w:marRight w:val="0"/>
                                  <w:marTop w:val="0"/>
                                  <w:marBottom w:val="0"/>
                                  <w:divBdr>
                                    <w:top w:val="none" w:sz="0" w:space="0" w:color="auto"/>
                                    <w:left w:val="none" w:sz="0" w:space="0" w:color="auto"/>
                                    <w:bottom w:val="none" w:sz="0" w:space="0" w:color="auto"/>
                                    <w:right w:val="none" w:sz="0" w:space="0" w:color="auto"/>
                                  </w:divBdr>
                                  <w:divsChild>
                                    <w:div w:id="23020420">
                                      <w:marLeft w:val="0"/>
                                      <w:marRight w:val="0"/>
                                      <w:marTop w:val="0"/>
                                      <w:marBottom w:val="0"/>
                                      <w:divBdr>
                                        <w:top w:val="none" w:sz="0" w:space="0" w:color="auto"/>
                                        <w:left w:val="none" w:sz="0" w:space="0" w:color="auto"/>
                                        <w:bottom w:val="none" w:sz="0" w:space="0" w:color="auto"/>
                                        <w:right w:val="none" w:sz="0" w:space="0" w:color="auto"/>
                                      </w:divBdr>
                                      <w:divsChild>
                                        <w:div w:id="1025717569">
                                          <w:blockQuote w:val="1"/>
                                          <w:marLeft w:val="720"/>
                                          <w:marRight w:val="720"/>
                                          <w:marTop w:val="100"/>
                                          <w:marBottom w:val="100"/>
                                          <w:divBdr>
                                            <w:top w:val="none" w:sz="0" w:space="0" w:color="auto"/>
                                            <w:left w:val="none" w:sz="0" w:space="0" w:color="auto"/>
                                            <w:bottom w:val="none" w:sz="0" w:space="0" w:color="auto"/>
                                            <w:right w:val="none" w:sz="0" w:space="0" w:color="auto"/>
                                          </w:divBdr>
                                        </w:div>
                                        <w:div w:id="446393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5827855">
                                          <w:blockQuote w:val="1"/>
                                          <w:marLeft w:val="720"/>
                                          <w:marRight w:val="720"/>
                                          <w:marTop w:val="100"/>
                                          <w:marBottom w:val="100"/>
                                          <w:divBdr>
                                            <w:top w:val="none" w:sz="0" w:space="0" w:color="auto"/>
                                            <w:left w:val="none" w:sz="0" w:space="0" w:color="auto"/>
                                            <w:bottom w:val="none" w:sz="0" w:space="0" w:color="auto"/>
                                            <w:right w:val="none" w:sz="0" w:space="0" w:color="auto"/>
                                          </w:divBdr>
                                        </w:div>
                                        <w:div w:id="439186797">
                                          <w:marLeft w:val="0"/>
                                          <w:marRight w:val="0"/>
                                          <w:marTop w:val="0"/>
                                          <w:marBottom w:val="0"/>
                                          <w:divBdr>
                                            <w:top w:val="none" w:sz="0" w:space="0" w:color="auto"/>
                                            <w:left w:val="none" w:sz="0" w:space="0" w:color="auto"/>
                                            <w:bottom w:val="none" w:sz="0" w:space="0" w:color="auto"/>
                                            <w:right w:val="none" w:sz="0" w:space="0" w:color="auto"/>
                                          </w:divBdr>
                                          <w:divsChild>
                                            <w:div w:id="556555294">
                                              <w:marLeft w:val="0"/>
                                              <w:marRight w:val="0"/>
                                              <w:marTop w:val="0"/>
                                              <w:marBottom w:val="0"/>
                                              <w:divBdr>
                                                <w:top w:val="none" w:sz="0" w:space="0" w:color="auto"/>
                                                <w:left w:val="none" w:sz="0" w:space="0" w:color="auto"/>
                                                <w:bottom w:val="none" w:sz="0" w:space="0" w:color="auto"/>
                                                <w:right w:val="none" w:sz="0" w:space="0" w:color="auto"/>
                                              </w:divBdr>
                                            </w:div>
                                          </w:divsChild>
                                        </w:div>
                                        <w:div w:id="22488075">
                                          <w:marLeft w:val="0"/>
                                          <w:marRight w:val="0"/>
                                          <w:marTop w:val="0"/>
                                          <w:marBottom w:val="0"/>
                                          <w:divBdr>
                                            <w:top w:val="none" w:sz="0" w:space="0" w:color="auto"/>
                                            <w:left w:val="none" w:sz="0" w:space="0" w:color="auto"/>
                                            <w:bottom w:val="none" w:sz="0" w:space="0" w:color="auto"/>
                                            <w:right w:val="none" w:sz="0" w:space="0" w:color="auto"/>
                                          </w:divBdr>
                                          <w:divsChild>
                                            <w:div w:id="212010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8290568">
      <w:bodyDiv w:val="1"/>
      <w:marLeft w:val="0"/>
      <w:marRight w:val="0"/>
      <w:marTop w:val="0"/>
      <w:marBottom w:val="0"/>
      <w:divBdr>
        <w:top w:val="none" w:sz="0" w:space="0" w:color="auto"/>
        <w:left w:val="none" w:sz="0" w:space="0" w:color="auto"/>
        <w:bottom w:val="none" w:sz="0" w:space="0" w:color="auto"/>
        <w:right w:val="none" w:sz="0" w:space="0" w:color="auto"/>
      </w:divBdr>
    </w:div>
    <w:div w:id="1757943818">
      <w:bodyDiv w:val="1"/>
      <w:marLeft w:val="0"/>
      <w:marRight w:val="0"/>
      <w:marTop w:val="0"/>
      <w:marBottom w:val="0"/>
      <w:divBdr>
        <w:top w:val="none" w:sz="0" w:space="0" w:color="auto"/>
        <w:left w:val="none" w:sz="0" w:space="0" w:color="auto"/>
        <w:bottom w:val="none" w:sz="0" w:space="0" w:color="auto"/>
        <w:right w:val="none" w:sz="0" w:space="0" w:color="auto"/>
      </w:divBdr>
    </w:div>
    <w:div w:id="1848708908">
      <w:bodyDiv w:val="1"/>
      <w:marLeft w:val="0"/>
      <w:marRight w:val="0"/>
      <w:marTop w:val="0"/>
      <w:marBottom w:val="0"/>
      <w:divBdr>
        <w:top w:val="none" w:sz="0" w:space="0" w:color="auto"/>
        <w:left w:val="none" w:sz="0" w:space="0" w:color="auto"/>
        <w:bottom w:val="none" w:sz="0" w:space="0" w:color="auto"/>
        <w:right w:val="none" w:sz="0" w:space="0" w:color="auto"/>
      </w:divBdr>
    </w:div>
    <w:div w:id="1905292620">
      <w:bodyDiv w:val="1"/>
      <w:marLeft w:val="0"/>
      <w:marRight w:val="0"/>
      <w:marTop w:val="0"/>
      <w:marBottom w:val="0"/>
      <w:divBdr>
        <w:top w:val="none" w:sz="0" w:space="0" w:color="auto"/>
        <w:left w:val="none" w:sz="0" w:space="0" w:color="auto"/>
        <w:bottom w:val="none" w:sz="0" w:space="0" w:color="auto"/>
        <w:right w:val="none" w:sz="0" w:space="0" w:color="auto"/>
      </w:divBdr>
      <w:divsChild>
        <w:div w:id="1606576367">
          <w:marLeft w:val="0"/>
          <w:marRight w:val="0"/>
          <w:marTop w:val="0"/>
          <w:marBottom w:val="0"/>
          <w:divBdr>
            <w:top w:val="none" w:sz="0" w:space="0" w:color="auto"/>
            <w:left w:val="none" w:sz="0" w:space="0" w:color="auto"/>
            <w:bottom w:val="none" w:sz="0" w:space="0" w:color="auto"/>
            <w:right w:val="none" w:sz="0" w:space="0" w:color="auto"/>
          </w:divBdr>
          <w:divsChild>
            <w:div w:id="454100831">
              <w:marLeft w:val="0"/>
              <w:marRight w:val="0"/>
              <w:marTop w:val="0"/>
              <w:marBottom w:val="0"/>
              <w:divBdr>
                <w:top w:val="none" w:sz="0" w:space="0" w:color="auto"/>
                <w:left w:val="none" w:sz="0" w:space="0" w:color="auto"/>
                <w:bottom w:val="none" w:sz="0" w:space="0" w:color="auto"/>
                <w:right w:val="none" w:sz="0" w:space="0" w:color="auto"/>
              </w:divBdr>
              <w:divsChild>
                <w:div w:id="935210878">
                  <w:marLeft w:val="0"/>
                  <w:marRight w:val="0"/>
                  <w:marTop w:val="0"/>
                  <w:marBottom w:val="0"/>
                  <w:divBdr>
                    <w:top w:val="none" w:sz="0" w:space="0" w:color="auto"/>
                    <w:left w:val="none" w:sz="0" w:space="0" w:color="auto"/>
                    <w:bottom w:val="none" w:sz="0" w:space="0" w:color="auto"/>
                    <w:right w:val="none" w:sz="0" w:space="0" w:color="auto"/>
                  </w:divBdr>
                  <w:divsChild>
                    <w:div w:id="1468084616">
                      <w:marLeft w:val="0"/>
                      <w:marRight w:val="0"/>
                      <w:marTop w:val="0"/>
                      <w:marBottom w:val="0"/>
                      <w:divBdr>
                        <w:top w:val="none" w:sz="0" w:space="0" w:color="auto"/>
                        <w:left w:val="none" w:sz="0" w:space="0" w:color="auto"/>
                        <w:bottom w:val="none" w:sz="0" w:space="0" w:color="auto"/>
                        <w:right w:val="none" w:sz="0" w:space="0" w:color="auto"/>
                      </w:divBdr>
                      <w:divsChild>
                        <w:div w:id="147527107">
                          <w:marLeft w:val="0"/>
                          <w:marRight w:val="0"/>
                          <w:marTop w:val="0"/>
                          <w:marBottom w:val="0"/>
                          <w:divBdr>
                            <w:top w:val="none" w:sz="0" w:space="0" w:color="auto"/>
                            <w:left w:val="none" w:sz="0" w:space="0" w:color="auto"/>
                            <w:bottom w:val="none" w:sz="0" w:space="0" w:color="auto"/>
                            <w:right w:val="none" w:sz="0" w:space="0" w:color="auto"/>
                          </w:divBdr>
                          <w:divsChild>
                            <w:div w:id="828247318">
                              <w:marLeft w:val="0"/>
                              <w:marRight w:val="0"/>
                              <w:marTop w:val="0"/>
                              <w:marBottom w:val="0"/>
                              <w:divBdr>
                                <w:top w:val="none" w:sz="0" w:space="0" w:color="auto"/>
                                <w:left w:val="none" w:sz="0" w:space="0" w:color="auto"/>
                                <w:bottom w:val="none" w:sz="0" w:space="0" w:color="auto"/>
                                <w:right w:val="none" w:sz="0" w:space="0" w:color="auto"/>
                              </w:divBdr>
                              <w:divsChild>
                                <w:div w:id="1762725386">
                                  <w:marLeft w:val="0"/>
                                  <w:marRight w:val="0"/>
                                  <w:marTop w:val="0"/>
                                  <w:marBottom w:val="0"/>
                                  <w:divBdr>
                                    <w:top w:val="none" w:sz="0" w:space="0" w:color="auto"/>
                                    <w:left w:val="none" w:sz="0" w:space="0" w:color="auto"/>
                                    <w:bottom w:val="none" w:sz="0" w:space="0" w:color="auto"/>
                                    <w:right w:val="none" w:sz="0" w:space="0" w:color="auto"/>
                                  </w:divBdr>
                                  <w:divsChild>
                                    <w:div w:id="1050957359">
                                      <w:marLeft w:val="0"/>
                                      <w:marRight w:val="0"/>
                                      <w:marTop w:val="0"/>
                                      <w:marBottom w:val="0"/>
                                      <w:divBdr>
                                        <w:top w:val="none" w:sz="0" w:space="0" w:color="auto"/>
                                        <w:left w:val="none" w:sz="0" w:space="0" w:color="auto"/>
                                        <w:bottom w:val="none" w:sz="0" w:space="0" w:color="auto"/>
                                        <w:right w:val="none" w:sz="0" w:space="0" w:color="auto"/>
                                      </w:divBdr>
                                      <w:divsChild>
                                        <w:div w:id="56892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520777">
          <w:marLeft w:val="0"/>
          <w:marRight w:val="0"/>
          <w:marTop w:val="0"/>
          <w:marBottom w:val="0"/>
          <w:divBdr>
            <w:top w:val="none" w:sz="0" w:space="0" w:color="auto"/>
            <w:left w:val="none" w:sz="0" w:space="0" w:color="auto"/>
            <w:bottom w:val="none" w:sz="0" w:space="0" w:color="auto"/>
            <w:right w:val="none" w:sz="0" w:space="0" w:color="auto"/>
          </w:divBdr>
          <w:divsChild>
            <w:div w:id="335307614">
              <w:marLeft w:val="0"/>
              <w:marRight w:val="0"/>
              <w:marTop w:val="0"/>
              <w:marBottom w:val="0"/>
              <w:divBdr>
                <w:top w:val="none" w:sz="0" w:space="0" w:color="auto"/>
                <w:left w:val="none" w:sz="0" w:space="0" w:color="auto"/>
                <w:bottom w:val="none" w:sz="0" w:space="0" w:color="auto"/>
                <w:right w:val="none" w:sz="0" w:space="0" w:color="auto"/>
              </w:divBdr>
              <w:divsChild>
                <w:div w:id="170222249">
                  <w:marLeft w:val="0"/>
                  <w:marRight w:val="0"/>
                  <w:marTop w:val="0"/>
                  <w:marBottom w:val="0"/>
                  <w:divBdr>
                    <w:top w:val="none" w:sz="0" w:space="0" w:color="auto"/>
                    <w:left w:val="none" w:sz="0" w:space="0" w:color="auto"/>
                    <w:bottom w:val="none" w:sz="0" w:space="0" w:color="auto"/>
                    <w:right w:val="none" w:sz="0" w:space="0" w:color="auto"/>
                  </w:divBdr>
                  <w:divsChild>
                    <w:div w:id="1962105499">
                      <w:marLeft w:val="0"/>
                      <w:marRight w:val="0"/>
                      <w:marTop w:val="0"/>
                      <w:marBottom w:val="0"/>
                      <w:divBdr>
                        <w:top w:val="none" w:sz="0" w:space="0" w:color="auto"/>
                        <w:left w:val="none" w:sz="0" w:space="0" w:color="auto"/>
                        <w:bottom w:val="none" w:sz="0" w:space="0" w:color="auto"/>
                        <w:right w:val="none" w:sz="0" w:space="0" w:color="auto"/>
                      </w:divBdr>
                      <w:divsChild>
                        <w:div w:id="1333411881">
                          <w:marLeft w:val="0"/>
                          <w:marRight w:val="0"/>
                          <w:marTop w:val="0"/>
                          <w:marBottom w:val="0"/>
                          <w:divBdr>
                            <w:top w:val="none" w:sz="0" w:space="0" w:color="auto"/>
                            <w:left w:val="none" w:sz="0" w:space="0" w:color="auto"/>
                            <w:bottom w:val="none" w:sz="0" w:space="0" w:color="auto"/>
                            <w:right w:val="none" w:sz="0" w:space="0" w:color="auto"/>
                          </w:divBdr>
                          <w:divsChild>
                            <w:div w:id="1216548236">
                              <w:marLeft w:val="0"/>
                              <w:marRight w:val="0"/>
                              <w:marTop w:val="0"/>
                              <w:marBottom w:val="0"/>
                              <w:divBdr>
                                <w:top w:val="none" w:sz="0" w:space="0" w:color="auto"/>
                                <w:left w:val="none" w:sz="0" w:space="0" w:color="auto"/>
                                <w:bottom w:val="none" w:sz="0" w:space="0" w:color="auto"/>
                                <w:right w:val="none" w:sz="0" w:space="0" w:color="auto"/>
                              </w:divBdr>
                              <w:divsChild>
                                <w:div w:id="1939559228">
                                  <w:marLeft w:val="0"/>
                                  <w:marRight w:val="0"/>
                                  <w:marTop w:val="0"/>
                                  <w:marBottom w:val="0"/>
                                  <w:divBdr>
                                    <w:top w:val="none" w:sz="0" w:space="0" w:color="auto"/>
                                    <w:left w:val="none" w:sz="0" w:space="0" w:color="auto"/>
                                    <w:bottom w:val="none" w:sz="0" w:space="0" w:color="auto"/>
                                    <w:right w:val="none" w:sz="0" w:space="0" w:color="auto"/>
                                  </w:divBdr>
                                  <w:divsChild>
                                    <w:div w:id="456073024">
                                      <w:marLeft w:val="0"/>
                                      <w:marRight w:val="0"/>
                                      <w:marTop w:val="0"/>
                                      <w:marBottom w:val="0"/>
                                      <w:divBdr>
                                        <w:top w:val="none" w:sz="0" w:space="0" w:color="auto"/>
                                        <w:left w:val="none" w:sz="0" w:space="0" w:color="auto"/>
                                        <w:bottom w:val="none" w:sz="0" w:space="0" w:color="auto"/>
                                        <w:right w:val="none" w:sz="0" w:space="0" w:color="auto"/>
                                      </w:divBdr>
                                      <w:divsChild>
                                        <w:div w:id="17947890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28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351985">
                                          <w:blockQuote w:val="1"/>
                                          <w:marLeft w:val="720"/>
                                          <w:marRight w:val="720"/>
                                          <w:marTop w:val="100"/>
                                          <w:marBottom w:val="100"/>
                                          <w:divBdr>
                                            <w:top w:val="none" w:sz="0" w:space="0" w:color="auto"/>
                                            <w:left w:val="none" w:sz="0" w:space="0" w:color="auto"/>
                                            <w:bottom w:val="none" w:sz="0" w:space="0" w:color="auto"/>
                                            <w:right w:val="none" w:sz="0" w:space="0" w:color="auto"/>
                                          </w:divBdr>
                                        </w:div>
                                        <w:div w:id="633483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961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3350813">
      <w:bodyDiv w:val="1"/>
      <w:marLeft w:val="0"/>
      <w:marRight w:val="0"/>
      <w:marTop w:val="0"/>
      <w:marBottom w:val="0"/>
      <w:divBdr>
        <w:top w:val="none" w:sz="0" w:space="0" w:color="auto"/>
        <w:left w:val="none" w:sz="0" w:space="0" w:color="auto"/>
        <w:bottom w:val="none" w:sz="0" w:space="0" w:color="auto"/>
        <w:right w:val="none" w:sz="0" w:space="0" w:color="auto"/>
      </w:divBdr>
    </w:div>
    <w:div w:id="1930119557">
      <w:bodyDiv w:val="1"/>
      <w:marLeft w:val="0"/>
      <w:marRight w:val="0"/>
      <w:marTop w:val="0"/>
      <w:marBottom w:val="0"/>
      <w:divBdr>
        <w:top w:val="none" w:sz="0" w:space="0" w:color="auto"/>
        <w:left w:val="none" w:sz="0" w:space="0" w:color="auto"/>
        <w:bottom w:val="none" w:sz="0" w:space="0" w:color="auto"/>
        <w:right w:val="none" w:sz="0" w:space="0" w:color="auto"/>
      </w:divBdr>
      <w:divsChild>
        <w:div w:id="880675003">
          <w:marLeft w:val="0"/>
          <w:marRight w:val="0"/>
          <w:marTop w:val="0"/>
          <w:marBottom w:val="0"/>
          <w:divBdr>
            <w:top w:val="none" w:sz="0" w:space="0" w:color="auto"/>
            <w:left w:val="none" w:sz="0" w:space="0" w:color="auto"/>
            <w:bottom w:val="none" w:sz="0" w:space="0" w:color="auto"/>
            <w:right w:val="none" w:sz="0" w:space="0" w:color="auto"/>
          </w:divBdr>
          <w:divsChild>
            <w:div w:id="68355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7182">
      <w:bodyDiv w:val="1"/>
      <w:marLeft w:val="0"/>
      <w:marRight w:val="0"/>
      <w:marTop w:val="0"/>
      <w:marBottom w:val="0"/>
      <w:divBdr>
        <w:top w:val="none" w:sz="0" w:space="0" w:color="auto"/>
        <w:left w:val="none" w:sz="0" w:space="0" w:color="auto"/>
        <w:bottom w:val="none" w:sz="0" w:space="0" w:color="auto"/>
        <w:right w:val="none" w:sz="0" w:space="0" w:color="auto"/>
      </w:divBdr>
      <w:divsChild>
        <w:div w:id="1459688586">
          <w:marLeft w:val="0"/>
          <w:marRight w:val="0"/>
          <w:marTop w:val="0"/>
          <w:marBottom w:val="0"/>
          <w:divBdr>
            <w:top w:val="none" w:sz="0" w:space="0" w:color="auto"/>
            <w:left w:val="none" w:sz="0" w:space="0" w:color="auto"/>
            <w:bottom w:val="none" w:sz="0" w:space="0" w:color="auto"/>
            <w:right w:val="none" w:sz="0" w:space="0" w:color="auto"/>
          </w:divBdr>
          <w:divsChild>
            <w:div w:id="60098396">
              <w:marLeft w:val="0"/>
              <w:marRight w:val="0"/>
              <w:marTop w:val="0"/>
              <w:marBottom w:val="0"/>
              <w:divBdr>
                <w:top w:val="none" w:sz="0" w:space="0" w:color="auto"/>
                <w:left w:val="none" w:sz="0" w:space="0" w:color="auto"/>
                <w:bottom w:val="none" w:sz="0" w:space="0" w:color="auto"/>
                <w:right w:val="none" w:sz="0" w:space="0" w:color="auto"/>
              </w:divBdr>
              <w:divsChild>
                <w:div w:id="926426191">
                  <w:marLeft w:val="0"/>
                  <w:marRight w:val="0"/>
                  <w:marTop w:val="0"/>
                  <w:marBottom w:val="0"/>
                  <w:divBdr>
                    <w:top w:val="none" w:sz="0" w:space="0" w:color="auto"/>
                    <w:left w:val="none" w:sz="0" w:space="0" w:color="auto"/>
                    <w:bottom w:val="none" w:sz="0" w:space="0" w:color="auto"/>
                    <w:right w:val="none" w:sz="0" w:space="0" w:color="auto"/>
                  </w:divBdr>
                  <w:divsChild>
                    <w:div w:id="928080931">
                      <w:marLeft w:val="0"/>
                      <w:marRight w:val="0"/>
                      <w:marTop w:val="0"/>
                      <w:marBottom w:val="0"/>
                      <w:divBdr>
                        <w:top w:val="none" w:sz="0" w:space="0" w:color="auto"/>
                        <w:left w:val="none" w:sz="0" w:space="0" w:color="auto"/>
                        <w:bottom w:val="none" w:sz="0" w:space="0" w:color="auto"/>
                        <w:right w:val="none" w:sz="0" w:space="0" w:color="auto"/>
                      </w:divBdr>
                      <w:divsChild>
                        <w:div w:id="1000934666">
                          <w:marLeft w:val="0"/>
                          <w:marRight w:val="0"/>
                          <w:marTop w:val="0"/>
                          <w:marBottom w:val="0"/>
                          <w:divBdr>
                            <w:top w:val="none" w:sz="0" w:space="0" w:color="auto"/>
                            <w:left w:val="none" w:sz="0" w:space="0" w:color="auto"/>
                            <w:bottom w:val="none" w:sz="0" w:space="0" w:color="auto"/>
                            <w:right w:val="none" w:sz="0" w:space="0" w:color="auto"/>
                          </w:divBdr>
                          <w:divsChild>
                            <w:div w:id="1368407129">
                              <w:marLeft w:val="0"/>
                              <w:marRight w:val="0"/>
                              <w:marTop w:val="0"/>
                              <w:marBottom w:val="0"/>
                              <w:divBdr>
                                <w:top w:val="none" w:sz="0" w:space="0" w:color="auto"/>
                                <w:left w:val="none" w:sz="0" w:space="0" w:color="auto"/>
                                <w:bottom w:val="none" w:sz="0" w:space="0" w:color="auto"/>
                                <w:right w:val="none" w:sz="0" w:space="0" w:color="auto"/>
                              </w:divBdr>
                              <w:divsChild>
                                <w:div w:id="335763731">
                                  <w:marLeft w:val="0"/>
                                  <w:marRight w:val="0"/>
                                  <w:marTop w:val="0"/>
                                  <w:marBottom w:val="0"/>
                                  <w:divBdr>
                                    <w:top w:val="none" w:sz="0" w:space="0" w:color="auto"/>
                                    <w:left w:val="none" w:sz="0" w:space="0" w:color="auto"/>
                                    <w:bottom w:val="none" w:sz="0" w:space="0" w:color="auto"/>
                                    <w:right w:val="none" w:sz="0" w:space="0" w:color="auto"/>
                                  </w:divBdr>
                                  <w:divsChild>
                                    <w:div w:id="149299383">
                                      <w:marLeft w:val="0"/>
                                      <w:marRight w:val="0"/>
                                      <w:marTop w:val="0"/>
                                      <w:marBottom w:val="0"/>
                                      <w:divBdr>
                                        <w:top w:val="none" w:sz="0" w:space="0" w:color="auto"/>
                                        <w:left w:val="none" w:sz="0" w:space="0" w:color="auto"/>
                                        <w:bottom w:val="none" w:sz="0" w:space="0" w:color="auto"/>
                                        <w:right w:val="none" w:sz="0" w:space="0" w:color="auto"/>
                                      </w:divBdr>
                                      <w:divsChild>
                                        <w:div w:id="6695282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2397018">
                                          <w:blockQuote w:val="1"/>
                                          <w:marLeft w:val="720"/>
                                          <w:marRight w:val="720"/>
                                          <w:marTop w:val="100"/>
                                          <w:marBottom w:val="100"/>
                                          <w:divBdr>
                                            <w:top w:val="none" w:sz="0" w:space="0" w:color="auto"/>
                                            <w:left w:val="none" w:sz="0" w:space="0" w:color="auto"/>
                                            <w:bottom w:val="none" w:sz="0" w:space="0" w:color="auto"/>
                                            <w:right w:val="none" w:sz="0" w:space="0" w:color="auto"/>
                                          </w:divBdr>
                                        </w:div>
                                        <w:div w:id="603420027">
                                          <w:marLeft w:val="0"/>
                                          <w:marRight w:val="0"/>
                                          <w:marTop w:val="0"/>
                                          <w:marBottom w:val="0"/>
                                          <w:divBdr>
                                            <w:top w:val="none" w:sz="0" w:space="0" w:color="auto"/>
                                            <w:left w:val="none" w:sz="0" w:space="0" w:color="auto"/>
                                            <w:bottom w:val="none" w:sz="0" w:space="0" w:color="auto"/>
                                            <w:right w:val="none" w:sz="0" w:space="0" w:color="auto"/>
                                          </w:divBdr>
                                          <w:divsChild>
                                            <w:div w:id="12103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h.wikipedia.org/wiki/%E5%88%A9%E7%BB%B4%E5%9D%A6_(%E9%9C%8D%E5%B8%83%E6%96%A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h.wikipedia.org/wiki/%E8%87%AA%E7%84%B6%E7%8B%80%E6%85%8B" TargetMode="External"/><Relationship Id="rId5" Type="http://schemas.openxmlformats.org/officeDocument/2006/relationships/hyperlink" Target="https://zh.wikipedia.org/wiki/%E6%89%80%E6%9C%89%E4%BA%BA%E5%B0%8D%E6%89%80%E6%9C%89%E4%BA%BA%E7%9A%84%E6%88%B0%E7%88%AD"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kspace\Books\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15</Pages>
  <Words>2374</Words>
  <Characters>13532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 nx</dc:creator>
  <cp:keywords/>
  <dc:description/>
  <cp:lastModifiedBy>we nx</cp:lastModifiedBy>
  <cp:revision>17</cp:revision>
  <dcterms:created xsi:type="dcterms:W3CDTF">2025-06-05T04:25:00Z</dcterms:created>
  <dcterms:modified xsi:type="dcterms:W3CDTF">2025-06-05T14:31:00Z</dcterms:modified>
</cp:coreProperties>
</file>